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8D" w:rsidRDefault="000B0779"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7870190</wp:posOffset>
                </wp:positionV>
                <wp:extent cx="7668260" cy="17811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26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DA5FC1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730DC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Introducción a la programación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9pt;margin-top:619.7pt;width:603.8pt;height:14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" filled="f" stroked="f">
                <v:textbox>
                  <w:txbxContent>
                    <w:p w:rsidR="00C001DA" w:rsidRPr="00AA7A46" w:rsidRDefault="00DA5FC1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730DC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Introducción a la programación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9215755</wp:posOffset>
                </wp:positionV>
                <wp:extent cx="5197475" cy="360045"/>
                <wp:effectExtent l="0" t="0" r="0" b="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56665E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kX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56665E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5892165</wp:posOffset>
                </wp:positionV>
                <wp:extent cx="7242175" cy="336550"/>
                <wp:effectExtent l="0" t="0" r="0" b="0"/>
                <wp:wrapNone/>
                <wp:docPr id="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DA5FC1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10-04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6665E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04/10/2016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" filled="f" stroked="f">
                <v:textbox>
                  <w:txbxContent>
                    <w:p w:rsidR="00C001DA" w:rsidRPr="00AA7A46" w:rsidRDefault="00DA5FC1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10-04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6665E">
                            <w:rPr>
                              <w:color w:val="D9D9D9" w:themeColor="background1" w:themeShade="D9"/>
                              <w:sz w:val="32"/>
                            </w:rPr>
                            <w:t>04/10/2016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6229985</wp:posOffset>
                </wp:positionV>
                <wp:extent cx="7506970" cy="408940"/>
                <wp:effectExtent l="0" t="0" r="0" b="0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DA5FC1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32.9pt;margin-top:490.5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" filled="f" stroked="f">
                <v:textbox>
                  <w:txbxContent>
                    <w:p w:rsidR="00C001DA" w:rsidRPr="00AA7A46" w:rsidRDefault="00DA5FC1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>Andrei García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-925195</wp:posOffset>
                </wp:positionV>
                <wp:extent cx="7602220" cy="10683875"/>
                <wp:effectExtent l="0" t="0" r="0" b="0"/>
                <wp:wrapNone/>
                <wp:docPr id="5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2220" cy="106838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BC08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" fillcolor="#f69200 [3206]" stroked="f" strokeweight="2pt">
                <v:path arrowok="t"/>
              </v:rect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0" t="0" r="0" b="0"/>
                <wp:wrapNone/>
                <wp:docPr id="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7A2B93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C001D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0B0779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2016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DU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iI4DU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7A2B93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C001D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0B0779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2016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15595" cy="315595"/>
                <wp:effectExtent l="0" t="0" r="635" b="0"/>
                <wp:docPr id="5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EECBA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hYsAIAALg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BTUfhYsAIAALg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7652F2" w:rsidRDefault="008730DC" w:rsidP="008730DC">
      <w:pPr>
        <w:pStyle w:val="Ttulo1"/>
        <w:numPr>
          <w:ilvl w:val="0"/>
          <w:numId w:val="4"/>
        </w:numPr>
      </w:pPr>
      <w:r>
        <w:lastRenderedPageBreak/>
        <w:t>Conceptos previos</w:t>
      </w:r>
    </w:p>
    <w:p w:rsidR="008730DC" w:rsidRDefault="008730DC" w:rsidP="008730DC">
      <w:pPr>
        <w:pStyle w:val="Ttulo2"/>
      </w:pPr>
      <w:r>
        <w:t>Definición informática:</w:t>
      </w:r>
    </w:p>
    <w:p w:rsidR="008730DC" w:rsidRDefault="008730DC" w:rsidP="008730DC">
      <w:pPr>
        <w:rPr>
          <w:lang w:eastAsia="es-AR"/>
        </w:rPr>
      </w:pPr>
      <w:r>
        <w:rPr>
          <w:lang w:eastAsia="es-AR"/>
        </w:rPr>
        <w:t>– Conjunto de conocimie</w:t>
      </w:r>
      <w:r>
        <w:rPr>
          <w:lang w:eastAsia="es-AR"/>
        </w:rPr>
        <w:t xml:space="preserve">ntos científicos y técnicas que </w:t>
      </w:r>
      <w:r>
        <w:rPr>
          <w:lang w:eastAsia="es-AR"/>
        </w:rPr>
        <w:t xml:space="preserve">hacen posible </w:t>
      </w:r>
      <w:r>
        <w:rPr>
          <w:lang w:eastAsia="es-AR"/>
        </w:rPr>
        <w:t xml:space="preserve">el tratamiento automático de la </w:t>
      </w:r>
      <w:r>
        <w:rPr>
          <w:lang w:eastAsia="es-AR"/>
        </w:rPr>
        <w:t>información por medio de computadoras electrónicas.</w:t>
      </w:r>
    </w:p>
    <w:p w:rsidR="008730DC" w:rsidRDefault="008730DC" w:rsidP="008730DC">
      <w:pPr>
        <w:pStyle w:val="Ttulo2"/>
      </w:pPr>
      <w:r>
        <w:t>Definición computadora:</w:t>
      </w:r>
    </w:p>
    <w:p w:rsidR="008730DC" w:rsidRDefault="008730DC" w:rsidP="008730DC">
      <w:pPr>
        <w:rPr>
          <w:lang w:eastAsia="es-AR"/>
        </w:rPr>
      </w:pPr>
      <w:r>
        <w:t>- M</w:t>
      </w:r>
      <w:r>
        <w:t>áquina capaz d</w:t>
      </w:r>
      <w:r>
        <w:t xml:space="preserve">e aceptar unos datos de entrada, </w:t>
      </w:r>
      <w:r>
        <w:rPr>
          <w:lang w:eastAsia="es-AR"/>
        </w:rPr>
        <w:t>efectuar con ellos operaciones lógicas y aritméticas, y</w:t>
      </w:r>
      <w:r>
        <w:t xml:space="preserve"> </w:t>
      </w:r>
      <w:r>
        <w:rPr>
          <w:lang w:eastAsia="es-AR"/>
        </w:rPr>
        <w:t>proporcionar la información resultante a través de un</w:t>
      </w:r>
      <w:r>
        <w:t xml:space="preserve"> </w:t>
      </w:r>
      <w:r>
        <w:rPr>
          <w:lang w:eastAsia="es-AR"/>
        </w:rPr>
        <w:t>medio de salida.</w:t>
      </w:r>
    </w:p>
    <w:p w:rsidR="008730DC" w:rsidRDefault="008730DC" w:rsidP="008730DC">
      <w:pPr>
        <w:pStyle w:val="Ttulo1"/>
      </w:pPr>
      <w:r>
        <w:t>2. Arquitectura básica del PC</w:t>
      </w:r>
    </w:p>
    <w:p w:rsidR="008730DC" w:rsidRDefault="000B0779" w:rsidP="008730DC">
      <w:pPr>
        <w:rPr>
          <w:lang w:eastAsia="es-AR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margin">
                  <wp:posOffset>1421765</wp:posOffset>
                </wp:positionH>
                <wp:positionV relativeFrom="margin">
                  <wp:posOffset>2988945</wp:posOffset>
                </wp:positionV>
                <wp:extent cx="4304030" cy="3253105"/>
                <wp:effectExtent l="635" t="2540" r="981710" b="30480"/>
                <wp:wrapSquare wrapText="bothSides"/>
                <wp:docPr id="11" name="Group 2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4030" cy="3253105"/>
                          <a:chOff x="0" y="0"/>
                          <a:chExt cx="4303776" cy="3252792"/>
                        </a:xfrm>
                      </wpg:grpSpPr>
                      <wps:wsp>
                        <wps:cNvPr id="12" name="Shape 270"/>
                        <wps:cNvSpPr>
                          <a:spLocks/>
                        </wps:cNvSpPr>
                        <wps:spPr bwMode="auto">
                          <a:xfrm>
                            <a:off x="0" y="2598896"/>
                            <a:ext cx="370713" cy="626904"/>
                          </a:xfrm>
                          <a:custGeom>
                            <a:avLst/>
                            <a:gdLst>
                              <a:gd name="T0" fmla="*/ 51294 w 370713"/>
                              <a:gd name="T1" fmla="*/ 1111 h 626904"/>
                              <a:gd name="T2" fmla="*/ 146050 w 370713"/>
                              <a:gd name="T3" fmla="*/ 10954 h 626904"/>
                              <a:gd name="T4" fmla="*/ 241300 w 370713"/>
                              <a:gd name="T5" fmla="*/ 42704 h 626904"/>
                              <a:gd name="T6" fmla="*/ 279400 w 370713"/>
                              <a:gd name="T7" fmla="*/ 68104 h 626904"/>
                              <a:gd name="T8" fmla="*/ 323850 w 370713"/>
                              <a:gd name="T9" fmla="*/ 118904 h 626904"/>
                              <a:gd name="T10" fmla="*/ 342900 w 370713"/>
                              <a:gd name="T11" fmla="*/ 188754 h 626904"/>
                              <a:gd name="T12" fmla="*/ 311150 w 370713"/>
                              <a:gd name="T13" fmla="*/ 411004 h 626904"/>
                              <a:gd name="T14" fmla="*/ 266700 w 370713"/>
                              <a:gd name="T15" fmla="*/ 493554 h 626904"/>
                              <a:gd name="T16" fmla="*/ 133350 w 370713"/>
                              <a:gd name="T17" fmla="*/ 557054 h 626904"/>
                              <a:gd name="T18" fmla="*/ 57150 w 370713"/>
                              <a:gd name="T19" fmla="*/ 569754 h 626904"/>
                              <a:gd name="T20" fmla="*/ 50800 w 370713"/>
                              <a:gd name="T21" fmla="*/ 626904 h 626904"/>
                              <a:gd name="T22" fmla="*/ 1588 w 370713"/>
                              <a:gd name="T23" fmla="*/ 615791 h 626904"/>
                              <a:gd name="T24" fmla="*/ 111 w 370713"/>
                              <a:gd name="T25" fmla="*/ 612430 h 626904"/>
                              <a:gd name="T26" fmla="*/ 0 w 370713"/>
                              <a:gd name="T27" fmla="*/ 611794 h 626904"/>
                              <a:gd name="T28" fmla="*/ 0 w 370713"/>
                              <a:gd name="T29" fmla="*/ 586416 h 626904"/>
                              <a:gd name="T30" fmla="*/ 25400 w 370713"/>
                              <a:gd name="T31" fmla="*/ 563404 h 626904"/>
                              <a:gd name="T32" fmla="*/ 0 w 370713"/>
                              <a:gd name="T33" fmla="*/ 522129 h 626904"/>
                              <a:gd name="T34" fmla="*/ 0 w 370713"/>
                              <a:gd name="T35" fmla="*/ 15653 h 626904"/>
                              <a:gd name="T36" fmla="*/ 51294 w 370713"/>
                              <a:gd name="T37" fmla="*/ 1111 h 626904"/>
                              <a:gd name="T38" fmla="*/ 0 w 370713"/>
                              <a:gd name="T39" fmla="*/ 0 h 626904"/>
                              <a:gd name="T40" fmla="*/ 370713 w 370713"/>
                              <a:gd name="T41" fmla="*/ 626904 h 626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70713" h="626904">
                                <a:moveTo>
                                  <a:pt x="51294" y="1111"/>
                                </a:moveTo>
                                <a:cubicBezTo>
                                  <a:pt x="61512" y="2222"/>
                                  <a:pt x="78975" y="7397"/>
                                  <a:pt x="146050" y="10954"/>
                                </a:cubicBezTo>
                                <a:cubicBezTo>
                                  <a:pt x="171450" y="19717"/>
                                  <a:pt x="218313" y="27591"/>
                                  <a:pt x="241300" y="42704"/>
                                </a:cubicBezTo>
                                <a:cubicBezTo>
                                  <a:pt x="254000" y="51467"/>
                                  <a:pt x="279400" y="68104"/>
                                  <a:pt x="279400" y="68104"/>
                                </a:cubicBezTo>
                                <a:cubicBezTo>
                                  <a:pt x="308737" y="112554"/>
                                  <a:pt x="292100" y="97441"/>
                                  <a:pt x="323850" y="118904"/>
                                </a:cubicBezTo>
                                <a:cubicBezTo>
                                  <a:pt x="339725" y="167291"/>
                                  <a:pt x="334137" y="143542"/>
                                  <a:pt x="342900" y="188754"/>
                                </a:cubicBezTo>
                                <a:cubicBezTo>
                                  <a:pt x="339725" y="284004"/>
                                  <a:pt x="370713" y="351441"/>
                                  <a:pt x="311150" y="411004"/>
                                </a:cubicBezTo>
                                <a:cubicBezTo>
                                  <a:pt x="301625" y="440366"/>
                                  <a:pt x="288163" y="472116"/>
                                  <a:pt x="266700" y="493554"/>
                                </a:cubicBezTo>
                                <a:cubicBezTo>
                                  <a:pt x="249174" y="546729"/>
                                  <a:pt x="180975" y="551491"/>
                                  <a:pt x="133350" y="557054"/>
                                </a:cubicBezTo>
                                <a:cubicBezTo>
                                  <a:pt x="108737" y="564991"/>
                                  <a:pt x="75400" y="551491"/>
                                  <a:pt x="57150" y="569754"/>
                                </a:cubicBezTo>
                                <a:cubicBezTo>
                                  <a:pt x="43650" y="583241"/>
                                  <a:pt x="53175" y="607854"/>
                                  <a:pt x="50800" y="626904"/>
                                </a:cubicBezTo>
                                <a:cubicBezTo>
                                  <a:pt x="38100" y="624516"/>
                                  <a:pt x="14288" y="618966"/>
                                  <a:pt x="1588" y="615791"/>
                                </a:cubicBezTo>
                                <a:cubicBezTo>
                                  <a:pt x="1191" y="615791"/>
                                  <a:pt x="645" y="614501"/>
                                  <a:pt x="111" y="612430"/>
                                </a:cubicBezTo>
                                <a:lnTo>
                                  <a:pt x="0" y="611794"/>
                                </a:lnTo>
                                <a:lnTo>
                                  <a:pt x="0" y="586416"/>
                                </a:lnTo>
                                <a:cubicBezTo>
                                  <a:pt x="3962" y="577691"/>
                                  <a:pt x="25400" y="573716"/>
                                  <a:pt x="25400" y="563404"/>
                                </a:cubicBezTo>
                                <a:cubicBezTo>
                                  <a:pt x="16662" y="531654"/>
                                  <a:pt x="13487" y="534029"/>
                                  <a:pt x="0" y="522129"/>
                                </a:cubicBezTo>
                                <a:cubicBezTo>
                                  <a:pt x="0" y="419767"/>
                                  <a:pt x="0" y="175292"/>
                                  <a:pt x="0" y="15653"/>
                                </a:cubicBezTo>
                                <a:cubicBezTo>
                                  <a:pt x="38100" y="2953"/>
                                  <a:pt x="41075" y="0"/>
                                  <a:pt x="51294" y="1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DFFD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71"/>
                        <wps:cNvSpPr>
                          <a:spLocks/>
                        </wps:cNvSpPr>
                        <wps:spPr bwMode="auto">
                          <a:xfrm>
                            <a:off x="46952" y="1961261"/>
                            <a:ext cx="110909" cy="142112"/>
                          </a:xfrm>
                          <a:custGeom>
                            <a:avLst/>
                            <a:gdLst>
                              <a:gd name="T0" fmla="*/ 110909 w 110909"/>
                              <a:gd name="T1" fmla="*/ 0 h 142112"/>
                              <a:gd name="T2" fmla="*/ 56718 w 110909"/>
                              <a:gd name="T3" fmla="*/ 142112 h 142112"/>
                              <a:gd name="T4" fmla="*/ 0 w 110909"/>
                              <a:gd name="T5" fmla="*/ 81280 h 142112"/>
                              <a:gd name="T6" fmla="*/ 110909 w 110909"/>
                              <a:gd name="T7" fmla="*/ 0 h 142112"/>
                              <a:gd name="T8" fmla="*/ 0 w 110909"/>
                              <a:gd name="T9" fmla="*/ 0 h 142112"/>
                              <a:gd name="T10" fmla="*/ 110909 w 110909"/>
                              <a:gd name="T11" fmla="*/ 142112 h 142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0909" h="142112">
                                <a:moveTo>
                                  <a:pt x="110909" y="0"/>
                                </a:moveTo>
                                <a:lnTo>
                                  <a:pt x="56718" y="142112"/>
                                </a:lnTo>
                                <a:lnTo>
                                  <a:pt x="0" y="81280"/>
                                </a:lnTo>
                                <a:lnTo>
                                  <a:pt x="110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72"/>
                        <wps:cNvSpPr>
                          <a:spLocks/>
                        </wps:cNvSpPr>
                        <wps:spPr bwMode="auto">
                          <a:xfrm>
                            <a:off x="208153" y="2100580"/>
                            <a:ext cx="62230" cy="201676"/>
                          </a:xfrm>
                          <a:custGeom>
                            <a:avLst/>
                            <a:gdLst>
                              <a:gd name="T0" fmla="*/ 45212 w 62230"/>
                              <a:gd name="T1" fmla="*/ 0 h 201676"/>
                              <a:gd name="T2" fmla="*/ 62230 w 62230"/>
                              <a:gd name="T3" fmla="*/ 201676 h 201676"/>
                              <a:gd name="T4" fmla="*/ 0 w 62230"/>
                              <a:gd name="T5" fmla="*/ 192278 h 201676"/>
                              <a:gd name="T6" fmla="*/ 45212 w 62230"/>
                              <a:gd name="T7" fmla="*/ 0 h 201676"/>
                              <a:gd name="T8" fmla="*/ 0 w 62230"/>
                              <a:gd name="T9" fmla="*/ 0 h 201676"/>
                              <a:gd name="T10" fmla="*/ 62230 w 62230"/>
                              <a:gd name="T11" fmla="*/ 201676 h 201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2230" h="201676">
                                <a:moveTo>
                                  <a:pt x="45212" y="0"/>
                                </a:moveTo>
                                <a:lnTo>
                                  <a:pt x="62230" y="201676"/>
                                </a:lnTo>
                                <a:lnTo>
                                  <a:pt x="0" y="192278"/>
                                </a:lnTo>
                                <a:lnTo>
                                  <a:pt x="45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73"/>
                        <wps:cNvSpPr>
                          <a:spLocks/>
                        </wps:cNvSpPr>
                        <wps:spPr bwMode="auto">
                          <a:xfrm>
                            <a:off x="362839" y="2017903"/>
                            <a:ext cx="109474" cy="192913"/>
                          </a:xfrm>
                          <a:custGeom>
                            <a:avLst/>
                            <a:gdLst>
                              <a:gd name="T0" fmla="*/ 0 w 109474"/>
                              <a:gd name="T1" fmla="*/ 0 h 192913"/>
                              <a:gd name="T2" fmla="*/ 109474 w 109474"/>
                              <a:gd name="T3" fmla="*/ 154813 h 192913"/>
                              <a:gd name="T4" fmla="*/ 63881 w 109474"/>
                              <a:gd name="T5" fmla="*/ 192913 h 192913"/>
                              <a:gd name="T6" fmla="*/ 0 w 109474"/>
                              <a:gd name="T7" fmla="*/ 0 h 192913"/>
                              <a:gd name="T8" fmla="*/ 0 w 109474"/>
                              <a:gd name="T9" fmla="*/ 0 h 192913"/>
                              <a:gd name="T10" fmla="*/ 109474 w 109474"/>
                              <a:gd name="T11" fmla="*/ 192913 h 19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09474" h="192913">
                                <a:moveTo>
                                  <a:pt x="0" y="0"/>
                                </a:moveTo>
                                <a:lnTo>
                                  <a:pt x="109474" y="154813"/>
                                </a:lnTo>
                                <a:lnTo>
                                  <a:pt x="63881" y="192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74"/>
                        <wps:cNvSpPr>
                          <a:spLocks/>
                        </wps:cNvSpPr>
                        <wps:spPr bwMode="auto">
                          <a:xfrm>
                            <a:off x="71438" y="1377950"/>
                            <a:ext cx="563563" cy="609600"/>
                          </a:xfrm>
                          <a:custGeom>
                            <a:avLst/>
                            <a:gdLst>
                              <a:gd name="T0" fmla="*/ 277813 w 563563"/>
                              <a:gd name="T1" fmla="*/ 0 h 609600"/>
                              <a:gd name="T2" fmla="*/ 423863 w 563563"/>
                              <a:gd name="T3" fmla="*/ 6350 h 609600"/>
                              <a:gd name="T4" fmla="*/ 525463 w 563563"/>
                              <a:gd name="T5" fmla="*/ 76200 h 609600"/>
                              <a:gd name="T6" fmla="*/ 563563 w 563563"/>
                              <a:gd name="T7" fmla="*/ 158750 h 609600"/>
                              <a:gd name="T8" fmla="*/ 557213 w 563563"/>
                              <a:gd name="T9" fmla="*/ 317500 h 609600"/>
                              <a:gd name="T10" fmla="*/ 538163 w 563563"/>
                              <a:gd name="T11" fmla="*/ 355600 h 609600"/>
                              <a:gd name="T12" fmla="*/ 436563 w 563563"/>
                              <a:gd name="T13" fmla="*/ 501650 h 609600"/>
                              <a:gd name="T14" fmla="*/ 411163 w 563563"/>
                              <a:gd name="T15" fmla="*/ 520700 h 609600"/>
                              <a:gd name="T16" fmla="*/ 373063 w 563563"/>
                              <a:gd name="T17" fmla="*/ 527050 h 609600"/>
                              <a:gd name="T18" fmla="*/ 411163 w 563563"/>
                              <a:gd name="T19" fmla="*/ 539750 h 609600"/>
                              <a:gd name="T20" fmla="*/ 449263 w 563563"/>
                              <a:gd name="T21" fmla="*/ 552450 h 609600"/>
                              <a:gd name="T22" fmla="*/ 455613 w 563563"/>
                              <a:gd name="T23" fmla="*/ 571500 h 609600"/>
                              <a:gd name="T24" fmla="*/ 417513 w 563563"/>
                              <a:gd name="T25" fmla="*/ 584200 h 609600"/>
                              <a:gd name="T26" fmla="*/ 398463 w 563563"/>
                              <a:gd name="T27" fmla="*/ 596900 h 609600"/>
                              <a:gd name="T28" fmla="*/ 360363 w 563563"/>
                              <a:gd name="T29" fmla="*/ 609600 h 609600"/>
                              <a:gd name="T30" fmla="*/ 347663 w 563563"/>
                              <a:gd name="T31" fmla="*/ 565150 h 609600"/>
                              <a:gd name="T32" fmla="*/ 195263 w 563563"/>
                              <a:gd name="T33" fmla="*/ 546100 h 609600"/>
                              <a:gd name="T34" fmla="*/ 106363 w 563563"/>
                              <a:gd name="T35" fmla="*/ 514350 h 609600"/>
                              <a:gd name="T36" fmla="*/ 87313 w 563563"/>
                              <a:gd name="T37" fmla="*/ 495300 h 609600"/>
                              <a:gd name="T38" fmla="*/ 61913 w 563563"/>
                              <a:gd name="T39" fmla="*/ 457200 h 609600"/>
                              <a:gd name="T40" fmla="*/ 42863 w 563563"/>
                              <a:gd name="T41" fmla="*/ 368300 h 609600"/>
                              <a:gd name="T42" fmla="*/ 23813 w 563563"/>
                              <a:gd name="T43" fmla="*/ 323850 h 609600"/>
                              <a:gd name="T44" fmla="*/ 17463 w 563563"/>
                              <a:gd name="T45" fmla="*/ 304800 h 609600"/>
                              <a:gd name="T46" fmla="*/ 11113 w 563563"/>
                              <a:gd name="T47" fmla="*/ 330200 h 609600"/>
                              <a:gd name="T48" fmla="*/ 11113 w 563563"/>
                              <a:gd name="T49" fmla="*/ 215900 h 609600"/>
                              <a:gd name="T50" fmla="*/ 80963 w 563563"/>
                              <a:gd name="T51" fmla="*/ 114300 h 609600"/>
                              <a:gd name="T52" fmla="*/ 119063 w 563563"/>
                              <a:gd name="T53" fmla="*/ 76200 h 609600"/>
                              <a:gd name="T54" fmla="*/ 157163 w 563563"/>
                              <a:gd name="T55" fmla="*/ 50800 h 609600"/>
                              <a:gd name="T56" fmla="*/ 277813 w 563563"/>
                              <a:gd name="T57" fmla="*/ 0 h 609600"/>
                              <a:gd name="T58" fmla="*/ 0 w 563563"/>
                              <a:gd name="T59" fmla="*/ 0 h 609600"/>
                              <a:gd name="T60" fmla="*/ 563563 w 563563"/>
                              <a:gd name="T61" fmla="*/ 609600 h 609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563563" h="609600">
                                <a:moveTo>
                                  <a:pt x="277813" y="0"/>
                                </a:moveTo>
                                <a:cubicBezTo>
                                  <a:pt x="326199" y="2413"/>
                                  <a:pt x="375476" y="762"/>
                                  <a:pt x="423863" y="6350"/>
                                </a:cubicBezTo>
                                <a:cubicBezTo>
                                  <a:pt x="461963" y="10287"/>
                                  <a:pt x="495236" y="56388"/>
                                  <a:pt x="525463" y="76200"/>
                                </a:cubicBezTo>
                                <a:cubicBezTo>
                                  <a:pt x="548450" y="111125"/>
                                  <a:pt x="554038" y="119888"/>
                                  <a:pt x="563563" y="158750"/>
                                </a:cubicBezTo>
                                <a:cubicBezTo>
                                  <a:pt x="561150" y="211963"/>
                                  <a:pt x="561150" y="264287"/>
                                  <a:pt x="557213" y="317500"/>
                                </a:cubicBezTo>
                                <a:cubicBezTo>
                                  <a:pt x="555561" y="335788"/>
                                  <a:pt x="546036" y="339725"/>
                                  <a:pt x="538163" y="355600"/>
                                </a:cubicBezTo>
                                <a:cubicBezTo>
                                  <a:pt x="512763" y="406400"/>
                                  <a:pt x="496888" y="481838"/>
                                  <a:pt x="436563" y="501650"/>
                                </a:cubicBezTo>
                                <a:cubicBezTo>
                                  <a:pt x="427799" y="508000"/>
                                  <a:pt x="420688" y="516763"/>
                                  <a:pt x="411163" y="520700"/>
                                </a:cubicBezTo>
                                <a:cubicBezTo>
                                  <a:pt x="399224" y="525399"/>
                                  <a:pt x="373063" y="514350"/>
                                  <a:pt x="373063" y="527050"/>
                                </a:cubicBezTo>
                                <a:cubicBezTo>
                                  <a:pt x="373063" y="540512"/>
                                  <a:pt x="398463" y="535813"/>
                                  <a:pt x="411163" y="539750"/>
                                </a:cubicBezTo>
                                <a:cubicBezTo>
                                  <a:pt x="423863" y="543687"/>
                                  <a:pt x="449263" y="552450"/>
                                  <a:pt x="449263" y="552450"/>
                                </a:cubicBezTo>
                                <a:cubicBezTo>
                                  <a:pt x="451676" y="558800"/>
                                  <a:pt x="460311" y="566674"/>
                                  <a:pt x="455613" y="571500"/>
                                </a:cubicBezTo>
                                <a:cubicBezTo>
                                  <a:pt x="446088" y="581025"/>
                                  <a:pt x="430213" y="580263"/>
                                  <a:pt x="417513" y="584200"/>
                                </a:cubicBezTo>
                                <a:cubicBezTo>
                                  <a:pt x="410401" y="586613"/>
                                  <a:pt x="405574" y="593725"/>
                                  <a:pt x="398463" y="596900"/>
                                </a:cubicBezTo>
                                <a:cubicBezTo>
                                  <a:pt x="386524" y="602488"/>
                                  <a:pt x="360363" y="609600"/>
                                  <a:pt x="360363" y="609600"/>
                                </a:cubicBezTo>
                                <a:cubicBezTo>
                                  <a:pt x="355537" y="595249"/>
                                  <a:pt x="359601" y="575437"/>
                                  <a:pt x="347663" y="565150"/>
                                </a:cubicBezTo>
                                <a:cubicBezTo>
                                  <a:pt x="323024" y="543687"/>
                                  <a:pt x="203137" y="546862"/>
                                  <a:pt x="195263" y="546100"/>
                                </a:cubicBezTo>
                                <a:cubicBezTo>
                                  <a:pt x="164274" y="539750"/>
                                  <a:pt x="131763" y="534924"/>
                                  <a:pt x="106363" y="514350"/>
                                </a:cubicBezTo>
                                <a:cubicBezTo>
                                  <a:pt x="99251" y="508762"/>
                                  <a:pt x="92901" y="502412"/>
                                  <a:pt x="87313" y="495300"/>
                                </a:cubicBezTo>
                                <a:cubicBezTo>
                                  <a:pt x="77788" y="483362"/>
                                  <a:pt x="61913" y="457200"/>
                                  <a:pt x="61913" y="457200"/>
                                </a:cubicBezTo>
                                <a:cubicBezTo>
                                  <a:pt x="52388" y="401574"/>
                                  <a:pt x="58738" y="431800"/>
                                  <a:pt x="42863" y="368300"/>
                                </a:cubicBezTo>
                                <a:cubicBezTo>
                                  <a:pt x="29362" y="315087"/>
                                  <a:pt x="46038" y="367538"/>
                                  <a:pt x="23813" y="323850"/>
                                </a:cubicBezTo>
                                <a:cubicBezTo>
                                  <a:pt x="20638" y="317500"/>
                                  <a:pt x="23813" y="301625"/>
                                  <a:pt x="17463" y="304800"/>
                                </a:cubicBezTo>
                                <a:cubicBezTo>
                                  <a:pt x="9525" y="308737"/>
                                  <a:pt x="13487" y="321437"/>
                                  <a:pt x="11113" y="330200"/>
                                </a:cubicBezTo>
                                <a:cubicBezTo>
                                  <a:pt x="4763" y="280162"/>
                                  <a:pt x="0" y="269113"/>
                                  <a:pt x="11113" y="215900"/>
                                </a:cubicBezTo>
                                <a:cubicBezTo>
                                  <a:pt x="19050" y="180213"/>
                                  <a:pt x="57087" y="141224"/>
                                  <a:pt x="80963" y="114300"/>
                                </a:cubicBezTo>
                                <a:cubicBezTo>
                                  <a:pt x="92901" y="100838"/>
                                  <a:pt x="106363" y="88900"/>
                                  <a:pt x="119063" y="76200"/>
                                </a:cubicBezTo>
                                <a:cubicBezTo>
                                  <a:pt x="130112" y="65024"/>
                                  <a:pt x="157163" y="50800"/>
                                  <a:pt x="157163" y="50800"/>
                                </a:cubicBezTo>
                                <a:cubicBezTo>
                                  <a:pt x="183324" y="11049"/>
                                  <a:pt x="233363" y="5588"/>
                                  <a:pt x="277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F7F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75"/>
                        <wps:cNvSpPr>
                          <a:spLocks/>
                        </wps:cNvSpPr>
                        <wps:spPr bwMode="auto">
                          <a:xfrm>
                            <a:off x="232664" y="1354455"/>
                            <a:ext cx="452628" cy="523113"/>
                          </a:xfrm>
                          <a:custGeom>
                            <a:avLst/>
                            <a:gdLst>
                              <a:gd name="T0" fmla="*/ 171196 w 452628"/>
                              <a:gd name="T1" fmla="*/ 0 h 523113"/>
                              <a:gd name="T2" fmla="*/ 271907 w 452628"/>
                              <a:gd name="T3" fmla="*/ 3937 h 523113"/>
                              <a:gd name="T4" fmla="*/ 304165 w 452628"/>
                              <a:gd name="T5" fmla="*/ 23749 h 523113"/>
                              <a:gd name="T6" fmla="*/ 319532 w 452628"/>
                              <a:gd name="T7" fmla="*/ 27305 h 523113"/>
                              <a:gd name="T8" fmla="*/ 338074 w 452628"/>
                              <a:gd name="T9" fmla="*/ 36576 h 523113"/>
                              <a:gd name="T10" fmla="*/ 361569 w 452628"/>
                              <a:gd name="T11" fmla="*/ 54356 h 523113"/>
                              <a:gd name="T12" fmla="*/ 389001 w 452628"/>
                              <a:gd name="T13" fmla="*/ 85344 h 523113"/>
                              <a:gd name="T14" fmla="*/ 421386 w 452628"/>
                              <a:gd name="T15" fmla="*/ 124968 h 523113"/>
                              <a:gd name="T16" fmla="*/ 448691 w 452628"/>
                              <a:gd name="T17" fmla="*/ 185420 h 523113"/>
                              <a:gd name="T18" fmla="*/ 452628 w 452628"/>
                              <a:gd name="T19" fmla="*/ 247777 h 523113"/>
                              <a:gd name="T20" fmla="*/ 440055 w 452628"/>
                              <a:gd name="T21" fmla="*/ 311150 h 523113"/>
                              <a:gd name="T22" fmla="*/ 415036 w 452628"/>
                              <a:gd name="T23" fmla="*/ 369189 h 523113"/>
                              <a:gd name="T24" fmla="*/ 379984 w 452628"/>
                              <a:gd name="T25" fmla="*/ 420116 h 523113"/>
                              <a:gd name="T26" fmla="*/ 343916 w 452628"/>
                              <a:gd name="T27" fmla="*/ 465709 h 523113"/>
                              <a:gd name="T28" fmla="*/ 310642 w 452628"/>
                              <a:gd name="T29" fmla="*/ 499745 h 523113"/>
                              <a:gd name="T30" fmla="*/ 284353 w 452628"/>
                              <a:gd name="T31" fmla="*/ 523113 h 523113"/>
                              <a:gd name="T32" fmla="*/ 304038 w 452628"/>
                              <a:gd name="T33" fmla="*/ 488315 h 523113"/>
                              <a:gd name="T34" fmla="*/ 321564 w 452628"/>
                              <a:gd name="T35" fmla="*/ 443230 h 523113"/>
                              <a:gd name="T36" fmla="*/ 340614 w 452628"/>
                              <a:gd name="T37" fmla="*/ 391160 h 523113"/>
                              <a:gd name="T38" fmla="*/ 354203 w 452628"/>
                              <a:gd name="T39" fmla="*/ 332867 h 523113"/>
                              <a:gd name="T40" fmla="*/ 362331 w 452628"/>
                              <a:gd name="T41" fmla="*/ 278257 h 523113"/>
                              <a:gd name="T42" fmla="*/ 363982 w 452628"/>
                              <a:gd name="T43" fmla="*/ 222123 h 523113"/>
                              <a:gd name="T44" fmla="*/ 352425 w 452628"/>
                              <a:gd name="T45" fmla="*/ 172720 h 523113"/>
                              <a:gd name="T46" fmla="*/ 329946 w 452628"/>
                              <a:gd name="T47" fmla="*/ 130556 h 523113"/>
                              <a:gd name="T48" fmla="*/ 315214 w 452628"/>
                              <a:gd name="T49" fmla="*/ 114808 h 523113"/>
                              <a:gd name="T50" fmla="*/ 300355 w 452628"/>
                              <a:gd name="T51" fmla="*/ 99060 h 523113"/>
                              <a:gd name="T52" fmla="*/ 282321 w 452628"/>
                              <a:gd name="T53" fmla="*/ 87503 h 523113"/>
                              <a:gd name="T54" fmla="*/ 266954 w 452628"/>
                              <a:gd name="T55" fmla="*/ 74041 h 523113"/>
                              <a:gd name="T56" fmla="*/ 250571 w 452628"/>
                              <a:gd name="T57" fmla="*/ 65278 h 523113"/>
                              <a:gd name="T58" fmla="*/ 232029 w 452628"/>
                              <a:gd name="T59" fmla="*/ 56007 h 523113"/>
                              <a:gd name="T60" fmla="*/ 212852 w 452628"/>
                              <a:gd name="T61" fmla="*/ 49149 h 523113"/>
                              <a:gd name="T62" fmla="*/ 193167 w 452628"/>
                              <a:gd name="T63" fmla="*/ 44577 h 523113"/>
                              <a:gd name="T64" fmla="*/ 173355 w 452628"/>
                              <a:gd name="T65" fmla="*/ 39878 h 523113"/>
                              <a:gd name="T66" fmla="*/ 150495 w 452628"/>
                              <a:gd name="T67" fmla="*/ 39497 h 523113"/>
                              <a:gd name="T68" fmla="*/ 128016 w 452628"/>
                              <a:gd name="T69" fmla="*/ 36703 h 523113"/>
                              <a:gd name="T70" fmla="*/ 106680 w 452628"/>
                              <a:gd name="T71" fmla="*/ 39116 h 523113"/>
                              <a:gd name="T72" fmla="*/ 80899 w 452628"/>
                              <a:gd name="T73" fmla="*/ 40386 h 523113"/>
                              <a:gd name="T74" fmla="*/ 55245 w 452628"/>
                              <a:gd name="T75" fmla="*/ 41783 h 523113"/>
                              <a:gd name="T76" fmla="*/ 28956 w 452628"/>
                              <a:gd name="T77" fmla="*/ 45466 h 523113"/>
                              <a:gd name="T78" fmla="*/ 0 w 452628"/>
                              <a:gd name="T79" fmla="*/ 50927 h 523113"/>
                              <a:gd name="T80" fmla="*/ 16891 w 452628"/>
                              <a:gd name="T81" fmla="*/ 37719 h 523113"/>
                              <a:gd name="T82" fmla="*/ 33401 w 452628"/>
                              <a:gd name="T83" fmla="*/ 26797 h 523113"/>
                              <a:gd name="T84" fmla="*/ 51435 w 452628"/>
                              <a:gd name="T85" fmla="*/ 18796 h 523113"/>
                              <a:gd name="T86" fmla="*/ 71120 w 452628"/>
                              <a:gd name="T87" fmla="*/ 13589 h 523113"/>
                              <a:gd name="T88" fmla="*/ 90805 w 452628"/>
                              <a:gd name="T89" fmla="*/ 8255 h 523113"/>
                              <a:gd name="T90" fmla="*/ 114808 w 452628"/>
                              <a:gd name="T91" fmla="*/ 4064 h 523113"/>
                              <a:gd name="T92" fmla="*/ 142748 w 452628"/>
                              <a:gd name="T93" fmla="*/ 3302 h 523113"/>
                              <a:gd name="T94" fmla="*/ 171196 w 452628"/>
                              <a:gd name="T95" fmla="*/ 0 h 523113"/>
                              <a:gd name="T96" fmla="*/ 0 w 452628"/>
                              <a:gd name="T97" fmla="*/ 0 h 523113"/>
                              <a:gd name="T98" fmla="*/ 452628 w 452628"/>
                              <a:gd name="T99" fmla="*/ 523113 h 523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T96" t="T97" r="T98" b="T99"/>
                            <a:pathLst>
                              <a:path w="452628" h="523113">
                                <a:moveTo>
                                  <a:pt x="171196" y="0"/>
                                </a:moveTo>
                                <a:lnTo>
                                  <a:pt x="271907" y="3937"/>
                                </a:lnTo>
                                <a:lnTo>
                                  <a:pt x="304165" y="23749"/>
                                </a:lnTo>
                                <a:lnTo>
                                  <a:pt x="319532" y="27305"/>
                                </a:lnTo>
                                <a:lnTo>
                                  <a:pt x="338074" y="36576"/>
                                </a:lnTo>
                                <a:lnTo>
                                  <a:pt x="361569" y="54356"/>
                                </a:lnTo>
                                <a:lnTo>
                                  <a:pt x="389001" y="85344"/>
                                </a:lnTo>
                                <a:lnTo>
                                  <a:pt x="421386" y="124968"/>
                                </a:lnTo>
                                <a:lnTo>
                                  <a:pt x="448691" y="185420"/>
                                </a:lnTo>
                                <a:lnTo>
                                  <a:pt x="452628" y="247777"/>
                                </a:lnTo>
                                <a:lnTo>
                                  <a:pt x="440055" y="311150"/>
                                </a:lnTo>
                                <a:lnTo>
                                  <a:pt x="415036" y="369189"/>
                                </a:lnTo>
                                <a:lnTo>
                                  <a:pt x="379984" y="420116"/>
                                </a:lnTo>
                                <a:lnTo>
                                  <a:pt x="343916" y="465709"/>
                                </a:lnTo>
                                <a:lnTo>
                                  <a:pt x="310642" y="499745"/>
                                </a:lnTo>
                                <a:lnTo>
                                  <a:pt x="284353" y="523113"/>
                                </a:lnTo>
                                <a:lnTo>
                                  <a:pt x="304038" y="488315"/>
                                </a:lnTo>
                                <a:lnTo>
                                  <a:pt x="321564" y="443230"/>
                                </a:lnTo>
                                <a:lnTo>
                                  <a:pt x="340614" y="391160"/>
                                </a:lnTo>
                                <a:lnTo>
                                  <a:pt x="354203" y="332867"/>
                                </a:lnTo>
                                <a:lnTo>
                                  <a:pt x="362331" y="278257"/>
                                </a:lnTo>
                                <a:lnTo>
                                  <a:pt x="363982" y="222123"/>
                                </a:lnTo>
                                <a:lnTo>
                                  <a:pt x="352425" y="172720"/>
                                </a:lnTo>
                                <a:lnTo>
                                  <a:pt x="329946" y="130556"/>
                                </a:lnTo>
                                <a:lnTo>
                                  <a:pt x="315214" y="114808"/>
                                </a:lnTo>
                                <a:lnTo>
                                  <a:pt x="300355" y="99060"/>
                                </a:lnTo>
                                <a:lnTo>
                                  <a:pt x="282321" y="87503"/>
                                </a:lnTo>
                                <a:lnTo>
                                  <a:pt x="266954" y="74041"/>
                                </a:lnTo>
                                <a:lnTo>
                                  <a:pt x="250571" y="65278"/>
                                </a:lnTo>
                                <a:lnTo>
                                  <a:pt x="232029" y="56007"/>
                                </a:lnTo>
                                <a:lnTo>
                                  <a:pt x="212852" y="49149"/>
                                </a:lnTo>
                                <a:lnTo>
                                  <a:pt x="193167" y="44577"/>
                                </a:lnTo>
                                <a:lnTo>
                                  <a:pt x="173355" y="39878"/>
                                </a:lnTo>
                                <a:lnTo>
                                  <a:pt x="150495" y="39497"/>
                                </a:lnTo>
                                <a:lnTo>
                                  <a:pt x="128016" y="36703"/>
                                </a:lnTo>
                                <a:lnTo>
                                  <a:pt x="106680" y="39116"/>
                                </a:lnTo>
                                <a:lnTo>
                                  <a:pt x="80899" y="40386"/>
                                </a:lnTo>
                                <a:lnTo>
                                  <a:pt x="55245" y="41783"/>
                                </a:lnTo>
                                <a:lnTo>
                                  <a:pt x="28956" y="45466"/>
                                </a:lnTo>
                                <a:lnTo>
                                  <a:pt x="0" y="50927"/>
                                </a:lnTo>
                                <a:lnTo>
                                  <a:pt x="16891" y="37719"/>
                                </a:lnTo>
                                <a:lnTo>
                                  <a:pt x="33401" y="26797"/>
                                </a:lnTo>
                                <a:lnTo>
                                  <a:pt x="51435" y="18796"/>
                                </a:lnTo>
                                <a:lnTo>
                                  <a:pt x="71120" y="13589"/>
                                </a:lnTo>
                                <a:lnTo>
                                  <a:pt x="90805" y="8255"/>
                                </a:lnTo>
                                <a:lnTo>
                                  <a:pt x="114808" y="4064"/>
                                </a:lnTo>
                                <a:lnTo>
                                  <a:pt x="142748" y="3302"/>
                                </a:lnTo>
                                <a:lnTo>
                                  <a:pt x="171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76"/>
                        <wps:cNvSpPr>
                          <a:spLocks/>
                        </wps:cNvSpPr>
                        <wps:spPr bwMode="auto">
                          <a:xfrm>
                            <a:off x="50165" y="1418590"/>
                            <a:ext cx="360426" cy="521462"/>
                          </a:xfrm>
                          <a:custGeom>
                            <a:avLst/>
                            <a:gdLst>
                              <a:gd name="T0" fmla="*/ 225044 w 360426"/>
                              <a:gd name="T1" fmla="*/ 0 h 521462"/>
                              <a:gd name="T2" fmla="*/ 217424 w 360426"/>
                              <a:gd name="T3" fmla="*/ 3175 h 521462"/>
                              <a:gd name="T4" fmla="*/ 200914 w 360426"/>
                              <a:gd name="T5" fmla="*/ 14097 h 521462"/>
                              <a:gd name="T6" fmla="*/ 175895 w 360426"/>
                              <a:gd name="T7" fmla="*/ 32893 h 521462"/>
                              <a:gd name="T8" fmla="*/ 145796 w 360426"/>
                              <a:gd name="T9" fmla="*/ 62738 h 521462"/>
                              <a:gd name="T10" fmla="*/ 117983 w 360426"/>
                              <a:gd name="T11" fmla="*/ 103124 h 521462"/>
                              <a:gd name="T12" fmla="*/ 93980 w 360426"/>
                              <a:gd name="T13" fmla="*/ 156591 h 521462"/>
                              <a:gd name="T14" fmla="*/ 78105 w 360426"/>
                              <a:gd name="T15" fmla="*/ 224282 h 521462"/>
                              <a:gd name="T16" fmla="*/ 72631 w 360426"/>
                              <a:gd name="T17" fmla="*/ 306832 h 521462"/>
                              <a:gd name="T18" fmla="*/ 75908 w 360426"/>
                              <a:gd name="T19" fmla="*/ 332232 h 521462"/>
                              <a:gd name="T20" fmla="*/ 80264 w 360426"/>
                              <a:gd name="T21" fmla="*/ 352933 h 521462"/>
                              <a:gd name="T22" fmla="*/ 86868 w 360426"/>
                              <a:gd name="T23" fmla="*/ 374142 h 521462"/>
                              <a:gd name="T24" fmla="*/ 95631 w 360426"/>
                              <a:gd name="T25" fmla="*/ 395859 h 521462"/>
                              <a:gd name="T26" fmla="*/ 109220 w 360426"/>
                              <a:gd name="T27" fmla="*/ 416306 h 521462"/>
                              <a:gd name="T28" fmla="*/ 121793 w 360426"/>
                              <a:gd name="T29" fmla="*/ 431673 h 521462"/>
                              <a:gd name="T30" fmla="*/ 136017 w 360426"/>
                              <a:gd name="T31" fmla="*/ 449707 h 521462"/>
                              <a:gd name="T32" fmla="*/ 155702 w 360426"/>
                              <a:gd name="T33" fmla="*/ 464185 h 521462"/>
                              <a:gd name="T34" fmla="*/ 176403 w 360426"/>
                              <a:gd name="T35" fmla="*/ 473964 h 521462"/>
                              <a:gd name="T36" fmla="*/ 196596 w 360426"/>
                              <a:gd name="T37" fmla="*/ 486029 h 521462"/>
                              <a:gd name="T38" fmla="*/ 220091 w 360426"/>
                              <a:gd name="T39" fmla="*/ 494030 h 521462"/>
                              <a:gd name="T40" fmla="*/ 246253 w 360426"/>
                              <a:gd name="T41" fmla="*/ 500126 h 521462"/>
                              <a:gd name="T42" fmla="*/ 273050 w 360426"/>
                              <a:gd name="T43" fmla="*/ 503936 h 521462"/>
                              <a:gd name="T44" fmla="*/ 300863 w 360426"/>
                              <a:gd name="T45" fmla="*/ 503047 h 521462"/>
                              <a:gd name="T46" fmla="*/ 331470 w 360426"/>
                              <a:gd name="T47" fmla="*/ 500380 h 521462"/>
                              <a:gd name="T48" fmla="*/ 360426 w 360426"/>
                              <a:gd name="T49" fmla="*/ 494792 h 521462"/>
                              <a:gd name="T50" fmla="*/ 332613 w 360426"/>
                              <a:gd name="T51" fmla="*/ 505587 h 521462"/>
                              <a:gd name="T52" fmla="*/ 305816 w 360426"/>
                              <a:gd name="T53" fmla="*/ 511556 h 521462"/>
                              <a:gd name="T54" fmla="*/ 279019 w 360426"/>
                              <a:gd name="T55" fmla="*/ 517652 h 521462"/>
                              <a:gd name="T56" fmla="*/ 255651 w 360426"/>
                              <a:gd name="T57" fmla="*/ 519557 h 521462"/>
                              <a:gd name="T58" fmla="*/ 232156 w 360426"/>
                              <a:gd name="T59" fmla="*/ 521462 h 521462"/>
                              <a:gd name="T60" fmla="*/ 209677 w 360426"/>
                              <a:gd name="T61" fmla="*/ 518668 h 521462"/>
                              <a:gd name="T62" fmla="*/ 187325 w 360426"/>
                              <a:gd name="T63" fmla="*/ 515874 h 521462"/>
                              <a:gd name="T64" fmla="*/ 165481 w 360426"/>
                              <a:gd name="T65" fmla="*/ 510794 h 521462"/>
                              <a:gd name="T66" fmla="*/ 148590 w 360426"/>
                              <a:gd name="T67" fmla="*/ 504444 h 521462"/>
                              <a:gd name="T68" fmla="*/ 129921 w 360426"/>
                              <a:gd name="T69" fmla="*/ 495173 h 521462"/>
                              <a:gd name="T70" fmla="*/ 113538 w 360426"/>
                              <a:gd name="T71" fmla="*/ 486410 h 521462"/>
                              <a:gd name="T72" fmla="*/ 97155 w 360426"/>
                              <a:gd name="T73" fmla="*/ 477647 h 521462"/>
                              <a:gd name="T74" fmla="*/ 83566 w 360426"/>
                              <a:gd name="T75" fmla="*/ 466979 h 521462"/>
                              <a:gd name="T76" fmla="*/ 70447 w 360426"/>
                              <a:gd name="T77" fmla="*/ 454152 h 521462"/>
                              <a:gd name="T78" fmla="*/ 59525 w 360426"/>
                              <a:gd name="T79" fmla="*/ 441706 h 521462"/>
                              <a:gd name="T80" fmla="*/ 48603 w 360426"/>
                              <a:gd name="T81" fmla="*/ 429260 h 521462"/>
                              <a:gd name="T82" fmla="*/ 21844 w 360426"/>
                              <a:gd name="T83" fmla="*/ 386080 h 521462"/>
                              <a:gd name="T84" fmla="*/ 6007 w 360426"/>
                              <a:gd name="T85" fmla="*/ 345440 h 521462"/>
                              <a:gd name="T86" fmla="*/ 0 w 360426"/>
                              <a:gd name="T87" fmla="*/ 302133 h 521462"/>
                              <a:gd name="T88" fmla="*/ 2184 w 360426"/>
                              <a:gd name="T89" fmla="*/ 263272 h 521462"/>
                              <a:gd name="T90" fmla="*/ 7099 w 360426"/>
                              <a:gd name="T91" fmla="*/ 222504 h 521462"/>
                              <a:gd name="T92" fmla="*/ 15837 w 360426"/>
                              <a:gd name="T93" fmla="*/ 185166 h 521462"/>
                              <a:gd name="T94" fmla="*/ 22390 w 360426"/>
                              <a:gd name="T95" fmla="*/ 147193 h 521462"/>
                              <a:gd name="T96" fmla="*/ 60071 w 360426"/>
                              <a:gd name="T97" fmla="*/ 74803 h 521462"/>
                              <a:gd name="T98" fmla="*/ 110871 w 360426"/>
                              <a:gd name="T99" fmla="*/ 25019 h 521462"/>
                              <a:gd name="T100" fmla="*/ 123444 w 360426"/>
                              <a:gd name="T101" fmla="*/ 20574 h 521462"/>
                              <a:gd name="T102" fmla="*/ 133858 w 360426"/>
                              <a:gd name="T103" fmla="*/ 15621 h 521462"/>
                              <a:gd name="T104" fmla="*/ 145796 w 360426"/>
                              <a:gd name="T105" fmla="*/ 13462 h 521462"/>
                              <a:gd name="T106" fmla="*/ 155702 w 360426"/>
                              <a:gd name="T107" fmla="*/ 10922 h 521462"/>
                              <a:gd name="T108" fmla="*/ 169799 w 360426"/>
                              <a:gd name="T109" fmla="*/ 9271 h 521462"/>
                              <a:gd name="T110" fmla="*/ 184531 w 360426"/>
                              <a:gd name="T111" fmla="*/ 5334 h 521462"/>
                              <a:gd name="T112" fmla="*/ 201549 w 360426"/>
                              <a:gd name="T113" fmla="*/ 1905 h 521462"/>
                              <a:gd name="T114" fmla="*/ 225044 w 360426"/>
                              <a:gd name="T115" fmla="*/ 0 h 521462"/>
                              <a:gd name="T116" fmla="*/ 0 w 360426"/>
                              <a:gd name="T117" fmla="*/ 0 h 521462"/>
                              <a:gd name="T118" fmla="*/ 360426 w 360426"/>
                              <a:gd name="T119" fmla="*/ 521462 h 521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360426" h="521462">
                                <a:moveTo>
                                  <a:pt x="225044" y="0"/>
                                </a:moveTo>
                                <a:lnTo>
                                  <a:pt x="217424" y="3175"/>
                                </a:lnTo>
                                <a:lnTo>
                                  <a:pt x="200914" y="14097"/>
                                </a:lnTo>
                                <a:lnTo>
                                  <a:pt x="175895" y="32893"/>
                                </a:lnTo>
                                <a:lnTo>
                                  <a:pt x="145796" y="62738"/>
                                </a:lnTo>
                                <a:lnTo>
                                  <a:pt x="117983" y="103124"/>
                                </a:lnTo>
                                <a:lnTo>
                                  <a:pt x="93980" y="156591"/>
                                </a:lnTo>
                                <a:lnTo>
                                  <a:pt x="78105" y="224282"/>
                                </a:lnTo>
                                <a:lnTo>
                                  <a:pt x="72631" y="306832"/>
                                </a:lnTo>
                                <a:lnTo>
                                  <a:pt x="75908" y="332232"/>
                                </a:lnTo>
                                <a:lnTo>
                                  <a:pt x="80264" y="352933"/>
                                </a:lnTo>
                                <a:lnTo>
                                  <a:pt x="86868" y="374142"/>
                                </a:lnTo>
                                <a:lnTo>
                                  <a:pt x="95631" y="395859"/>
                                </a:lnTo>
                                <a:lnTo>
                                  <a:pt x="109220" y="416306"/>
                                </a:lnTo>
                                <a:lnTo>
                                  <a:pt x="121793" y="431673"/>
                                </a:lnTo>
                                <a:lnTo>
                                  <a:pt x="136017" y="449707"/>
                                </a:lnTo>
                                <a:lnTo>
                                  <a:pt x="155702" y="464185"/>
                                </a:lnTo>
                                <a:lnTo>
                                  <a:pt x="176403" y="473964"/>
                                </a:lnTo>
                                <a:lnTo>
                                  <a:pt x="196596" y="486029"/>
                                </a:lnTo>
                                <a:lnTo>
                                  <a:pt x="220091" y="494030"/>
                                </a:lnTo>
                                <a:lnTo>
                                  <a:pt x="246253" y="500126"/>
                                </a:lnTo>
                                <a:lnTo>
                                  <a:pt x="273050" y="503936"/>
                                </a:lnTo>
                                <a:lnTo>
                                  <a:pt x="300863" y="503047"/>
                                </a:lnTo>
                                <a:lnTo>
                                  <a:pt x="331470" y="500380"/>
                                </a:lnTo>
                                <a:lnTo>
                                  <a:pt x="360426" y="494792"/>
                                </a:lnTo>
                                <a:lnTo>
                                  <a:pt x="332613" y="505587"/>
                                </a:lnTo>
                                <a:lnTo>
                                  <a:pt x="305816" y="511556"/>
                                </a:lnTo>
                                <a:lnTo>
                                  <a:pt x="279019" y="517652"/>
                                </a:lnTo>
                                <a:lnTo>
                                  <a:pt x="255651" y="519557"/>
                                </a:lnTo>
                                <a:lnTo>
                                  <a:pt x="232156" y="521462"/>
                                </a:lnTo>
                                <a:lnTo>
                                  <a:pt x="209677" y="518668"/>
                                </a:lnTo>
                                <a:lnTo>
                                  <a:pt x="187325" y="515874"/>
                                </a:lnTo>
                                <a:lnTo>
                                  <a:pt x="165481" y="510794"/>
                                </a:lnTo>
                                <a:lnTo>
                                  <a:pt x="148590" y="504444"/>
                                </a:lnTo>
                                <a:lnTo>
                                  <a:pt x="129921" y="495173"/>
                                </a:lnTo>
                                <a:lnTo>
                                  <a:pt x="113538" y="486410"/>
                                </a:lnTo>
                                <a:lnTo>
                                  <a:pt x="97155" y="477647"/>
                                </a:lnTo>
                                <a:lnTo>
                                  <a:pt x="83566" y="466979"/>
                                </a:lnTo>
                                <a:lnTo>
                                  <a:pt x="70447" y="454152"/>
                                </a:lnTo>
                                <a:lnTo>
                                  <a:pt x="59525" y="441706"/>
                                </a:lnTo>
                                <a:lnTo>
                                  <a:pt x="48603" y="429260"/>
                                </a:lnTo>
                                <a:lnTo>
                                  <a:pt x="21844" y="386080"/>
                                </a:lnTo>
                                <a:lnTo>
                                  <a:pt x="6007" y="345440"/>
                                </a:lnTo>
                                <a:lnTo>
                                  <a:pt x="0" y="302133"/>
                                </a:lnTo>
                                <a:lnTo>
                                  <a:pt x="2184" y="263272"/>
                                </a:lnTo>
                                <a:lnTo>
                                  <a:pt x="7099" y="222504"/>
                                </a:lnTo>
                                <a:lnTo>
                                  <a:pt x="15837" y="185166"/>
                                </a:lnTo>
                                <a:lnTo>
                                  <a:pt x="22390" y="147193"/>
                                </a:lnTo>
                                <a:lnTo>
                                  <a:pt x="60071" y="74803"/>
                                </a:lnTo>
                                <a:lnTo>
                                  <a:pt x="110871" y="25019"/>
                                </a:lnTo>
                                <a:lnTo>
                                  <a:pt x="123444" y="20574"/>
                                </a:lnTo>
                                <a:lnTo>
                                  <a:pt x="133858" y="15621"/>
                                </a:lnTo>
                                <a:lnTo>
                                  <a:pt x="145796" y="13462"/>
                                </a:lnTo>
                                <a:lnTo>
                                  <a:pt x="155702" y="10922"/>
                                </a:lnTo>
                                <a:lnTo>
                                  <a:pt x="169799" y="9271"/>
                                </a:lnTo>
                                <a:lnTo>
                                  <a:pt x="184531" y="5334"/>
                                </a:lnTo>
                                <a:lnTo>
                                  <a:pt x="201549" y="1905"/>
                                </a:lnTo>
                                <a:lnTo>
                                  <a:pt x="225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77"/>
                        <wps:cNvSpPr>
                          <a:spLocks/>
                        </wps:cNvSpPr>
                        <wps:spPr bwMode="auto">
                          <a:xfrm>
                            <a:off x="181610" y="1522222"/>
                            <a:ext cx="120777" cy="260731"/>
                          </a:xfrm>
                          <a:custGeom>
                            <a:avLst/>
                            <a:gdLst>
                              <a:gd name="T0" fmla="*/ 66548 w 120777"/>
                              <a:gd name="T1" fmla="*/ 0 h 260731"/>
                              <a:gd name="T2" fmla="*/ 50800 w 120777"/>
                              <a:gd name="T3" fmla="*/ 52578 h 260731"/>
                              <a:gd name="T4" fmla="*/ 47371 w 120777"/>
                              <a:gd name="T5" fmla="*/ 97155 h 260731"/>
                              <a:gd name="T6" fmla="*/ 52705 w 120777"/>
                              <a:gd name="T7" fmla="*/ 133858 h 260731"/>
                              <a:gd name="T8" fmla="*/ 64389 w 120777"/>
                              <a:gd name="T9" fmla="*/ 163576 h 260731"/>
                              <a:gd name="T10" fmla="*/ 78740 w 120777"/>
                              <a:gd name="T11" fmla="*/ 186563 h 260731"/>
                              <a:gd name="T12" fmla="*/ 94488 w 120777"/>
                              <a:gd name="T13" fmla="*/ 203708 h 260731"/>
                              <a:gd name="T14" fmla="*/ 109474 w 120777"/>
                              <a:gd name="T15" fmla="*/ 219456 h 260731"/>
                              <a:gd name="T16" fmla="*/ 120777 w 120777"/>
                              <a:gd name="T17" fmla="*/ 230632 h 260731"/>
                              <a:gd name="T18" fmla="*/ 120523 w 120777"/>
                              <a:gd name="T19" fmla="*/ 236728 h 260731"/>
                              <a:gd name="T20" fmla="*/ 116459 w 120777"/>
                              <a:gd name="T21" fmla="*/ 244348 h 260731"/>
                              <a:gd name="T22" fmla="*/ 108204 w 120777"/>
                              <a:gd name="T23" fmla="*/ 249809 h 260731"/>
                              <a:gd name="T24" fmla="*/ 97917 w 120777"/>
                              <a:gd name="T25" fmla="*/ 253492 h 260731"/>
                              <a:gd name="T26" fmla="*/ 85852 w 120777"/>
                              <a:gd name="T27" fmla="*/ 255524 h 260731"/>
                              <a:gd name="T28" fmla="*/ 71247 w 120777"/>
                              <a:gd name="T29" fmla="*/ 258318 h 260731"/>
                              <a:gd name="T30" fmla="*/ 58293 w 120777"/>
                              <a:gd name="T31" fmla="*/ 258953 h 260731"/>
                              <a:gd name="T32" fmla="*/ 45085 w 120777"/>
                              <a:gd name="T33" fmla="*/ 260731 h 260731"/>
                              <a:gd name="T34" fmla="*/ 17399 w 120777"/>
                              <a:gd name="T35" fmla="*/ 210185 h 260731"/>
                              <a:gd name="T36" fmla="*/ 2921 w 120777"/>
                              <a:gd name="T37" fmla="*/ 162687 h 260731"/>
                              <a:gd name="T38" fmla="*/ 0 w 120777"/>
                              <a:gd name="T39" fmla="*/ 120396 h 260731"/>
                              <a:gd name="T40" fmla="*/ 7874 w 120777"/>
                              <a:gd name="T41" fmla="*/ 81788 h 260731"/>
                              <a:gd name="T42" fmla="*/ 20955 w 120777"/>
                              <a:gd name="T43" fmla="*/ 50546 h 260731"/>
                              <a:gd name="T44" fmla="*/ 36068 w 120777"/>
                              <a:gd name="T45" fmla="*/ 25908 h 260731"/>
                              <a:gd name="T46" fmla="*/ 51943 w 120777"/>
                              <a:gd name="T47" fmla="*/ 7620 h 260731"/>
                              <a:gd name="T48" fmla="*/ 66548 w 120777"/>
                              <a:gd name="T49" fmla="*/ 0 h 260731"/>
                              <a:gd name="T50" fmla="*/ 0 w 120777"/>
                              <a:gd name="T51" fmla="*/ 0 h 260731"/>
                              <a:gd name="T52" fmla="*/ 120777 w 120777"/>
                              <a:gd name="T53" fmla="*/ 260731 h 260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120777" h="260731">
                                <a:moveTo>
                                  <a:pt x="66548" y="0"/>
                                </a:moveTo>
                                <a:lnTo>
                                  <a:pt x="50800" y="52578"/>
                                </a:lnTo>
                                <a:lnTo>
                                  <a:pt x="47371" y="97155"/>
                                </a:lnTo>
                                <a:lnTo>
                                  <a:pt x="52705" y="133858"/>
                                </a:lnTo>
                                <a:lnTo>
                                  <a:pt x="64389" y="163576"/>
                                </a:lnTo>
                                <a:lnTo>
                                  <a:pt x="78740" y="186563"/>
                                </a:lnTo>
                                <a:lnTo>
                                  <a:pt x="94488" y="203708"/>
                                </a:lnTo>
                                <a:lnTo>
                                  <a:pt x="109474" y="219456"/>
                                </a:lnTo>
                                <a:lnTo>
                                  <a:pt x="120777" y="230632"/>
                                </a:lnTo>
                                <a:lnTo>
                                  <a:pt x="120523" y="236728"/>
                                </a:lnTo>
                                <a:lnTo>
                                  <a:pt x="116459" y="244348"/>
                                </a:lnTo>
                                <a:lnTo>
                                  <a:pt x="108204" y="249809"/>
                                </a:lnTo>
                                <a:lnTo>
                                  <a:pt x="97917" y="253492"/>
                                </a:lnTo>
                                <a:lnTo>
                                  <a:pt x="85852" y="255524"/>
                                </a:lnTo>
                                <a:lnTo>
                                  <a:pt x="71247" y="258318"/>
                                </a:lnTo>
                                <a:lnTo>
                                  <a:pt x="58293" y="258953"/>
                                </a:lnTo>
                                <a:lnTo>
                                  <a:pt x="45085" y="260731"/>
                                </a:lnTo>
                                <a:lnTo>
                                  <a:pt x="17399" y="210185"/>
                                </a:lnTo>
                                <a:lnTo>
                                  <a:pt x="2921" y="162687"/>
                                </a:lnTo>
                                <a:lnTo>
                                  <a:pt x="0" y="120396"/>
                                </a:lnTo>
                                <a:lnTo>
                                  <a:pt x="7874" y="81788"/>
                                </a:lnTo>
                                <a:lnTo>
                                  <a:pt x="20955" y="50546"/>
                                </a:lnTo>
                                <a:lnTo>
                                  <a:pt x="36068" y="25908"/>
                                </a:lnTo>
                                <a:lnTo>
                                  <a:pt x="51943" y="7620"/>
                                </a:lnTo>
                                <a:lnTo>
                                  <a:pt x="66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78"/>
                        <wps:cNvSpPr>
                          <a:spLocks/>
                        </wps:cNvSpPr>
                        <wps:spPr bwMode="auto">
                          <a:xfrm>
                            <a:off x="427355" y="1894332"/>
                            <a:ext cx="156337" cy="139700"/>
                          </a:xfrm>
                          <a:custGeom>
                            <a:avLst/>
                            <a:gdLst>
                              <a:gd name="T0" fmla="*/ 80264 w 156337"/>
                              <a:gd name="T1" fmla="*/ 0 h 139700"/>
                              <a:gd name="T2" fmla="*/ 156337 w 156337"/>
                              <a:gd name="T3" fmla="*/ 47879 h 139700"/>
                              <a:gd name="T4" fmla="*/ 152781 w 156337"/>
                              <a:gd name="T5" fmla="*/ 48260 h 139700"/>
                              <a:gd name="T6" fmla="*/ 139827 w 156337"/>
                              <a:gd name="T7" fmla="*/ 48768 h 139700"/>
                              <a:gd name="T8" fmla="*/ 121412 w 156337"/>
                              <a:gd name="T9" fmla="*/ 52832 h 139700"/>
                              <a:gd name="T10" fmla="*/ 99695 w 156337"/>
                              <a:gd name="T11" fmla="*/ 60960 h 139700"/>
                              <a:gd name="T12" fmla="*/ 73660 w 156337"/>
                              <a:gd name="T13" fmla="*/ 72898 h 139700"/>
                              <a:gd name="T14" fmla="*/ 49022 w 156337"/>
                              <a:gd name="T15" fmla="*/ 88773 h 139700"/>
                              <a:gd name="T16" fmla="*/ 23114 w 156337"/>
                              <a:gd name="T17" fmla="*/ 110363 h 139700"/>
                              <a:gd name="T18" fmla="*/ 0 w 156337"/>
                              <a:gd name="T19" fmla="*/ 139700 h 139700"/>
                              <a:gd name="T20" fmla="*/ 2032 w 156337"/>
                              <a:gd name="T21" fmla="*/ 125857 h 139700"/>
                              <a:gd name="T22" fmla="*/ 7747 w 156337"/>
                              <a:gd name="T23" fmla="*/ 111506 h 139700"/>
                              <a:gd name="T24" fmla="*/ 19939 w 156337"/>
                              <a:gd name="T25" fmla="*/ 93980 h 139700"/>
                              <a:gd name="T26" fmla="*/ 34163 w 156337"/>
                              <a:gd name="T27" fmla="*/ 78105 h 139700"/>
                              <a:gd name="T28" fmla="*/ 49403 w 156337"/>
                              <a:gd name="T29" fmla="*/ 62484 h 139700"/>
                              <a:gd name="T30" fmla="*/ 65024 w 156337"/>
                              <a:gd name="T31" fmla="*/ 50546 h 139700"/>
                              <a:gd name="T32" fmla="*/ 79502 w 156337"/>
                              <a:gd name="T33" fmla="*/ 43053 h 139700"/>
                              <a:gd name="T34" fmla="*/ 90551 w 156337"/>
                              <a:gd name="T35" fmla="*/ 40894 h 139700"/>
                              <a:gd name="T36" fmla="*/ 79121 w 156337"/>
                              <a:gd name="T37" fmla="*/ 34544 h 139700"/>
                              <a:gd name="T38" fmla="*/ 68453 w 156337"/>
                              <a:gd name="T39" fmla="*/ 30861 h 139700"/>
                              <a:gd name="T40" fmla="*/ 57912 w 156337"/>
                              <a:gd name="T41" fmla="*/ 26035 h 139700"/>
                              <a:gd name="T42" fmla="*/ 48260 w 156337"/>
                              <a:gd name="T43" fmla="*/ 22606 h 139700"/>
                              <a:gd name="T44" fmla="*/ 40767 w 156337"/>
                              <a:gd name="T45" fmla="*/ 19685 h 139700"/>
                              <a:gd name="T46" fmla="*/ 36957 w 156337"/>
                              <a:gd name="T47" fmla="*/ 16383 h 139700"/>
                              <a:gd name="T48" fmla="*/ 32766 w 156337"/>
                              <a:gd name="T49" fmla="*/ 14097 h 139700"/>
                              <a:gd name="T50" fmla="*/ 31623 w 156337"/>
                              <a:gd name="T51" fmla="*/ 13843 h 139700"/>
                              <a:gd name="T52" fmla="*/ 80264 w 156337"/>
                              <a:gd name="T53" fmla="*/ 0 h 139700"/>
                              <a:gd name="T54" fmla="*/ 0 w 156337"/>
                              <a:gd name="T55" fmla="*/ 0 h 139700"/>
                              <a:gd name="T56" fmla="*/ 156337 w 156337"/>
                              <a:gd name="T57" fmla="*/ 139700 h 139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56337" h="139700">
                                <a:moveTo>
                                  <a:pt x="80264" y="0"/>
                                </a:moveTo>
                                <a:lnTo>
                                  <a:pt x="156337" y="47879"/>
                                </a:lnTo>
                                <a:lnTo>
                                  <a:pt x="152781" y="48260"/>
                                </a:lnTo>
                                <a:lnTo>
                                  <a:pt x="139827" y="48768"/>
                                </a:lnTo>
                                <a:lnTo>
                                  <a:pt x="121412" y="52832"/>
                                </a:lnTo>
                                <a:lnTo>
                                  <a:pt x="99695" y="60960"/>
                                </a:lnTo>
                                <a:lnTo>
                                  <a:pt x="73660" y="72898"/>
                                </a:lnTo>
                                <a:lnTo>
                                  <a:pt x="49022" y="88773"/>
                                </a:lnTo>
                                <a:lnTo>
                                  <a:pt x="23114" y="110363"/>
                                </a:lnTo>
                                <a:lnTo>
                                  <a:pt x="0" y="139700"/>
                                </a:lnTo>
                                <a:lnTo>
                                  <a:pt x="2032" y="125857"/>
                                </a:lnTo>
                                <a:lnTo>
                                  <a:pt x="7747" y="111506"/>
                                </a:lnTo>
                                <a:lnTo>
                                  <a:pt x="19939" y="93980"/>
                                </a:lnTo>
                                <a:lnTo>
                                  <a:pt x="34163" y="78105"/>
                                </a:lnTo>
                                <a:lnTo>
                                  <a:pt x="49403" y="62484"/>
                                </a:lnTo>
                                <a:lnTo>
                                  <a:pt x="65024" y="50546"/>
                                </a:lnTo>
                                <a:lnTo>
                                  <a:pt x="79502" y="43053"/>
                                </a:lnTo>
                                <a:lnTo>
                                  <a:pt x="90551" y="40894"/>
                                </a:lnTo>
                                <a:lnTo>
                                  <a:pt x="79121" y="34544"/>
                                </a:lnTo>
                                <a:lnTo>
                                  <a:pt x="68453" y="30861"/>
                                </a:lnTo>
                                <a:lnTo>
                                  <a:pt x="57912" y="26035"/>
                                </a:lnTo>
                                <a:lnTo>
                                  <a:pt x="48260" y="22606"/>
                                </a:lnTo>
                                <a:lnTo>
                                  <a:pt x="40767" y="19685"/>
                                </a:lnTo>
                                <a:lnTo>
                                  <a:pt x="36957" y="16383"/>
                                </a:lnTo>
                                <a:lnTo>
                                  <a:pt x="32766" y="14097"/>
                                </a:lnTo>
                                <a:lnTo>
                                  <a:pt x="31623" y="13843"/>
                                </a:lnTo>
                                <a:lnTo>
                                  <a:pt x="80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79"/>
                        <wps:cNvSpPr>
                          <a:spLocks/>
                        </wps:cNvSpPr>
                        <wps:spPr bwMode="auto">
                          <a:xfrm>
                            <a:off x="413893" y="1924939"/>
                            <a:ext cx="23622" cy="93473"/>
                          </a:xfrm>
                          <a:custGeom>
                            <a:avLst/>
                            <a:gdLst>
                              <a:gd name="T0" fmla="*/ 1016 w 23622"/>
                              <a:gd name="T1" fmla="*/ 0 h 93473"/>
                              <a:gd name="T2" fmla="*/ 7620 w 23622"/>
                              <a:gd name="T3" fmla="*/ 1524 h 93473"/>
                              <a:gd name="T4" fmla="*/ 14224 w 23622"/>
                              <a:gd name="T5" fmla="*/ 8001 h 93473"/>
                              <a:gd name="T6" fmla="*/ 20574 w 23622"/>
                              <a:gd name="T7" fmla="*/ 15494 h 93473"/>
                              <a:gd name="T8" fmla="*/ 23368 w 23622"/>
                              <a:gd name="T9" fmla="*/ 28322 h 93473"/>
                              <a:gd name="T10" fmla="*/ 23622 w 23622"/>
                              <a:gd name="T11" fmla="*/ 41783 h 93473"/>
                              <a:gd name="T12" fmla="*/ 20955 w 23622"/>
                              <a:gd name="T13" fmla="*/ 58166 h 93473"/>
                              <a:gd name="T14" fmla="*/ 13335 w 23622"/>
                              <a:gd name="T15" fmla="*/ 75947 h 93473"/>
                              <a:gd name="T16" fmla="*/ 0 w 23622"/>
                              <a:gd name="T17" fmla="*/ 93473 h 93473"/>
                              <a:gd name="T18" fmla="*/ 2032 w 23622"/>
                              <a:gd name="T19" fmla="*/ 64770 h 93473"/>
                              <a:gd name="T20" fmla="*/ 2032 w 23622"/>
                              <a:gd name="T21" fmla="*/ 45212 h 93473"/>
                              <a:gd name="T22" fmla="*/ 1651 w 23622"/>
                              <a:gd name="T23" fmla="*/ 26924 h 93473"/>
                              <a:gd name="T24" fmla="*/ 1016 w 23622"/>
                              <a:gd name="T25" fmla="*/ 0 h 93473"/>
                              <a:gd name="T26" fmla="*/ 0 w 23622"/>
                              <a:gd name="T27" fmla="*/ 0 h 93473"/>
                              <a:gd name="T28" fmla="*/ 23622 w 23622"/>
                              <a:gd name="T29" fmla="*/ 93473 h 934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3622" h="93473">
                                <a:moveTo>
                                  <a:pt x="1016" y="0"/>
                                </a:moveTo>
                                <a:lnTo>
                                  <a:pt x="7620" y="1524"/>
                                </a:lnTo>
                                <a:lnTo>
                                  <a:pt x="14224" y="8001"/>
                                </a:lnTo>
                                <a:lnTo>
                                  <a:pt x="20574" y="15494"/>
                                </a:lnTo>
                                <a:lnTo>
                                  <a:pt x="23368" y="28322"/>
                                </a:lnTo>
                                <a:lnTo>
                                  <a:pt x="23622" y="41783"/>
                                </a:lnTo>
                                <a:lnTo>
                                  <a:pt x="20955" y="58166"/>
                                </a:lnTo>
                                <a:lnTo>
                                  <a:pt x="13335" y="75947"/>
                                </a:lnTo>
                                <a:lnTo>
                                  <a:pt x="0" y="93473"/>
                                </a:lnTo>
                                <a:lnTo>
                                  <a:pt x="2032" y="64770"/>
                                </a:lnTo>
                                <a:lnTo>
                                  <a:pt x="2032" y="45212"/>
                                </a:lnTo>
                                <a:lnTo>
                                  <a:pt x="1651" y="26924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80"/>
                        <wps:cNvSpPr>
                          <a:spLocks/>
                        </wps:cNvSpPr>
                        <wps:spPr bwMode="auto">
                          <a:xfrm>
                            <a:off x="538480" y="2026666"/>
                            <a:ext cx="449326" cy="462915"/>
                          </a:xfrm>
                          <a:custGeom>
                            <a:avLst/>
                            <a:gdLst>
                              <a:gd name="T0" fmla="*/ 0 w 449326"/>
                              <a:gd name="T1" fmla="*/ 0 h 462915"/>
                              <a:gd name="T2" fmla="*/ 34163 w 449326"/>
                              <a:gd name="T3" fmla="*/ 79629 h 462915"/>
                              <a:gd name="T4" fmla="*/ 66421 w 449326"/>
                              <a:gd name="T5" fmla="*/ 140081 h 462915"/>
                              <a:gd name="T6" fmla="*/ 94107 w 449326"/>
                              <a:gd name="T7" fmla="*/ 186309 h 462915"/>
                              <a:gd name="T8" fmla="*/ 120523 w 449326"/>
                              <a:gd name="T9" fmla="*/ 221361 h 462915"/>
                              <a:gd name="T10" fmla="*/ 143383 w 449326"/>
                              <a:gd name="T11" fmla="*/ 249301 h 462915"/>
                              <a:gd name="T12" fmla="*/ 166116 w 449326"/>
                              <a:gd name="T13" fmla="*/ 270764 h 462915"/>
                              <a:gd name="T14" fmla="*/ 186182 w 449326"/>
                              <a:gd name="T15" fmla="*/ 288036 h 462915"/>
                              <a:gd name="T16" fmla="*/ 205105 w 449326"/>
                              <a:gd name="T17" fmla="*/ 307467 h 462915"/>
                              <a:gd name="T18" fmla="*/ 251714 w 449326"/>
                              <a:gd name="T19" fmla="*/ 348234 h 462915"/>
                              <a:gd name="T20" fmla="*/ 311658 w 449326"/>
                              <a:gd name="T21" fmla="*/ 384556 h 462915"/>
                              <a:gd name="T22" fmla="*/ 381000 w 449326"/>
                              <a:gd name="T23" fmla="*/ 419354 h 462915"/>
                              <a:gd name="T24" fmla="*/ 449326 w 449326"/>
                              <a:gd name="T25" fmla="*/ 447167 h 462915"/>
                              <a:gd name="T26" fmla="*/ 386842 w 449326"/>
                              <a:gd name="T27" fmla="*/ 462915 h 462915"/>
                              <a:gd name="T28" fmla="*/ 357124 w 449326"/>
                              <a:gd name="T29" fmla="*/ 454660 h 462915"/>
                              <a:gd name="T30" fmla="*/ 329819 w 449326"/>
                              <a:gd name="T31" fmla="*/ 443865 h 462915"/>
                              <a:gd name="T32" fmla="*/ 303530 w 449326"/>
                              <a:gd name="T33" fmla="*/ 433578 h 462915"/>
                              <a:gd name="T34" fmla="*/ 278892 w 449326"/>
                              <a:gd name="T35" fmla="*/ 420243 h 462915"/>
                              <a:gd name="T36" fmla="*/ 252984 w 449326"/>
                              <a:gd name="T37" fmla="*/ 402336 h 462915"/>
                              <a:gd name="T38" fmla="*/ 225806 w 449326"/>
                              <a:gd name="T39" fmla="*/ 382397 h 462915"/>
                              <a:gd name="T40" fmla="*/ 196596 w 449326"/>
                              <a:gd name="T41" fmla="*/ 354965 h 462915"/>
                              <a:gd name="T42" fmla="*/ 165735 w 449326"/>
                              <a:gd name="T43" fmla="*/ 321310 h 462915"/>
                              <a:gd name="T44" fmla="*/ 137287 w 449326"/>
                              <a:gd name="T45" fmla="*/ 287782 h 462915"/>
                              <a:gd name="T46" fmla="*/ 110109 w 449326"/>
                              <a:gd name="T47" fmla="*/ 249682 h 462915"/>
                              <a:gd name="T48" fmla="*/ 82296 w 449326"/>
                              <a:gd name="T49" fmla="*/ 205867 h 462915"/>
                              <a:gd name="T50" fmla="*/ 56896 w 449326"/>
                              <a:gd name="T51" fmla="*/ 162306 h 462915"/>
                              <a:gd name="T52" fmla="*/ 35941 w 449326"/>
                              <a:gd name="T53" fmla="*/ 117094 h 462915"/>
                              <a:gd name="T54" fmla="*/ 18288 w 449326"/>
                              <a:gd name="T55" fmla="*/ 74930 h 462915"/>
                              <a:gd name="T56" fmla="*/ 5461 w 449326"/>
                              <a:gd name="T57" fmla="*/ 35433 h 462915"/>
                              <a:gd name="T58" fmla="*/ 0 w 449326"/>
                              <a:gd name="T59" fmla="*/ 0 h 462915"/>
                              <a:gd name="T60" fmla="*/ 0 w 449326"/>
                              <a:gd name="T61" fmla="*/ 0 h 462915"/>
                              <a:gd name="T62" fmla="*/ 449326 w 449326"/>
                              <a:gd name="T63" fmla="*/ 462915 h 4629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449326" h="462915">
                                <a:moveTo>
                                  <a:pt x="0" y="0"/>
                                </a:moveTo>
                                <a:lnTo>
                                  <a:pt x="34163" y="79629"/>
                                </a:lnTo>
                                <a:lnTo>
                                  <a:pt x="66421" y="140081"/>
                                </a:lnTo>
                                <a:lnTo>
                                  <a:pt x="94107" y="186309"/>
                                </a:lnTo>
                                <a:lnTo>
                                  <a:pt x="120523" y="221361"/>
                                </a:lnTo>
                                <a:lnTo>
                                  <a:pt x="143383" y="249301"/>
                                </a:lnTo>
                                <a:lnTo>
                                  <a:pt x="166116" y="270764"/>
                                </a:lnTo>
                                <a:lnTo>
                                  <a:pt x="186182" y="288036"/>
                                </a:lnTo>
                                <a:lnTo>
                                  <a:pt x="205105" y="307467"/>
                                </a:lnTo>
                                <a:lnTo>
                                  <a:pt x="251714" y="348234"/>
                                </a:lnTo>
                                <a:lnTo>
                                  <a:pt x="311658" y="384556"/>
                                </a:lnTo>
                                <a:lnTo>
                                  <a:pt x="381000" y="419354"/>
                                </a:lnTo>
                                <a:lnTo>
                                  <a:pt x="449326" y="447167"/>
                                </a:lnTo>
                                <a:lnTo>
                                  <a:pt x="386842" y="462915"/>
                                </a:lnTo>
                                <a:lnTo>
                                  <a:pt x="357124" y="454660"/>
                                </a:lnTo>
                                <a:lnTo>
                                  <a:pt x="329819" y="443865"/>
                                </a:lnTo>
                                <a:lnTo>
                                  <a:pt x="303530" y="433578"/>
                                </a:lnTo>
                                <a:lnTo>
                                  <a:pt x="278892" y="420243"/>
                                </a:lnTo>
                                <a:lnTo>
                                  <a:pt x="252984" y="402336"/>
                                </a:lnTo>
                                <a:lnTo>
                                  <a:pt x="225806" y="382397"/>
                                </a:lnTo>
                                <a:lnTo>
                                  <a:pt x="196596" y="354965"/>
                                </a:lnTo>
                                <a:lnTo>
                                  <a:pt x="165735" y="321310"/>
                                </a:lnTo>
                                <a:lnTo>
                                  <a:pt x="137287" y="287782"/>
                                </a:lnTo>
                                <a:lnTo>
                                  <a:pt x="110109" y="249682"/>
                                </a:lnTo>
                                <a:lnTo>
                                  <a:pt x="82296" y="205867"/>
                                </a:lnTo>
                                <a:lnTo>
                                  <a:pt x="56896" y="162306"/>
                                </a:lnTo>
                                <a:lnTo>
                                  <a:pt x="35941" y="117094"/>
                                </a:lnTo>
                                <a:lnTo>
                                  <a:pt x="18288" y="74930"/>
                                </a:lnTo>
                                <a:lnTo>
                                  <a:pt x="5461" y="35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281"/>
                        <wps:cNvSpPr>
                          <a:spLocks/>
                        </wps:cNvSpPr>
                        <wps:spPr bwMode="auto">
                          <a:xfrm>
                            <a:off x="1079500" y="2536952"/>
                            <a:ext cx="216027" cy="147193"/>
                          </a:xfrm>
                          <a:custGeom>
                            <a:avLst/>
                            <a:gdLst>
                              <a:gd name="T0" fmla="*/ 28575 w 216027"/>
                              <a:gd name="T1" fmla="*/ 0 h 147193"/>
                              <a:gd name="T2" fmla="*/ 66548 w 216027"/>
                              <a:gd name="T3" fmla="*/ 17780 h 147193"/>
                              <a:gd name="T4" fmla="*/ 102489 w 216027"/>
                              <a:gd name="T5" fmla="*/ 37211 h 147193"/>
                              <a:gd name="T6" fmla="*/ 136398 w 216027"/>
                              <a:gd name="T7" fmla="*/ 58166 h 147193"/>
                              <a:gd name="T8" fmla="*/ 164465 w 216027"/>
                              <a:gd name="T9" fmla="*/ 78613 h 147193"/>
                              <a:gd name="T10" fmla="*/ 179578 w 216027"/>
                              <a:gd name="T11" fmla="*/ 93472 h 147193"/>
                              <a:gd name="T12" fmla="*/ 192786 w 216027"/>
                              <a:gd name="T13" fmla="*/ 109855 h 147193"/>
                              <a:gd name="T14" fmla="*/ 204978 w 216027"/>
                              <a:gd name="T15" fmla="*/ 125730 h 147193"/>
                              <a:gd name="T16" fmla="*/ 216027 w 216027"/>
                              <a:gd name="T17" fmla="*/ 143637 h 147193"/>
                              <a:gd name="T18" fmla="*/ 190881 w 216027"/>
                              <a:gd name="T19" fmla="*/ 147193 h 147193"/>
                              <a:gd name="T20" fmla="*/ 164592 w 216027"/>
                              <a:gd name="T21" fmla="*/ 114427 h 147193"/>
                              <a:gd name="T22" fmla="*/ 125476 w 216027"/>
                              <a:gd name="T23" fmla="*/ 82804 h 147193"/>
                              <a:gd name="T24" fmla="*/ 71755 w 216027"/>
                              <a:gd name="T25" fmla="*/ 51054 h 147193"/>
                              <a:gd name="T26" fmla="*/ 0 w 216027"/>
                              <a:gd name="T27" fmla="*/ 18923 h 147193"/>
                              <a:gd name="T28" fmla="*/ 28575 w 216027"/>
                              <a:gd name="T29" fmla="*/ 0 h 147193"/>
                              <a:gd name="T30" fmla="*/ 0 w 216027"/>
                              <a:gd name="T31" fmla="*/ 0 h 147193"/>
                              <a:gd name="T32" fmla="*/ 216027 w 216027"/>
                              <a:gd name="T33" fmla="*/ 147193 h 147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216027" h="147193">
                                <a:moveTo>
                                  <a:pt x="28575" y="0"/>
                                </a:moveTo>
                                <a:lnTo>
                                  <a:pt x="66548" y="17780"/>
                                </a:lnTo>
                                <a:lnTo>
                                  <a:pt x="102489" y="37211"/>
                                </a:lnTo>
                                <a:lnTo>
                                  <a:pt x="136398" y="58166"/>
                                </a:lnTo>
                                <a:lnTo>
                                  <a:pt x="164465" y="78613"/>
                                </a:lnTo>
                                <a:lnTo>
                                  <a:pt x="179578" y="93472"/>
                                </a:lnTo>
                                <a:lnTo>
                                  <a:pt x="192786" y="109855"/>
                                </a:lnTo>
                                <a:lnTo>
                                  <a:pt x="204978" y="125730"/>
                                </a:lnTo>
                                <a:lnTo>
                                  <a:pt x="216027" y="143637"/>
                                </a:lnTo>
                                <a:lnTo>
                                  <a:pt x="190881" y="147193"/>
                                </a:lnTo>
                                <a:lnTo>
                                  <a:pt x="164592" y="114427"/>
                                </a:lnTo>
                                <a:lnTo>
                                  <a:pt x="125476" y="82804"/>
                                </a:lnTo>
                                <a:lnTo>
                                  <a:pt x="71755" y="51054"/>
                                </a:lnTo>
                                <a:lnTo>
                                  <a:pt x="0" y="18923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282"/>
                        <wps:cNvSpPr>
                          <a:spLocks/>
                        </wps:cNvSpPr>
                        <wps:spPr bwMode="auto">
                          <a:xfrm>
                            <a:off x="1294765" y="2762250"/>
                            <a:ext cx="29210" cy="97537"/>
                          </a:xfrm>
                          <a:custGeom>
                            <a:avLst/>
                            <a:gdLst>
                              <a:gd name="T0" fmla="*/ 29210 w 29210"/>
                              <a:gd name="T1" fmla="*/ 0 h 97537"/>
                              <a:gd name="T2" fmla="*/ 28321 w 29210"/>
                              <a:gd name="T3" fmla="*/ 12573 h 97537"/>
                              <a:gd name="T4" fmla="*/ 28067 w 29210"/>
                              <a:gd name="T5" fmla="*/ 24130 h 97537"/>
                              <a:gd name="T6" fmla="*/ 27305 w 29210"/>
                              <a:gd name="T7" fmla="*/ 36703 h 97537"/>
                              <a:gd name="T8" fmla="*/ 23114 w 29210"/>
                              <a:gd name="T9" fmla="*/ 48768 h 97537"/>
                              <a:gd name="T10" fmla="*/ 19558 w 29210"/>
                              <a:gd name="T11" fmla="*/ 59817 h 97537"/>
                              <a:gd name="T12" fmla="*/ 14478 w 29210"/>
                              <a:gd name="T13" fmla="*/ 71374 h 97537"/>
                              <a:gd name="T14" fmla="*/ 9271 w 29210"/>
                              <a:gd name="T15" fmla="*/ 85472 h 97537"/>
                              <a:gd name="T16" fmla="*/ 381 w 29210"/>
                              <a:gd name="T17" fmla="*/ 97537 h 97537"/>
                              <a:gd name="T18" fmla="*/ 0 w 29210"/>
                              <a:gd name="T19" fmla="*/ 89536 h 97537"/>
                              <a:gd name="T20" fmla="*/ 635 w 29210"/>
                              <a:gd name="T21" fmla="*/ 79502 h 97537"/>
                              <a:gd name="T22" fmla="*/ 1270 w 29210"/>
                              <a:gd name="T23" fmla="*/ 69469 h 97537"/>
                              <a:gd name="T24" fmla="*/ 3556 w 29210"/>
                              <a:gd name="T25" fmla="*/ 56388 h 97537"/>
                              <a:gd name="T26" fmla="*/ 4699 w 29210"/>
                              <a:gd name="T27" fmla="*/ 45339 h 97537"/>
                              <a:gd name="T28" fmla="*/ 5461 w 29210"/>
                              <a:gd name="T29" fmla="*/ 32766 h 97537"/>
                              <a:gd name="T30" fmla="*/ 6477 w 29210"/>
                              <a:gd name="T31" fmla="*/ 17653 h 97537"/>
                              <a:gd name="T32" fmla="*/ 5461 w 29210"/>
                              <a:gd name="T33" fmla="*/ 4064 h 97537"/>
                              <a:gd name="T34" fmla="*/ 29210 w 29210"/>
                              <a:gd name="T35" fmla="*/ 0 h 97537"/>
                              <a:gd name="T36" fmla="*/ 0 w 29210"/>
                              <a:gd name="T37" fmla="*/ 0 h 97537"/>
                              <a:gd name="T38" fmla="*/ 29210 w 29210"/>
                              <a:gd name="T39" fmla="*/ 97537 h 97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210" h="97537">
                                <a:moveTo>
                                  <a:pt x="29210" y="0"/>
                                </a:moveTo>
                                <a:lnTo>
                                  <a:pt x="28321" y="12573"/>
                                </a:lnTo>
                                <a:lnTo>
                                  <a:pt x="28067" y="24130"/>
                                </a:lnTo>
                                <a:lnTo>
                                  <a:pt x="27305" y="36703"/>
                                </a:lnTo>
                                <a:lnTo>
                                  <a:pt x="23114" y="48768"/>
                                </a:lnTo>
                                <a:lnTo>
                                  <a:pt x="19558" y="59817"/>
                                </a:lnTo>
                                <a:lnTo>
                                  <a:pt x="14478" y="71374"/>
                                </a:lnTo>
                                <a:lnTo>
                                  <a:pt x="9271" y="85472"/>
                                </a:lnTo>
                                <a:lnTo>
                                  <a:pt x="381" y="97537"/>
                                </a:lnTo>
                                <a:lnTo>
                                  <a:pt x="0" y="89536"/>
                                </a:lnTo>
                                <a:lnTo>
                                  <a:pt x="635" y="79502"/>
                                </a:lnTo>
                                <a:lnTo>
                                  <a:pt x="1270" y="69469"/>
                                </a:lnTo>
                                <a:lnTo>
                                  <a:pt x="3556" y="56388"/>
                                </a:lnTo>
                                <a:lnTo>
                                  <a:pt x="4699" y="45339"/>
                                </a:lnTo>
                                <a:lnTo>
                                  <a:pt x="5461" y="32766"/>
                                </a:lnTo>
                                <a:lnTo>
                                  <a:pt x="6477" y="17653"/>
                                </a:lnTo>
                                <a:lnTo>
                                  <a:pt x="5461" y="4064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286"/>
                        <wps:cNvSpPr>
                          <a:spLocks/>
                        </wps:cNvSpPr>
                        <wps:spPr bwMode="auto">
                          <a:xfrm>
                            <a:off x="391287" y="905002"/>
                            <a:ext cx="152019" cy="90170"/>
                          </a:xfrm>
                          <a:custGeom>
                            <a:avLst/>
                            <a:gdLst>
                              <a:gd name="T0" fmla="*/ 0 w 152019"/>
                              <a:gd name="T1" fmla="*/ 0 h 90170"/>
                              <a:gd name="T2" fmla="*/ 152019 w 152019"/>
                              <a:gd name="T3" fmla="*/ 16510 h 90170"/>
                              <a:gd name="T4" fmla="*/ 124714 w 152019"/>
                              <a:gd name="T5" fmla="*/ 90170 h 90170"/>
                              <a:gd name="T6" fmla="*/ 0 w 152019"/>
                              <a:gd name="T7" fmla="*/ 0 h 90170"/>
                              <a:gd name="T8" fmla="*/ 0 w 152019"/>
                              <a:gd name="T9" fmla="*/ 0 h 90170"/>
                              <a:gd name="T10" fmla="*/ 152019 w 152019"/>
                              <a:gd name="T11" fmla="*/ 90170 h 90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52019" h="90170">
                                <a:moveTo>
                                  <a:pt x="0" y="0"/>
                                </a:moveTo>
                                <a:lnTo>
                                  <a:pt x="152019" y="16510"/>
                                </a:lnTo>
                                <a:lnTo>
                                  <a:pt x="124714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87"/>
                        <wps:cNvSpPr>
                          <a:spLocks/>
                        </wps:cNvSpPr>
                        <wps:spPr bwMode="auto">
                          <a:xfrm>
                            <a:off x="363347" y="1058926"/>
                            <a:ext cx="140208" cy="169037"/>
                          </a:xfrm>
                          <a:custGeom>
                            <a:avLst/>
                            <a:gdLst>
                              <a:gd name="T0" fmla="*/ 0 w 140208"/>
                              <a:gd name="T1" fmla="*/ 0 h 169037"/>
                              <a:gd name="T2" fmla="*/ 140208 w 140208"/>
                              <a:gd name="T3" fmla="*/ 134239 h 169037"/>
                              <a:gd name="T4" fmla="*/ 81915 w 140208"/>
                              <a:gd name="T5" fmla="*/ 169037 h 169037"/>
                              <a:gd name="T6" fmla="*/ 0 w 140208"/>
                              <a:gd name="T7" fmla="*/ 0 h 169037"/>
                              <a:gd name="T8" fmla="*/ 0 w 140208"/>
                              <a:gd name="T9" fmla="*/ 0 h 169037"/>
                              <a:gd name="T10" fmla="*/ 140208 w 140208"/>
                              <a:gd name="T11" fmla="*/ 169037 h 1690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40208" h="169037">
                                <a:moveTo>
                                  <a:pt x="0" y="0"/>
                                </a:moveTo>
                                <a:lnTo>
                                  <a:pt x="140208" y="134239"/>
                                </a:lnTo>
                                <a:lnTo>
                                  <a:pt x="81915" y="169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88"/>
                        <wps:cNvSpPr>
                          <a:spLocks/>
                        </wps:cNvSpPr>
                        <wps:spPr bwMode="auto">
                          <a:xfrm>
                            <a:off x="177546" y="1040638"/>
                            <a:ext cx="64897" cy="182753"/>
                          </a:xfrm>
                          <a:custGeom>
                            <a:avLst/>
                            <a:gdLst>
                              <a:gd name="T0" fmla="*/ 34544 w 64897"/>
                              <a:gd name="T1" fmla="*/ 0 h 182753"/>
                              <a:gd name="T2" fmla="*/ 64897 w 64897"/>
                              <a:gd name="T3" fmla="*/ 182753 h 182753"/>
                              <a:gd name="T4" fmla="*/ 0 w 64897"/>
                              <a:gd name="T5" fmla="*/ 172339 h 182753"/>
                              <a:gd name="T6" fmla="*/ 34544 w 64897"/>
                              <a:gd name="T7" fmla="*/ 0 h 182753"/>
                              <a:gd name="T8" fmla="*/ 0 w 64897"/>
                              <a:gd name="T9" fmla="*/ 0 h 182753"/>
                              <a:gd name="T10" fmla="*/ 64897 w 64897"/>
                              <a:gd name="T11" fmla="*/ 182753 h 1827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97" h="182753">
                                <a:moveTo>
                                  <a:pt x="34544" y="0"/>
                                </a:moveTo>
                                <a:lnTo>
                                  <a:pt x="64897" y="182753"/>
                                </a:lnTo>
                                <a:lnTo>
                                  <a:pt x="0" y="172339"/>
                                </a:lnTo>
                                <a:lnTo>
                                  <a:pt x="3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89"/>
                        <wps:cNvSpPr>
                          <a:spLocks/>
                        </wps:cNvSpPr>
                        <wps:spPr bwMode="auto">
                          <a:xfrm>
                            <a:off x="646938" y="0"/>
                            <a:ext cx="86995" cy="109474"/>
                          </a:xfrm>
                          <a:custGeom>
                            <a:avLst/>
                            <a:gdLst>
                              <a:gd name="T0" fmla="*/ 28321 w 86995"/>
                              <a:gd name="T1" fmla="*/ 0 h 109474"/>
                              <a:gd name="T2" fmla="*/ 86995 w 86995"/>
                              <a:gd name="T3" fmla="*/ 26162 h 109474"/>
                              <a:gd name="T4" fmla="*/ 0 w 86995"/>
                              <a:gd name="T5" fmla="*/ 109474 h 109474"/>
                              <a:gd name="T6" fmla="*/ 28321 w 86995"/>
                              <a:gd name="T7" fmla="*/ 0 h 109474"/>
                              <a:gd name="T8" fmla="*/ 0 w 86995"/>
                              <a:gd name="T9" fmla="*/ 0 h 109474"/>
                              <a:gd name="T10" fmla="*/ 86995 w 86995"/>
                              <a:gd name="T11" fmla="*/ 109474 h 109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86995" h="109474">
                                <a:moveTo>
                                  <a:pt x="28321" y="0"/>
                                </a:moveTo>
                                <a:lnTo>
                                  <a:pt x="86995" y="26162"/>
                                </a:lnTo>
                                <a:lnTo>
                                  <a:pt x="0" y="109474"/>
                                </a:lnTo>
                                <a:lnTo>
                                  <a:pt x="2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90"/>
                        <wps:cNvSpPr>
                          <a:spLocks/>
                        </wps:cNvSpPr>
                        <wps:spPr bwMode="auto">
                          <a:xfrm>
                            <a:off x="772160" y="51943"/>
                            <a:ext cx="148590" cy="90932"/>
                          </a:xfrm>
                          <a:custGeom>
                            <a:avLst/>
                            <a:gdLst>
                              <a:gd name="T0" fmla="*/ 125222 w 148590"/>
                              <a:gd name="T1" fmla="*/ 0 h 90932"/>
                              <a:gd name="T2" fmla="*/ 148590 w 148590"/>
                              <a:gd name="T3" fmla="*/ 45466 h 90932"/>
                              <a:gd name="T4" fmla="*/ 0 w 148590"/>
                              <a:gd name="T5" fmla="*/ 90932 h 90932"/>
                              <a:gd name="T6" fmla="*/ 125222 w 148590"/>
                              <a:gd name="T7" fmla="*/ 0 h 90932"/>
                              <a:gd name="T8" fmla="*/ 0 w 148590"/>
                              <a:gd name="T9" fmla="*/ 0 h 90932"/>
                              <a:gd name="T10" fmla="*/ 148590 w 148590"/>
                              <a:gd name="T11" fmla="*/ 90932 h 90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48590" h="90932">
                                <a:moveTo>
                                  <a:pt x="125222" y="0"/>
                                </a:moveTo>
                                <a:lnTo>
                                  <a:pt x="148590" y="45466"/>
                                </a:lnTo>
                                <a:lnTo>
                                  <a:pt x="0" y="90932"/>
                                </a:lnTo>
                                <a:lnTo>
                                  <a:pt x="125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291"/>
                        <wps:cNvSpPr>
                          <a:spLocks/>
                        </wps:cNvSpPr>
                        <wps:spPr bwMode="auto">
                          <a:xfrm>
                            <a:off x="742442" y="244983"/>
                            <a:ext cx="154940" cy="46355"/>
                          </a:xfrm>
                          <a:custGeom>
                            <a:avLst/>
                            <a:gdLst>
                              <a:gd name="T0" fmla="*/ 154940 w 154940"/>
                              <a:gd name="T1" fmla="*/ 0 h 46355"/>
                              <a:gd name="T2" fmla="*/ 139954 w 154940"/>
                              <a:gd name="T3" fmla="*/ 46355 h 46355"/>
                              <a:gd name="T4" fmla="*/ 0 w 154940"/>
                              <a:gd name="T5" fmla="*/ 6604 h 46355"/>
                              <a:gd name="T6" fmla="*/ 154940 w 154940"/>
                              <a:gd name="T7" fmla="*/ 0 h 46355"/>
                              <a:gd name="T8" fmla="*/ 0 w 154940"/>
                              <a:gd name="T9" fmla="*/ 0 h 46355"/>
                              <a:gd name="T10" fmla="*/ 154940 w 154940"/>
                              <a:gd name="T11" fmla="*/ 46355 h 46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54940" h="46355">
                                <a:moveTo>
                                  <a:pt x="154940" y="0"/>
                                </a:moveTo>
                                <a:lnTo>
                                  <a:pt x="139954" y="46355"/>
                                </a:lnTo>
                                <a:lnTo>
                                  <a:pt x="0" y="6604"/>
                                </a:lnTo>
                                <a:lnTo>
                                  <a:pt x="15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292"/>
                        <wps:cNvSpPr>
                          <a:spLocks/>
                        </wps:cNvSpPr>
                        <wps:spPr bwMode="auto">
                          <a:xfrm>
                            <a:off x="69050" y="74549"/>
                            <a:ext cx="554774" cy="600075"/>
                          </a:xfrm>
                          <a:custGeom>
                            <a:avLst/>
                            <a:gdLst>
                              <a:gd name="T0" fmla="*/ 210350 w 554774"/>
                              <a:gd name="T1" fmla="*/ 0 h 600075"/>
                              <a:gd name="T2" fmla="*/ 283375 w 554774"/>
                              <a:gd name="T3" fmla="*/ 1651 h 600075"/>
                              <a:gd name="T4" fmla="*/ 305600 w 554774"/>
                              <a:gd name="T5" fmla="*/ 4826 h 600075"/>
                              <a:gd name="T6" fmla="*/ 388150 w 554774"/>
                              <a:gd name="T7" fmla="*/ 31750 h 600075"/>
                              <a:gd name="T8" fmla="*/ 491274 w 554774"/>
                              <a:gd name="T9" fmla="*/ 101600 h 600075"/>
                              <a:gd name="T10" fmla="*/ 518325 w 554774"/>
                              <a:gd name="T11" fmla="*/ 141351 h 600075"/>
                              <a:gd name="T12" fmla="*/ 550075 w 554774"/>
                              <a:gd name="T13" fmla="*/ 255651 h 600075"/>
                              <a:gd name="T14" fmla="*/ 545249 w 554774"/>
                              <a:gd name="T15" fmla="*/ 344551 h 600075"/>
                              <a:gd name="T16" fmla="*/ 527850 w 554774"/>
                              <a:gd name="T17" fmla="*/ 427101 h 600075"/>
                              <a:gd name="T18" fmla="*/ 507149 w 554774"/>
                              <a:gd name="T19" fmla="*/ 447675 h 600075"/>
                              <a:gd name="T20" fmla="*/ 500799 w 554774"/>
                              <a:gd name="T21" fmla="*/ 460375 h 600075"/>
                              <a:gd name="T22" fmla="*/ 481749 w 554774"/>
                              <a:gd name="T23" fmla="*/ 466725 h 600075"/>
                              <a:gd name="T24" fmla="*/ 375450 w 554774"/>
                              <a:gd name="T25" fmla="*/ 527050 h 600075"/>
                              <a:gd name="T26" fmla="*/ 356400 w 554774"/>
                              <a:gd name="T27" fmla="*/ 538226 h 600075"/>
                              <a:gd name="T28" fmla="*/ 321475 w 554774"/>
                              <a:gd name="T29" fmla="*/ 542925 h 600075"/>
                              <a:gd name="T30" fmla="*/ 297599 w 554774"/>
                              <a:gd name="T31" fmla="*/ 547751 h 600075"/>
                              <a:gd name="T32" fmla="*/ 211874 w 554774"/>
                              <a:gd name="T33" fmla="*/ 542925 h 600075"/>
                              <a:gd name="T34" fmla="*/ 205524 w 554774"/>
                              <a:gd name="T35" fmla="*/ 573151 h 600075"/>
                              <a:gd name="T36" fmla="*/ 191300 w 554774"/>
                              <a:gd name="T37" fmla="*/ 600075 h 600075"/>
                              <a:gd name="T38" fmla="*/ 146850 w 554774"/>
                              <a:gd name="T39" fmla="*/ 577850 h 600075"/>
                              <a:gd name="T40" fmla="*/ 129324 w 554774"/>
                              <a:gd name="T41" fmla="*/ 571500 h 600075"/>
                              <a:gd name="T42" fmla="*/ 119799 w 554774"/>
                              <a:gd name="T43" fmla="*/ 568325 h 600075"/>
                              <a:gd name="T44" fmla="*/ 154724 w 554774"/>
                              <a:gd name="T45" fmla="*/ 535051 h 600075"/>
                              <a:gd name="T46" fmla="*/ 167424 w 554774"/>
                              <a:gd name="T47" fmla="*/ 511175 h 600075"/>
                              <a:gd name="T48" fmla="*/ 165900 w 554774"/>
                              <a:gd name="T49" fmla="*/ 496951 h 600075"/>
                              <a:gd name="T50" fmla="*/ 154724 w 554774"/>
                              <a:gd name="T51" fmla="*/ 492125 h 600075"/>
                              <a:gd name="T52" fmla="*/ 130975 w 554774"/>
                              <a:gd name="T53" fmla="*/ 473075 h 600075"/>
                              <a:gd name="T54" fmla="*/ 78524 w 554774"/>
                              <a:gd name="T55" fmla="*/ 423926 h 600075"/>
                              <a:gd name="T56" fmla="*/ 48425 w 554774"/>
                              <a:gd name="T57" fmla="*/ 401701 h 600075"/>
                              <a:gd name="T58" fmla="*/ 18263 w 554774"/>
                              <a:gd name="T59" fmla="*/ 373126 h 600075"/>
                              <a:gd name="T60" fmla="*/ 5563 w 554774"/>
                              <a:gd name="T61" fmla="*/ 344551 h 600075"/>
                              <a:gd name="T62" fmla="*/ 3975 w 554774"/>
                              <a:gd name="T63" fmla="*/ 314325 h 600075"/>
                              <a:gd name="T64" fmla="*/ 800 w 554774"/>
                              <a:gd name="T65" fmla="*/ 311150 h 600075"/>
                              <a:gd name="T66" fmla="*/ 2388 w 554774"/>
                              <a:gd name="T67" fmla="*/ 200025 h 600075"/>
                              <a:gd name="T68" fmla="*/ 16675 w 554774"/>
                              <a:gd name="T69" fmla="*/ 166751 h 600075"/>
                              <a:gd name="T70" fmla="*/ 23025 w 554774"/>
                              <a:gd name="T71" fmla="*/ 144526 h 600075"/>
                              <a:gd name="T72" fmla="*/ 30963 w 554774"/>
                              <a:gd name="T73" fmla="*/ 122301 h 600075"/>
                              <a:gd name="T74" fmla="*/ 40488 w 554774"/>
                              <a:gd name="T75" fmla="*/ 109601 h 600075"/>
                              <a:gd name="T76" fmla="*/ 88049 w 554774"/>
                              <a:gd name="T77" fmla="*/ 58801 h 600075"/>
                              <a:gd name="T78" fmla="*/ 134150 w 554774"/>
                              <a:gd name="T79" fmla="*/ 23876 h 600075"/>
                              <a:gd name="T80" fmla="*/ 178600 w 554774"/>
                              <a:gd name="T81" fmla="*/ 8001 h 600075"/>
                              <a:gd name="T82" fmla="*/ 197650 w 554774"/>
                              <a:gd name="T83" fmla="*/ 3175 h 600075"/>
                              <a:gd name="T84" fmla="*/ 210350 w 554774"/>
                              <a:gd name="T85" fmla="*/ 0 h 600075"/>
                              <a:gd name="T86" fmla="*/ 0 w 554774"/>
                              <a:gd name="T87" fmla="*/ 0 h 600075"/>
                              <a:gd name="T88" fmla="*/ 554774 w 554774"/>
                              <a:gd name="T89" fmla="*/ 600075 h 6000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554774" h="600075">
                                <a:moveTo>
                                  <a:pt x="210350" y="0"/>
                                </a:moveTo>
                                <a:cubicBezTo>
                                  <a:pt x="234988" y="889"/>
                                  <a:pt x="258737" y="0"/>
                                  <a:pt x="283375" y="1651"/>
                                </a:cubicBezTo>
                                <a:cubicBezTo>
                                  <a:pt x="290487" y="1651"/>
                                  <a:pt x="305600" y="4826"/>
                                  <a:pt x="305600" y="4826"/>
                                </a:cubicBezTo>
                                <a:cubicBezTo>
                                  <a:pt x="331000" y="13589"/>
                                  <a:pt x="367449" y="11176"/>
                                  <a:pt x="388150" y="31750"/>
                                </a:cubicBezTo>
                                <a:cubicBezTo>
                                  <a:pt x="419138" y="47625"/>
                                  <a:pt x="469938" y="83439"/>
                                  <a:pt x="491274" y="101600"/>
                                </a:cubicBezTo>
                                <a:cubicBezTo>
                                  <a:pt x="503974" y="106426"/>
                                  <a:pt x="510324" y="130175"/>
                                  <a:pt x="518325" y="141351"/>
                                </a:cubicBezTo>
                                <a:cubicBezTo>
                                  <a:pt x="529374" y="185801"/>
                                  <a:pt x="545249" y="210439"/>
                                  <a:pt x="550075" y="255651"/>
                                </a:cubicBezTo>
                                <a:cubicBezTo>
                                  <a:pt x="554774" y="289814"/>
                                  <a:pt x="549313" y="315976"/>
                                  <a:pt x="545249" y="344551"/>
                                </a:cubicBezTo>
                                <a:cubicBezTo>
                                  <a:pt x="544487" y="372364"/>
                                  <a:pt x="548424" y="404876"/>
                                  <a:pt x="527850" y="427101"/>
                                </a:cubicBezTo>
                                <a:cubicBezTo>
                                  <a:pt x="521500" y="434213"/>
                                  <a:pt x="511213" y="439039"/>
                                  <a:pt x="507149" y="447675"/>
                                </a:cubicBezTo>
                                <a:cubicBezTo>
                                  <a:pt x="504863" y="451739"/>
                                  <a:pt x="504863" y="457200"/>
                                  <a:pt x="500799" y="460375"/>
                                </a:cubicBezTo>
                                <a:cubicBezTo>
                                  <a:pt x="495338" y="464439"/>
                                  <a:pt x="481749" y="466725"/>
                                  <a:pt x="481749" y="466725"/>
                                </a:cubicBezTo>
                                <a:cubicBezTo>
                                  <a:pt x="461175" y="477901"/>
                                  <a:pt x="396024" y="515239"/>
                                  <a:pt x="375450" y="527050"/>
                                </a:cubicBezTo>
                                <a:cubicBezTo>
                                  <a:pt x="369100" y="528701"/>
                                  <a:pt x="356400" y="538226"/>
                                  <a:pt x="356400" y="538226"/>
                                </a:cubicBezTo>
                                <a:cubicBezTo>
                                  <a:pt x="347637" y="543814"/>
                                  <a:pt x="331000" y="538988"/>
                                  <a:pt x="321475" y="542925"/>
                                </a:cubicBezTo>
                                <a:cubicBezTo>
                                  <a:pt x="314363" y="545338"/>
                                  <a:pt x="305600" y="546100"/>
                                  <a:pt x="297599" y="547751"/>
                                </a:cubicBezTo>
                                <a:cubicBezTo>
                                  <a:pt x="260388" y="546989"/>
                                  <a:pt x="243624" y="545338"/>
                                  <a:pt x="211874" y="542925"/>
                                </a:cubicBezTo>
                                <a:cubicBezTo>
                                  <a:pt x="197650" y="547751"/>
                                  <a:pt x="209588" y="542163"/>
                                  <a:pt x="205524" y="573151"/>
                                </a:cubicBezTo>
                                <a:cubicBezTo>
                                  <a:pt x="204762" y="581914"/>
                                  <a:pt x="198412" y="595376"/>
                                  <a:pt x="191300" y="600075"/>
                                </a:cubicBezTo>
                                <a:cubicBezTo>
                                  <a:pt x="173012" y="596900"/>
                                  <a:pt x="164249" y="583438"/>
                                  <a:pt x="146850" y="577850"/>
                                </a:cubicBezTo>
                                <a:cubicBezTo>
                                  <a:pt x="139738" y="575564"/>
                                  <a:pt x="135674" y="574675"/>
                                  <a:pt x="129324" y="571500"/>
                                </a:cubicBezTo>
                                <a:cubicBezTo>
                                  <a:pt x="126149" y="569976"/>
                                  <a:pt x="119799" y="568325"/>
                                  <a:pt x="119799" y="568325"/>
                                </a:cubicBezTo>
                                <a:cubicBezTo>
                                  <a:pt x="124625" y="551688"/>
                                  <a:pt x="142913" y="546989"/>
                                  <a:pt x="154724" y="535051"/>
                                </a:cubicBezTo>
                                <a:cubicBezTo>
                                  <a:pt x="157137" y="527939"/>
                                  <a:pt x="162725" y="517525"/>
                                  <a:pt x="167424" y="511175"/>
                                </a:cubicBezTo>
                                <a:cubicBezTo>
                                  <a:pt x="166662" y="506476"/>
                                  <a:pt x="168313" y="500888"/>
                                  <a:pt x="165900" y="496951"/>
                                </a:cubicBezTo>
                                <a:cubicBezTo>
                                  <a:pt x="164249" y="493014"/>
                                  <a:pt x="157899" y="494538"/>
                                  <a:pt x="154724" y="492125"/>
                                </a:cubicBezTo>
                                <a:cubicBezTo>
                                  <a:pt x="146850" y="485775"/>
                                  <a:pt x="137325" y="481076"/>
                                  <a:pt x="130975" y="473075"/>
                                </a:cubicBezTo>
                                <a:cubicBezTo>
                                  <a:pt x="115862" y="454914"/>
                                  <a:pt x="97574" y="438150"/>
                                  <a:pt x="78524" y="423926"/>
                                </a:cubicBezTo>
                                <a:cubicBezTo>
                                  <a:pt x="68999" y="416814"/>
                                  <a:pt x="57150" y="410464"/>
                                  <a:pt x="48425" y="401701"/>
                                </a:cubicBezTo>
                                <a:cubicBezTo>
                                  <a:pt x="38900" y="392176"/>
                                  <a:pt x="29375" y="381000"/>
                                  <a:pt x="18263" y="373126"/>
                                </a:cubicBezTo>
                                <a:cubicBezTo>
                                  <a:pt x="10325" y="361950"/>
                                  <a:pt x="7938" y="358013"/>
                                  <a:pt x="5563" y="344551"/>
                                </a:cubicBezTo>
                                <a:cubicBezTo>
                                  <a:pt x="4763" y="334264"/>
                                  <a:pt x="5563" y="323850"/>
                                  <a:pt x="3975" y="314325"/>
                                </a:cubicBezTo>
                                <a:cubicBezTo>
                                  <a:pt x="3975" y="312801"/>
                                  <a:pt x="0" y="310388"/>
                                  <a:pt x="800" y="311150"/>
                                </a:cubicBezTo>
                                <a:cubicBezTo>
                                  <a:pt x="1588" y="273939"/>
                                  <a:pt x="1588" y="237363"/>
                                  <a:pt x="2388" y="200025"/>
                                </a:cubicBezTo>
                                <a:cubicBezTo>
                                  <a:pt x="2388" y="188976"/>
                                  <a:pt x="12700" y="177800"/>
                                  <a:pt x="16675" y="166751"/>
                                </a:cubicBezTo>
                                <a:cubicBezTo>
                                  <a:pt x="19050" y="160401"/>
                                  <a:pt x="23025" y="144526"/>
                                  <a:pt x="23025" y="144526"/>
                                </a:cubicBezTo>
                                <a:cubicBezTo>
                                  <a:pt x="25400" y="137414"/>
                                  <a:pt x="26988" y="129413"/>
                                  <a:pt x="30963" y="122301"/>
                                </a:cubicBezTo>
                                <a:cubicBezTo>
                                  <a:pt x="33338" y="117475"/>
                                  <a:pt x="40488" y="109601"/>
                                  <a:pt x="40488" y="109601"/>
                                </a:cubicBezTo>
                                <a:cubicBezTo>
                                  <a:pt x="46038" y="92075"/>
                                  <a:pt x="69888" y="65151"/>
                                  <a:pt x="88049" y="58801"/>
                                </a:cubicBezTo>
                                <a:cubicBezTo>
                                  <a:pt x="101638" y="48514"/>
                                  <a:pt x="118275" y="29464"/>
                                  <a:pt x="134150" y="23876"/>
                                </a:cubicBezTo>
                                <a:cubicBezTo>
                                  <a:pt x="144437" y="13589"/>
                                  <a:pt x="164249" y="11938"/>
                                  <a:pt x="178600" y="8001"/>
                                </a:cubicBezTo>
                                <a:cubicBezTo>
                                  <a:pt x="184950" y="6350"/>
                                  <a:pt x="191300" y="4826"/>
                                  <a:pt x="197650" y="3175"/>
                                </a:cubicBezTo>
                                <a:cubicBezTo>
                                  <a:pt x="201587" y="2413"/>
                                  <a:pt x="210350" y="0"/>
                                  <a:pt x="2103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FAD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293"/>
                        <wps:cNvSpPr>
                          <a:spLocks/>
                        </wps:cNvSpPr>
                        <wps:spPr bwMode="auto">
                          <a:xfrm>
                            <a:off x="209423" y="2691384"/>
                            <a:ext cx="77978" cy="153670"/>
                          </a:xfrm>
                          <a:custGeom>
                            <a:avLst/>
                            <a:gdLst>
                              <a:gd name="T0" fmla="*/ 0 w 77978"/>
                              <a:gd name="T1" fmla="*/ 0 h 153670"/>
                              <a:gd name="T2" fmla="*/ 4445 w 77978"/>
                              <a:gd name="T3" fmla="*/ 1905 h 153670"/>
                              <a:gd name="T4" fmla="*/ 15748 w 77978"/>
                              <a:gd name="T5" fmla="*/ 8255 h 153670"/>
                              <a:gd name="T6" fmla="*/ 32131 w 77978"/>
                              <a:gd name="T7" fmla="*/ 18287 h 153670"/>
                              <a:gd name="T8" fmla="*/ 49276 w 77978"/>
                              <a:gd name="T9" fmla="*/ 33020 h 153670"/>
                              <a:gd name="T10" fmla="*/ 63881 w 77978"/>
                              <a:gd name="T11" fmla="*/ 54102 h 153670"/>
                              <a:gd name="T12" fmla="*/ 75184 w 77978"/>
                              <a:gd name="T13" fmla="*/ 80518 h 153670"/>
                              <a:gd name="T14" fmla="*/ 77978 w 77978"/>
                              <a:gd name="T15" fmla="*/ 113664 h 153670"/>
                              <a:gd name="T16" fmla="*/ 70104 w 77978"/>
                              <a:gd name="T17" fmla="*/ 153670 h 153670"/>
                              <a:gd name="T18" fmla="*/ 66421 w 77978"/>
                              <a:gd name="T19" fmla="*/ 152781 h 153670"/>
                              <a:gd name="T20" fmla="*/ 60706 w 77978"/>
                              <a:gd name="T21" fmla="*/ 151384 h 153670"/>
                              <a:gd name="T22" fmla="*/ 55118 w 77978"/>
                              <a:gd name="T23" fmla="*/ 149987 h 153670"/>
                              <a:gd name="T24" fmla="*/ 49911 w 77978"/>
                              <a:gd name="T25" fmla="*/ 146938 h 153670"/>
                              <a:gd name="T26" fmla="*/ 44577 w 77978"/>
                              <a:gd name="T27" fmla="*/ 144780 h 153670"/>
                              <a:gd name="T28" fmla="*/ 38608 w 77978"/>
                              <a:gd name="T29" fmla="*/ 140715 h 153670"/>
                              <a:gd name="T30" fmla="*/ 32258 w 77978"/>
                              <a:gd name="T31" fmla="*/ 134747 h 153670"/>
                              <a:gd name="T32" fmla="*/ 25908 w 77978"/>
                              <a:gd name="T33" fmla="*/ 128015 h 153670"/>
                              <a:gd name="T34" fmla="*/ 23876 w 77978"/>
                              <a:gd name="T35" fmla="*/ 116077 h 153670"/>
                              <a:gd name="T36" fmla="*/ 26924 w 77978"/>
                              <a:gd name="T37" fmla="*/ 103759 h 153670"/>
                              <a:gd name="T38" fmla="*/ 32766 w 77978"/>
                              <a:gd name="T39" fmla="*/ 92075 h 153670"/>
                              <a:gd name="T40" fmla="*/ 38862 w 77978"/>
                              <a:gd name="T41" fmla="*/ 79502 h 153670"/>
                              <a:gd name="T42" fmla="*/ 39751 w 77978"/>
                              <a:gd name="T43" fmla="*/ 64008 h 153670"/>
                              <a:gd name="T44" fmla="*/ 36068 w 77978"/>
                              <a:gd name="T45" fmla="*/ 46482 h 153670"/>
                              <a:gd name="T46" fmla="*/ 24257 w 77978"/>
                              <a:gd name="T47" fmla="*/ 26035 h 153670"/>
                              <a:gd name="T48" fmla="*/ 0 w 77978"/>
                              <a:gd name="T49" fmla="*/ 0 h 153670"/>
                              <a:gd name="T50" fmla="*/ 0 w 77978"/>
                              <a:gd name="T51" fmla="*/ 0 h 153670"/>
                              <a:gd name="T52" fmla="*/ 77978 w 77978"/>
                              <a:gd name="T53" fmla="*/ 153670 h 153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77978" h="153670">
                                <a:moveTo>
                                  <a:pt x="0" y="0"/>
                                </a:moveTo>
                                <a:lnTo>
                                  <a:pt x="4445" y="1905"/>
                                </a:lnTo>
                                <a:lnTo>
                                  <a:pt x="15748" y="8255"/>
                                </a:lnTo>
                                <a:lnTo>
                                  <a:pt x="32131" y="18287"/>
                                </a:lnTo>
                                <a:lnTo>
                                  <a:pt x="49276" y="33020"/>
                                </a:lnTo>
                                <a:lnTo>
                                  <a:pt x="63881" y="54102"/>
                                </a:lnTo>
                                <a:lnTo>
                                  <a:pt x="75184" y="80518"/>
                                </a:lnTo>
                                <a:lnTo>
                                  <a:pt x="77978" y="113664"/>
                                </a:lnTo>
                                <a:lnTo>
                                  <a:pt x="70104" y="153670"/>
                                </a:lnTo>
                                <a:lnTo>
                                  <a:pt x="66421" y="152781"/>
                                </a:lnTo>
                                <a:lnTo>
                                  <a:pt x="60706" y="151384"/>
                                </a:lnTo>
                                <a:lnTo>
                                  <a:pt x="55118" y="149987"/>
                                </a:lnTo>
                                <a:lnTo>
                                  <a:pt x="49911" y="146938"/>
                                </a:lnTo>
                                <a:lnTo>
                                  <a:pt x="44577" y="144780"/>
                                </a:lnTo>
                                <a:lnTo>
                                  <a:pt x="38608" y="140715"/>
                                </a:lnTo>
                                <a:lnTo>
                                  <a:pt x="32258" y="134747"/>
                                </a:lnTo>
                                <a:lnTo>
                                  <a:pt x="25908" y="128015"/>
                                </a:lnTo>
                                <a:lnTo>
                                  <a:pt x="23876" y="116077"/>
                                </a:lnTo>
                                <a:lnTo>
                                  <a:pt x="26924" y="103759"/>
                                </a:lnTo>
                                <a:lnTo>
                                  <a:pt x="32766" y="92075"/>
                                </a:lnTo>
                                <a:lnTo>
                                  <a:pt x="38862" y="79502"/>
                                </a:lnTo>
                                <a:lnTo>
                                  <a:pt x="39751" y="64008"/>
                                </a:lnTo>
                                <a:lnTo>
                                  <a:pt x="36068" y="46482"/>
                                </a:lnTo>
                                <a:lnTo>
                                  <a:pt x="24257" y="26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294"/>
                        <wps:cNvSpPr>
                          <a:spLocks/>
                        </wps:cNvSpPr>
                        <wps:spPr bwMode="auto">
                          <a:xfrm>
                            <a:off x="216027" y="2845435"/>
                            <a:ext cx="47498" cy="41656"/>
                          </a:xfrm>
                          <a:custGeom>
                            <a:avLst/>
                            <a:gdLst>
                              <a:gd name="T0" fmla="*/ 0 w 47498"/>
                              <a:gd name="T1" fmla="*/ 0 h 41656"/>
                              <a:gd name="T2" fmla="*/ 635 w 47498"/>
                              <a:gd name="T3" fmla="*/ 1015 h 41656"/>
                              <a:gd name="T4" fmla="*/ 4953 w 47498"/>
                              <a:gd name="T5" fmla="*/ 3810 h 41656"/>
                              <a:gd name="T6" fmla="*/ 10541 w 47498"/>
                              <a:gd name="T7" fmla="*/ 9651 h 41656"/>
                              <a:gd name="T8" fmla="*/ 17272 w 47498"/>
                              <a:gd name="T9" fmla="*/ 14732 h 41656"/>
                              <a:gd name="T10" fmla="*/ 24257 w 47498"/>
                              <a:gd name="T11" fmla="*/ 19050 h 41656"/>
                              <a:gd name="T12" fmla="*/ 32258 w 47498"/>
                              <a:gd name="T13" fmla="*/ 22860 h 41656"/>
                              <a:gd name="T14" fmla="*/ 39624 w 47498"/>
                              <a:gd name="T15" fmla="*/ 25526 h 41656"/>
                              <a:gd name="T16" fmla="*/ 47498 w 47498"/>
                              <a:gd name="T17" fmla="*/ 25781 h 41656"/>
                              <a:gd name="T18" fmla="*/ 44831 w 47498"/>
                              <a:gd name="T19" fmla="*/ 32893 h 41656"/>
                              <a:gd name="T20" fmla="*/ 40386 w 47498"/>
                              <a:gd name="T21" fmla="*/ 38861 h 41656"/>
                              <a:gd name="T22" fmla="*/ 33655 w 47498"/>
                              <a:gd name="T23" fmla="*/ 41656 h 41656"/>
                              <a:gd name="T24" fmla="*/ 26670 w 47498"/>
                              <a:gd name="T25" fmla="*/ 41656 h 41656"/>
                              <a:gd name="T26" fmla="*/ 18415 w 47498"/>
                              <a:gd name="T27" fmla="*/ 38735 h 41656"/>
                              <a:gd name="T28" fmla="*/ 11303 w 47498"/>
                              <a:gd name="T29" fmla="*/ 30861 h 41656"/>
                              <a:gd name="T30" fmla="*/ 5334 w 47498"/>
                              <a:gd name="T31" fmla="*/ 18796 h 41656"/>
                              <a:gd name="T32" fmla="*/ 0 w 47498"/>
                              <a:gd name="T33" fmla="*/ 0 h 41656"/>
                              <a:gd name="T34" fmla="*/ 0 w 47498"/>
                              <a:gd name="T35" fmla="*/ 0 h 41656"/>
                              <a:gd name="T36" fmla="*/ 47498 w 47498"/>
                              <a:gd name="T37" fmla="*/ 41656 h 41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47498" h="41656">
                                <a:moveTo>
                                  <a:pt x="0" y="0"/>
                                </a:moveTo>
                                <a:lnTo>
                                  <a:pt x="635" y="1015"/>
                                </a:lnTo>
                                <a:lnTo>
                                  <a:pt x="4953" y="3810"/>
                                </a:lnTo>
                                <a:lnTo>
                                  <a:pt x="10541" y="9651"/>
                                </a:lnTo>
                                <a:lnTo>
                                  <a:pt x="17272" y="14732"/>
                                </a:lnTo>
                                <a:lnTo>
                                  <a:pt x="24257" y="19050"/>
                                </a:lnTo>
                                <a:lnTo>
                                  <a:pt x="32258" y="22860"/>
                                </a:lnTo>
                                <a:lnTo>
                                  <a:pt x="39624" y="25526"/>
                                </a:lnTo>
                                <a:lnTo>
                                  <a:pt x="47498" y="25781"/>
                                </a:lnTo>
                                <a:lnTo>
                                  <a:pt x="44831" y="32893"/>
                                </a:lnTo>
                                <a:lnTo>
                                  <a:pt x="40386" y="38861"/>
                                </a:lnTo>
                                <a:lnTo>
                                  <a:pt x="33655" y="41656"/>
                                </a:lnTo>
                                <a:lnTo>
                                  <a:pt x="26670" y="41656"/>
                                </a:lnTo>
                                <a:lnTo>
                                  <a:pt x="18415" y="38735"/>
                                </a:lnTo>
                                <a:lnTo>
                                  <a:pt x="11303" y="30861"/>
                                </a:lnTo>
                                <a:lnTo>
                                  <a:pt x="5334" y="18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298"/>
                        <wps:cNvSpPr>
                          <a:spLocks/>
                        </wps:cNvSpPr>
                        <wps:spPr bwMode="auto">
                          <a:xfrm>
                            <a:off x="0" y="2570988"/>
                            <a:ext cx="394462" cy="587337"/>
                          </a:xfrm>
                          <a:custGeom>
                            <a:avLst/>
                            <a:gdLst>
                              <a:gd name="T0" fmla="*/ 80162 w 394462"/>
                              <a:gd name="T1" fmla="*/ 0 h 587337"/>
                              <a:gd name="T2" fmla="*/ 134874 w 394462"/>
                              <a:gd name="T3" fmla="*/ 3175 h 587337"/>
                              <a:gd name="T4" fmla="*/ 196850 w 394462"/>
                              <a:gd name="T5" fmla="*/ 16637 h 587337"/>
                              <a:gd name="T6" fmla="*/ 256413 w 394462"/>
                              <a:gd name="T7" fmla="*/ 39624 h 587337"/>
                              <a:gd name="T8" fmla="*/ 303276 w 394462"/>
                              <a:gd name="T9" fmla="*/ 71374 h 587337"/>
                              <a:gd name="T10" fmla="*/ 339725 w 394462"/>
                              <a:gd name="T11" fmla="*/ 111887 h 587337"/>
                              <a:gd name="T12" fmla="*/ 367538 w 394462"/>
                              <a:gd name="T13" fmla="*/ 157861 h 587337"/>
                              <a:gd name="T14" fmla="*/ 384937 w 394462"/>
                              <a:gd name="T15" fmla="*/ 207899 h 587337"/>
                              <a:gd name="T16" fmla="*/ 393700 w 394462"/>
                              <a:gd name="T17" fmla="*/ 259461 h 587337"/>
                              <a:gd name="T18" fmla="*/ 394462 w 394462"/>
                              <a:gd name="T19" fmla="*/ 314325 h 587337"/>
                              <a:gd name="T20" fmla="*/ 386588 w 394462"/>
                              <a:gd name="T21" fmla="*/ 366649 h 587337"/>
                              <a:gd name="T22" fmla="*/ 373126 w 394462"/>
                              <a:gd name="T23" fmla="*/ 418211 h 587337"/>
                              <a:gd name="T24" fmla="*/ 351663 w 394462"/>
                              <a:gd name="T25" fmla="*/ 465100 h 587337"/>
                              <a:gd name="T26" fmla="*/ 322326 w 394462"/>
                              <a:gd name="T27" fmla="*/ 507174 h 587337"/>
                              <a:gd name="T28" fmla="*/ 288925 w 394462"/>
                              <a:gd name="T29" fmla="*/ 542100 h 587337"/>
                              <a:gd name="T30" fmla="*/ 250063 w 394462"/>
                              <a:gd name="T31" fmla="*/ 567500 h 587337"/>
                              <a:gd name="T32" fmla="*/ 205613 w 394462"/>
                              <a:gd name="T33" fmla="*/ 584162 h 587337"/>
                              <a:gd name="T34" fmla="*/ 157099 w 394462"/>
                              <a:gd name="T35" fmla="*/ 587337 h 587337"/>
                              <a:gd name="T36" fmla="*/ 103988 w 394462"/>
                              <a:gd name="T37" fmla="*/ 577025 h 587337"/>
                              <a:gd name="T38" fmla="*/ 132588 w 394462"/>
                              <a:gd name="T39" fmla="*/ 577812 h 587337"/>
                              <a:gd name="T40" fmla="*/ 161925 w 394462"/>
                              <a:gd name="T41" fmla="*/ 569875 h 587337"/>
                              <a:gd name="T42" fmla="*/ 188849 w 394462"/>
                              <a:gd name="T43" fmla="*/ 555587 h 587337"/>
                              <a:gd name="T44" fmla="*/ 215900 w 394462"/>
                              <a:gd name="T45" fmla="*/ 531775 h 587337"/>
                              <a:gd name="T46" fmla="*/ 241300 w 394462"/>
                              <a:gd name="T47" fmla="*/ 503999 h 587337"/>
                              <a:gd name="T48" fmla="*/ 264287 w 394462"/>
                              <a:gd name="T49" fmla="*/ 471450 h 587337"/>
                              <a:gd name="T50" fmla="*/ 284226 w 394462"/>
                              <a:gd name="T51" fmla="*/ 435737 h 587337"/>
                              <a:gd name="T52" fmla="*/ 302387 w 394462"/>
                              <a:gd name="T53" fmla="*/ 396875 h 587337"/>
                              <a:gd name="T54" fmla="*/ 314325 w 394462"/>
                              <a:gd name="T55" fmla="*/ 356362 h 587337"/>
                              <a:gd name="T56" fmla="*/ 323850 w 394462"/>
                              <a:gd name="T57" fmla="*/ 315087 h 587337"/>
                              <a:gd name="T58" fmla="*/ 328676 w 394462"/>
                              <a:gd name="T59" fmla="*/ 274574 h 587337"/>
                              <a:gd name="T60" fmla="*/ 327025 w 394462"/>
                              <a:gd name="T61" fmla="*/ 234950 h 587337"/>
                              <a:gd name="T62" fmla="*/ 319151 w 394462"/>
                              <a:gd name="T63" fmla="*/ 199136 h 587337"/>
                              <a:gd name="T64" fmla="*/ 304800 w 394462"/>
                              <a:gd name="T65" fmla="*/ 165100 h 587337"/>
                              <a:gd name="T66" fmla="*/ 283337 w 394462"/>
                              <a:gd name="T67" fmla="*/ 136525 h 587337"/>
                              <a:gd name="T68" fmla="*/ 254000 w 394462"/>
                              <a:gd name="T69" fmla="*/ 112649 h 587337"/>
                              <a:gd name="T70" fmla="*/ 206375 w 394462"/>
                              <a:gd name="T71" fmla="*/ 84836 h 587337"/>
                              <a:gd name="T72" fmla="*/ 161163 w 394462"/>
                              <a:gd name="T73" fmla="*/ 65024 h 587337"/>
                              <a:gd name="T74" fmla="*/ 122238 w 394462"/>
                              <a:gd name="T75" fmla="*/ 51562 h 587337"/>
                              <a:gd name="T76" fmla="*/ 85725 w 394462"/>
                              <a:gd name="T77" fmla="*/ 44450 h 587337"/>
                              <a:gd name="T78" fmla="*/ 53975 w 394462"/>
                              <a:gd name="T79" fmla="*/ 43561 h 587337"/>
                              <a:gd name="T80" fmla="*/ 25400 w 394462"/>
                              <a:gd name="T81" fmla="*/ 48387 h 587337"/>
                              <a:gd name="T82" fmla="*/ 0 w 394462"/>
                              <a:gd name="T83" fmla="*/ 55499 h 587337"/>
                              <a:gd name="T84" fmla="*/ 0 w 394462"/>
                              <a:gd name="T85" fmla="*/ 10287 h 587337"/>
                              <a:gd name="T86" fmla="*/ 32537 w 394462"/>
                              <a:gd name="T87" fmla="*/ 3175 h 587337"/>
                              <a:gd name="T88" fmla="*/ 80162 w 394462"/>
                              <a:gd name="T89" fmla="*/ 0 h 587337"/>
                              <a:gd name="T90" fmla="*/ 0 w 394462"/>
                              <a:gd name="T91" fmla="*/ 0 h 587337"/>
                              <a:gd name="T92" fmla="*/ 394462 w 394462"/>
                              <a:gd name="T93" fmla="*/ 587337 h 587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394462" h="587337">
                                <a:moveTo>
                                  <a:pt x="80162" y="0"/>
                                </a:moveTo>
                                <a:lnTo>
                                  <a:pt x="134874" y="3175"/>
                                </a:lnTo>
                                <a:lnTo>
                                  <a:pt x="196850" y="16637"/>
                                </a:lnTo>
                                <a:lnTo>
                                  <a:pt x="256413" y="39624"/>
                                </a:lnTo>
                                <a:lnTo>
                                  <a:pt x="303276" y="71374"/>
                                </a:lnTo>
                                <a:lnTo>
                                  <a:pt x="339725" y="111887"/>
                                </a:lnTo>
                                <a:lnTo>
                                  <a:pt x="367538" y="157861"/>
                                </a:lnTo>
                                <a:lnTo>
                                  <a:pt x="384937" y="207899"/>
                                </a:lnTo>
                                <a:lnTo>
                                  <a:pt x="393700" y="259461"/>
                                </a:lnTo>
                                <a:lnTo>
                                  <a:pt x="394462" y="314325"/>
                                </a:lnTo>
                                <a:lnTo>
                                  <a:pt x="386588" y="366649"/>
                                </a:lnTo>
                                <a:lnTo>
                                  <a:pt x="373126" y="418211"/>
                                </a:lnTo>
                                <a:lnTo>
                                  <a:pt x="351663" y="465100"/>
                                </a:lnTo>
                                <a:lnTo>
                                  <a:pt x="322326" y="507174"/>
                                </a:lnTo>
                                <a:lnTo>
                                  <a:pt x="288925" y="542100"/>
                                </a:lnTo>
                                <a:lnTo>
                                  <a:pt x="250063" y="567500"/>
                                </a:lnTo>
                                <a:lnTo>
                                  <a:pt x="205613" y="584162"/>
                                </a:lnTo>
                                <a:lnTo>
                                  <a:pt x="157099" y="587337"/>
                                </a:lnTo>
                                <a:lnTo>
                                  <a:pt x="103988" y="577025"/>
                                </a:lnTo>
                                <a:lnTo>
                                  <a:pt x="132588" y="577812"/>
                                </a:lnTo>
                                <a:lnTo>
                                  <a:pt x="161925" y="569875"/>
                                </a:lnTo>
                                <a:lnTo>
                                  <a:pt x="188849" y="555587"/>
                                </a:lnTo>
                                <a:lnTo>
                                  <a:pt x="215900" y="531775"/>
                                </a:lnTo>
                                <a:lnTo>
                                  <a:pt x="241300" y="503999"/>
                                </a:lnTo>
                                <a:lnTo>
                                  <a:pt x="264287" y="471450"/>
                                </a:lnTo>
                                <a:lnTo>
                                  <a:pt x="284226" y="435737"/>
                                </a:lnTo>
                                <a:lnTo>
                                  <a:pt x="302387" y="396875"/>
                                </a:lnTo>
                                <a:lnTo>
                                  <a:pt x="314325" y="356362"/>
                                </a:lnTo>
                                <a:lnTo>
                                  <a:pt x="323850" y="315087"/>
                                </a:lnTo>
                                <a:lnTo>
                                  <a:pt x="328676" y="274574"/>
                                </a:lnTo>
                                <a:lnTo>
                                  <a:pt x="327025" y="234950"/>
                                </a:lnTo>
                                <a:lnTo>
                                  <a:pt x="319151" y="199136"/>
                                </a:lnTo>
                                <a:lnTo>
                                  <a:pt x="304800" y="165100"/>
                                </a:lnTo>
                                <a:lnTo>
                                  <a:pt x="283337" y="136525"/>
                                </a:lnTo>
                                <a:lnTo>
                                  <a:pt x="254000" y="112649"/>
                                </a:lnTo>
                                <a:lnTo>
                                  <a:pt x="206375" y="84836"/>
                                </a:lnTo>
                                <a:lnTo>
                                  <a:pt x="161163" y="65024"/>
                                </a:lnTo>
                                <a:lnTo>
                                  <a:pt x="122238" y="51562"/>
                                </a:lnTo>
                                <a:lnTo>
                                  <a:pt x="85725" y="44450"/>
                                </a:lnTo>
                                <a:lnTo>
                                  <a:pt x="53975" y="43561"/>
                                </a:lnTo>
                                <a:lnTo>
                                  <a:pt x="25400" y="48387"/>
                                </a:lnTo>
                                <a:lnTo>
                                  <a:pt x="0" y="55499"/>
                                </a:lnTo>
                                <a:lnTo>
                                  <a:pt x="0" y="10287"/>
                                </a:lnTo>
                                <a:lnTo>
                                  <a:pt x="32537" y="3175"/>
                                </a:lnTo>
                                <a:lnTo>
                                  <a:pt x="80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299"/>
                        <wps:cNvSpPr>
                          <a:spLocks/>
                        </wps:cNvSpPr>
                        <wps:spPr bwMode="auto">
                          <a:xfrm>
                            <a:off x="47066" y="274828"/>
                            <a:ext cx="186233" cy="291973"/>
                          </a:xfrm>
                          <a:custGeom>
                            <a:avLst/>
                            <a:gdLst>
                              <a:gd name="T0" fmla="*/ 26289 w 186233"/>
                              <a:gd name="T1" fmla="*/ 0 h 291973"/>
                              <a:gd name="T2" fmla="*/ 28956 w 186233"/>
                              <a:gd name="T3" fmla="*/ 23368 h 291973"/>
                              <a:gd name="T4" fmla="*/ 31026 w 186233"/>
                              <a:gd name="T5" fmla="*/ 45466 h 291973"/>
                              <a:gd name="T6" fmla="*/ 32512 w 186233"/>
                              <a:gd name="T7" fmla="*/ 66294 h 291973"/>
                              <a:gd name="T8" fmla="*/ 35103 w 186233"/>
                              <a:gd name="T9" fmla="*/ 85090 h 291973"/>
                              <a:gd name="T10" fmla="*/ 36728 w 186233"/>
                              <a:gd name="T11" fmla="*/ 103251 h 291973"/>
                              <a:gd name="T12" fmla="*/ 38722 w 186233"/>
                              <a:gd name="T13" fmla="*/ 120777 h 291973"/>
                              <a:gd name="T14" fmla="*/ 43358 w 186233"/>
                              <a:gd name="T15" fmla="*/ 137668 h 291973"/>
                              <a:gd name="T16" fmla="*/ 49670 w 186233"/>
                              <a:gd name="T17" fmla="*/ 153670 h 291973"/>
                              <a:gd name="T18" fmla="*/ 56934 w 186233"/>
                              <a:gd name="T19" fmla="*/ 170053 h 291973"/>
                              <a:gd name="T20" fmla="*/ 66459 w 186233"/>
                              <a:gd name="T21" fmla="*/ 186690 h 291973"/>
                              <a:gd name="T22" fmla="*/ 77673 w 186233"/>
                              <a:gd name="T23" fmla="*/ 202311 h 291973"/>
                              <a:gd name="T24" fmla="*/ 92634 w 186233"/>
                              <a:gd name="T25" fmla="*/ 219837 h 291973"/>
                              <a:gd name="T26" fmla="*/ 110668 w 186233"/>
                              <a:gd name="T27" fmla="*/ 236220 h 291973"/>
                              <a:gd name="T28" fmla="*/ 131623 w 186233"/>
                              <a:gd name="T29" fmla="*/ 253873 h 291973"/>
                              <a:gd name="T30" fmla="*/ 156642 w 186233"/>
                              <a:gd name="T31" fmla="*/ 272669 h 291973"/>
                              <a:gd name="T32" fmla="*/ 186233 w 186233"/>
                              <a:gd name="T33" fmla="*/ 291973 h 291973"/>
                              <a:gd name="T34" fmla="*/ 149530 w 186233"/>
                              <a:gd name="T35" fmla="*/ 277368 h 291973"/>
                              <a:gd name="T36" fmla="*/ 118669 w 186233"/>
                              <a:gd name="T37" fmla="*/ 263017 h 291973"/>
                              <a:gd name="T38" fmla="*/ 91237 w 186233"/>
                              <a:gd name="T39" fmla="*/ 246634 h 291973"/>
                              <a:gd name="T40" fmla="*/ 67754 w 186233"/>
                              <a:gd name="T41" fmla="*/ 229489 h 291973"/>
                              <a:gd name="T42" fmla="*/ 47257 w 186233"/>
                              <a:gd name="T43" fmla="*/ 211074 h 291973"/>
                              <a:gd name="T44" fmla="*/ 32233 w 186233"/>
                              <a:gd name="T45" fmla="*/ 193548 h 291973"/>
                              <a:gd name="T46" fmla="*/ 19266 w 186233"/>
                              <a:gd name="T47" fmla="*/ 174244 h 291973"/>
                              <a:gd name="T48" fmla="*/ 9868 w 186233"/>
                              <a:gd name="T49" fmla="*/ 154940 h 291973"/>
                              <a:gd name="T50" fmla="*/ 3708 w 186233"/>
                              <a:gd name="T51" fmla="*/ 136271 h 291973"/>
                              <a:gd name="T52" fmla="*/ 533 w 186233"/>
                              <a:gd name="T53" fmla="*/ 116459 h 291973"/>
                              <a:gd name="T54" fmla="*/ 0 w 186233"/>
                              <a:gd name="T55" fmla="*/ 96012 h 291973"/>
                              <a:gd name="T56" fmla="*/ 1003 w 186233"/>
                              <a:gd name="T57" fmla="*/ 77216 h 291973"/>
                              <a:gd name="T58" fmla="*/ 4635 w 186233"/>
                              <a:gd name="T59" fmla="*/ 58039 h 291973"/>
                              <a:gd name="T60" fmla="*/ 10897 w 186233"/>
                              <a:gd name="T61" fmla="*/ 38227 h 291973"/>
                              <a:gd name="T62" fmla="*/ 17170 w 186233"/>
                              <a:gd name="T63" fmla="*/ 18415 h 291973"/>
                              <a:gd name="T64" fmla="*/ 26289 w 186233"/>
                              <a:gd name="T65" fmla="*/ 0 h 291973"/>
                              <a:gd name="T66" fmla="*/ 0 w 186233"/>
                              <a:gd name="T67" fmla="*/ 0 h 291973"/>
                              <a:gd name="T68" fmla="*/ 186233 w 186233"/>
                              <a:gd name="T69" fmla="*/ 291973 h 2919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T66" t="T67" r="T68" b="T69"/>
                            <a:pathLst>
                              <a:path w="186233" h="291973">
                                <a:moveTo>
                                  <a:pt x="26289" y="0"/>
                                </a:moveTo>
                                <a:lnTo>
                                  <a:pt x="28956" y="23368"/>
                                </a:lnTo>
                                <a:lnTo>
                                  <a:pt x="31026" y="45466"/>
                                </a:lnTo>
                                <a:lnTo>
                                  <a:pt x="32512" y="66294"/>
                                </a:lnTo>
                                <a:lnTo>
                                  <a:pt x="35103" y="85090"/>
                                </a:lnTo>
                                <a:lnTo>
                                  <a:pt x="36728" y="103251"/>
                                </a:lnTo>
                                <a:lnTo>
                                  <a:pt x="38722" y="120777"/>
                                </a:lnTo>
                                <a:lnTo>
                                  <a:pt x="43358" y="137668"/>
                                </a:lnTo>
                                <a:lnTo>
                                  <a:pt x="49670" y="153670"/>
                                </a:lnTo>
                                <a:lnTo>
                                  <a:pt x="56934" y="170053"/>
                                </a:lnTo>
                                <a:lnTo>
                                  <a:pt x="66459" y="186690"/>
                                </a:lnTo>
                                <a:lnTo>
                                  <a:pt x="77673" y="202311"/>
                                </a:lnTo>
                                <a:lnTo>
                                  <a:pt x="92634" y="219837"/>
                                </a:lnTo>
                                <a:lnTo>
                                  <a:pt x="110668" y="236220"/>
                                </a:lnTo>
                                <a:lnTo>
                                  <a:pt x="131623" y="253873"/>
                                </a:lnTo>
                                <a:lnTo>
                                  <a:pt x="156642" y="272669"/>
                                </a:lnTo>
                                <a:lnTo>
                                  <a:pt x="186233" y="291973"/>
                                </a:lnTo>
                                <a:lnTo>
                                  <a:pt x="149530" y="277368"/>
                                </a:lnTo>
                                <a:lnTo>
                                  <a:pt x="118669" y="263017"/>
                                </a:lnTo>
                                <a:lnTo>
                                  <a:pt x="91237" y="246634"/>
                                </a:lnTo>
                                <a:lnTo>
                                  <a:pt x="67754" y="229489"/>
                                </a:lnTo>
                                <a:lnTo>
                                  <a:pt x="47257" y="211074"/>
                                </a:lnTo>
                                <a:lnTo>
                                  <a:pt x="32233" y="193548"/>
                                </a:lnTo>
                                <a:lnTo>
                                  <a:pt x="19266" y="174244"/>
                                </a:lnTo>
                                <a:lnTo>
                                  <a:pt x="9868" y="154940"/>
                                </a:lnTo>
                                <a:lnTo>
                                  <a:pt x="3708" y="136271"/>
                                </a:lnTo>
                                <a:lnTo>
                                  <a:pt x="533" y="116459"/>
                                </a:lnTo>
                                <a:lnTo>
                                  <a:pt x="0" y="96012"/>
                                </a:lnTo>
                                <a:lnTo>
                                  <a:pt x="1003" y="77216"/>
                                </a:lnTo>
                                <a:lnTo>
                                  <a:pt x="4635" y="58039"/>
                                </a:lnTo>
                                <a:lnTo>
                                  <a:pt x="10897" y="38227"/>
                                </a:lnTo>
                                <a:lnTo>
                                  <a:pt x="17170" y="18415"/>
                                </a:lnTo>
                                <a:lnTo>
                                  <a:pt x="26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300"/>
                        <wps:cNvSpPr>
                          <a:spLocks/>
                        </wps:cNvSpPr>
                        <wps:spPr bwMode="auto">
                          <a:xfrm>
                            <a:off x="178689" y="612013"/>
                            <a:ext cx="119507" cy="102616"/>
                          </a:xfrm>
                          <a:custGeom>
                            <a:avLst/>
                            <a:gdLst>
                              <a:gd name="T0" fmla="*/ 114300 w 119507"/>
                              <a:gd name="T1" fmla="*/ 0 h 102616"/>
                              <a:gd name="T2" fmla="*/ 119507 w 119507"/>
                              <a:gd name="T3" fmla="*/ 102616 h 102616"/>
                              <a:gd name="T4" fmla="*/ 116078 w 119507"/>
                              <a:gd name="T5" fmla="*/ 99949 h 102616"/>
                              <a:gd name="T6" fmla="*/ 104267 w 119507"/>
                              <a:gd name="T7" fmla="*/ 92202 h 102616"/>
                              <a:gd name="T8" fmla="*/ 88519 w 119507"/>
                              <a:gd name="T9" fmla="*/ 80772 h 102616"/>
                              <a:gd name="T10" fmla="*/ 69215 w 119507"/>
                              <a:gd name="T11" fmla="*/ 69215 h 102616"/>
                              <a:gd name="T12" fmla="*/ 47879 w 119507"/>
                              <a:gd name="T13" fmla="*/ 56896 h 102616"/>
                              <a:gd name="T14" fmla="*/ 28321 w 119507"/>
                              <a:gd name="T15" fmla="*/ 48133 h 102616"/>
                              <a:gd name="T16" fmla="*/ 11557 w 119507"/>
                              <a:gd name="T17" fmla="*/ 43434 h 102616"/>
                              <a:gd name="T18" fmla="*/ 0 w 119507"/>
                              <a:gd name="T19" fmla="*/ 45085 h 102616"/>
                              <a:gd name="T20" fmla="*/ 8255 w 119507"/>
                              <a:gd name="T21" fmla="*/ 38100 h 102616"/>
                              <a:gd name="T22" fmla="*/ 15367 w 119507"/>
                              <a:gd name="T23" fmla="*/ 33274 h 102616"/>
                              <a:gd name="T24" fmla="*/ 25654 w 119507"/>
                              <a:gd name="T25" fmla="*/ 31877 h 102616"/>
                              <a:gd name="T26" fmla="*/ 36449 w 119507"/>
                              <a:gd name="T27" fmla="*/ 31750 h 102616"/>
                              <a:gd name="T28" fmla="*/ 48514 w 119507"/>
                              <a:gd name="T29" fmla="*/ 34036 h 102616"/>
                              <a:gd name="T30" fmla="*/ 59436 w 119507"/>
                              <a:gd name="T31" fmla="*/ 38481 h 102616"/>
                              <a:gd name="T32" fmla="*/ 70866 w 119507"/>
                              <a:gd name="T33" fmla="*/ 44196 h 102616"/>
                              <a:gd name="T34" fmla="*/ 82296 w 119507"/>
                              <a:gd name="T35" fmla="*/ 52578 h 102616"/>
                              <a:gd name="T36" fmla="*/ 84328 w 119507"/>
                              <a:gd name="T37" fmla="*/ 50800 h 102616"/>
                              <a:gd name="T38" fmla="*/ 86995 w 119507"/>
                              <a:gd name="T39" fmla="*/ 38227 h 102616"/>
                              <a:gd name="T40" fmla="*/ 90678 w 119507"/>
                              <a:gd name="T41" fmla="*/ 23495 h 102616"/>
                              <a:gd name="T42" fmla="*/ 91821 w 119507"/>
                              <a:gd name="T43" fmla="*/ 16510 h 102616"/>
                              <a:gd name="T44" fmla="*/ 89916 w 119507"/>
                              <a:gd name="T45" fmla="*/ 15621 h 102616"/>
                              <a:gd name="T46" fmla="*/ 88265 w 119507"/>
                              <a:gd name="T47" fmla="*/ 13843 h 102616"/>
                              <a:gd name="T48" fmla="*/ 87503 w 119507"/>
                              <a:gd name="T49" fmla="*/ 10668 h 102616"/>
                              <a:gd name="T50" fmla="*/ 86741 w 119507"/>
                              <a:gd name="T51" fmla="*/ 7493 h 102616"/>
                              <a:gd name="T52" fmla="*/ 88138 w 119507"/>
                              <a:gd name="T53" fmla="*/ 4572 h 102616"/>
                              <a:gd name="T54" fmla="*/ 91948 w 119507"/>
                              <a:gd name="T55" fmla="*/ 1778 h 102616"/>
                              <a:gd name="T56" fmla="*/ 100838 w 119507"/>
                              <a:gd name="T57" fmla="*/ 635 h 102616"/>
                              <a:gd name="T58" fmla="*/ 114300 w 119507"/>
                              <a:gd name="T59" fmla="*/ 0 h 102616"/>
                              <a:gd name="T60" fmla="*/ 0 w 119507"/>
                              <a:gd name="T61" fmla="*/ 0 h 102616"/>
                              <a:gd name="T62" fmla="*/ 119507 w 119507"/>
                              <a:gd name="T6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119507" h="102616">
                                <a:moveTo>
                                  <a:pt x="114300" y="0"/>
                                </a:moveTo>
                                <a:lnTo>
                                  <a:pt x="119507" y="102616"/>
                                </a:lnTo>
                                <a:lnTo>
                                  <a:pt x="116078" y="99949"/>
                                </a:lnTo>
                                <a:lnTo>
                                  <a:pt x="104267" y="92202"/>
                                </a:lnTo>
                                <a:lnTo>
                                  <a:pt x="88519" y="80772"/>
                                </a:lnTo>
                                <a:lnTo>
                                  <a:pt x="69215" y="69215"/>
                                </a:lnTo>
                                <a:lnTo>
                                  <a:pt x="47879" y="56896"/>
                                </a:lnTo>
                                <a:lnTo>
                                  <a:pt x="28321" y="48133"/>
                                </a:lnTo>
                                <a:lnTo>
                                  <a:pt x="11557" y="43434"/>
                                </a:lnTo>
                                <a:lnTo>
                                  <a:pt x="0" y="45085"/>
                                </a:lnTo>
                                <a:lnTo>
                                  <a:pt x="8255" y="38100"/>
                                </a:lnTo>
                                <a:lnTo>
                                  <a:pt x="15367" y="33274"/>
                                </a:lnTo>
                                <a:lnTo>
                                  <a:pt x="25654" y="31877"/>
                                </a:lnTo>
                                <a:lnTo>
                                  <a:pt x="36449" y="31750"/>
                                </a:lnTo>
                                <a:lnTo>
                                  <a:pt x="48514" y="34036"/>
                                </a:lnTo>
                                <a:lnTo>
                                  <a:pt x="59436" y="38481"/>
                                </a:lnTo>
                                <a:lnTo>
                                  <a:pt x="70866" y="44196"/>
                                </a:lnTo>
                                <a:lnTo>
                                  <a:pt x="82296" y="52578"/>
                                </a:lnTo>
                                <a:lnTo>
                                  <a:pt x="84328" y="50800"/>
                                </a:lnTo>
                                <a:lnTo>
                                  <a:pt x="86995" y="38227"/>
                                </a:lnTo>
                                <a:lnTo>
                                  <a:pt x="90678" y="23495"/>
                                </a:lnTo>
                                <a:lnTo>
                                  <a:pt x="91821" y="16510"/>
                                </a:lnTo>
                                <a:lnTo>
                                  <a:pt x="89916" y="15621"/>
                                </a:lnTo>
                                <a:lnTo>
                                  <a:pt x="88265" y="13843"/>
                                </a:lnTo>
                                <a:lnTo>
                                  <a:pt x="87503" y="10668"/>
                                </a:lnTo>
                                <a:lnTo>
                                  <a:pt x="86741" y="7493"/>
                                </a:lnTo>
                                <a:lnTo>
                                  <a:pt x="88138" y="4572"/>
                                </a:lnTo>
                                <a:lnTo>
                                  <a:pt x="91948" y="1778"/>
                                </a:lnTo>
                                <a:lnTo>
                                  <a:pt x="100838" y="635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301"/>
                        <wps:cNvSpPr>
                          <a:spLocks/>
                        </wps:cNvSpPr>
                        <wps:spPr bwMode="auto">
                          <a:xfrm>
                            <a:off x="489966" y="207645"/>
                            <a:ext cx="66294" cy="165735"/>
                          </a:xfrm>
                          <a:custGeom>
                            <a:avLst/>
                            <a:gdLst>
                              <a:gd name="T0" fmla="*/ 0 w 66294"/>
                              <a:gd name="T1" fmla="*/ 0 h 165735"/>
                              <a:gd name="T2" fmla="*/ 4445 w 66294"/>
                              <a:gd name="T3" fmla="*/ 3175 h 165735"/>
                              <a:gd name="T4" fmla="*/ 15367 w 66294"/>
                              <a:gd name="T5" fmla="*/ 12319 h 165735"/>
                              <a:gd name="T6" fmla="*/ 31115 w 66294"/>
                              <a:gd name="T7" fmla="*/ 26416 h 165735"/>
                              <a:gd name="T8" fmla="*/ 46863 w 66294"/>
                              <a:gd name="T9" fmla="*/ 45212 h 165735"/>
                              <a:gd name="T10" fmla="*/ 58801 w 66294"/>
                              <a:gd name="T11" fmla="*/ 69215 h 165735"/>
                              <a:gd name="T12" fmla="*/ 66294 w 66294"/>
                              <a:gd name="T13" fmla="*/ 97536 h 165735"/>
                              <a:gd name="T14" fmla="*/ 63500 w 66294"/>
                              <a:gd name="T15" fmla="*/ 129794 h 165735"/>
                              <a:gd name="T16" fmla="*/ 48006 w 66294"/>
                              <a:gd name="T17" fmla="*/ 165735 h 165735"/>
                              <a:gd name="T18" fmla="*/ 44196 w 66294"/>
                              <a:gd name="T19" fmla="*/ 163830 h 165735"/>
                              <a:gd name="T20" fmla="*/ 38481 w 66294"/>
                              <a:gd name="T21" fmla="*/ 160909 h 165735"/>
                              <a:gd name="T22" fmla="*/ 32639 w 66294"/>
                              <a:gd name="T23" fmla="*/ 158115 h 165735"/>
                              <a:gd name="T24" fmla="*/ 27686 w 66294"/>
                              <a:gd name="T25" fmla="*/ 153797 h 165735"/>
                              <a:gd name="T26" fmla="*/ 22225 w 66294"/>
                              <a:gd name="T27" fmla="*/ 150114 h 165735"/>
                              <a:gd name="T28" fmla="*/ 16637 w 66294"/>
                              <a:gd name="T29" fmla="*/ 144653 h 165735"/>
                              <a:gd name="T30" fmla="*/ 10795 w 66294"/>
                              <a:gd name="T31" fmla="*/ 137160 h 165735"/>
                              <a:gd name="T32" fmla="*/ 5207 w 66294"/>
                              <a:gd name="T33" fmla="*/ 129032 h 165735"/>
                              <a:gd name="T34" fmla="*/ 5207 w 66294"/>
                              <a:gd name="T35" fmla="*/ 117094 h 165735"/>
                              <a:gd name="T36" fmla="*/ 10541 w 66294"/>
                              <a:gd name="T37" fmla="*/ 106172 h 165735"/>
                              <a:gd name="T38" fmla="*/ 18923 w 66294"/>
                              <a:gd name="T39" fmla="*/ 96647 h 165735"/>
                              <a:gd name="T40" fmla="*/ 27559 w 66294"/>
                              <a:gd name="T41" fmla="*/ 86487 h 165735"/>
                              <a:gd name="T42" fmla="*/ 31242 w 66294"/>
                              <a:gd name="T43" fmla="*/ 71882 h 165735"/>
                              <a:gd name="T44" fmla="*/ 30480 w 66294"/>
                              <a:gd name="T45" fmla="*/ 54229 h 165735"/>
                              <a:gd name="T46" fmla="*/ 21336 w 66294"/>
                              <a:gd name="T47" fmla="*/ 31623 h 165735"/>
                              <a:gd name="T48" fmla="*/ 0 w 66294"/>
                              <a:gd name="T49" fmla="*/ 0 h 165735"/>
                              <a:gd name="T50" fmla="*/ 0 w 66294"/>
                              <a:gd name="T51" fmla="*/ 0 h 165735"/>
                              <a:gd name="T52" fmla="*/ 66294 w 66294"/>
                              <a:gd name="T53" fmla="*/ 165735 h 1657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6294" h="165735">
                                <a:moveTo>
                                  <a:pt x="0" y="0"/>
                                </a:moveTo>
                                <a:lnTo>
                                  <a:pt x="4445" y="3175"/>
                                </a:lnTo>
                                <a:lnTo>
                                  <a:pt x="15367" y="12319"/>
                                </a:lnTo>
                                <a:lnTo>
                                  <a:pt x="31115" y="26416"/>
                                </a:lnTo>
                                <a:lnTo>
                                  <a:pt x="46863" y="45212"/>
                                </a:lnTo>
                                <a:lnTo>
                                  <a:pt x="58801" y="69215"/>
                                </a:lnTo>
                                <a:lnTo>
                                  <a:pt x="66294" y="97536"/>
                                </a:lnTo>
                                <a:lnTo>
                                  <a:pt x="63500" y="129794"/>
                                </a:lnTo>
                                <a:lnTo>
                                  <a:pt x="48006" y="165735"/>
                                </a:lnTo>
                                <a:lnTo>
                                  <a:pt x="44196" y="163830"/>
                                </a:lnTo>
                                <a:lnTo>
                                  <a:pt x="38481" y="160909"/>
                                </a:lnTo>
                                <a:lnTo>
                                  <a:pt x="32639" y="158115"/>
                                </a:lnTo>
                                <a:lnTo>
                                  <a:pt x="27686" y="153797"/>
                                </a:lnTo>
                                <a:lnTo>
                                  <a:pt x="22225" y="150114"/>
                                </a:lnTo>
                                <a:lnTo>
                                  <a:pt x="16637" y="144653"/>
                                </a:lnTo>
                                <a:lnTo>
                                  <a:pt x="10795" y="137160"/>
                                </a:lnTo>
                                <a:lnTo>
                                  <a:pt x="5207" y="129032"/>
                                </a:lnTo>
                                <a:lnTo>
                                  <a:pt x="5207" y="117094"/>
                                </a:lnTo>
                                <a:lnTo>
                                  <a:pt x="10541" y="106172"/>
                                </a:lnTo>
                                <a:lnTo>
                                  <a:pt x="18923" y="96647"/>
                                </a:lnTo>
                                <a:lnTo>
                                  <a:pt x="27559" y="86487"/>
                                </a:lnTo>
                                <a:lnTo>
                                  <a:pt x="31242" y="71882"/>
                                </a:lnTo>
                                <a:lnTo>
                                  <a:pt x="30480" y="54229"/>
                                </a:lnTo>
                                <a:lnTo>
                                  <a:pt x="21336" y="31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302"/>
                        <wps:cNvSpPr>
                          <a:spLocks/>
                        </wps:cNvSpPr>
                        <wps:spPr bwMode="auto">
                          <a:xfrm>
                            <a:off x="172720" y="580136"/>
                            <a:ext cx="69088" cy="55499"/>
                          </a:xfrm>
                          <a:custGeom>
                            <a:avLst/>
                            <a:gdLst>
                              <a:gd name="T0" fmla="*/ 64008 w 69088"/>
                              <a:gd name="T1" fmla="*/ 0 h 55499"/>
                              <a:gd name="T2" fmla="*/ 69088 w 69088"/>
                              <a:gd name="T3" fmla="*/ 16256 h 55499"/>
                              <a:gd name="T4" fmla="*/ 67437 w 69088"/>
                              <a:gd name="T5" fmla="*/ 29083 h 55499"/>
                              <a:gd name="T6" fmla="*/ 61341 w 69088"/>
                              <a:gd name="T7" fmla="*/ 38862 h 55499"/>
                              <a:gd name="T8" fmla="*/ 51816 w 69088"/>
                              <a:gd name="T9" fmla="*/ 46101 h 55499"/>
                              <a:gd name="T10" fmla="*/ 39878 w 69088"/>
                              <a:gd name="T11" fmla="*/ 51054 h 55499"/>
                              <a:gd name="T12" fmla="*/ 27178 w 69088"/>
                              <a:gd name="T13" fmla="*/ 54864 h 55499"/>
                              <a:gd name="T14" fmla="*/ 13716 w 69088"/>
                              <a:gd name="T15" fmla="*/ 55499 h 55499"/>
                              <a:gd name="T16" fmla="*/ 0 w 69088"/>
                              <a:gd name="T17" fmla="*/ 54229 h 55499"/>
                              <a:gd name="T18" fmla="*/ 16002 w 69088"/>
                              <a:gd name="T19" fmla="*/ 48387 h 55499"/>
                              <a:gd name="T20" fmla="*/ 26035 w 69088"/>
                              <a:gd name="T21" fmla="*/ 37846 h 55499"/>
                              <a:gd name="T22" fmla="*/ 39624 w 69088"/>
                              <a:gd name="T23" fmla="*/ 22606 h 55499"/>
                              <a:gd name="T24" fmla="*/ 64008 w 69088"/>
                              <a:gd name="T25" fmla="*/ 0 h 55499"/>
                              <a:gd name="T26" fmla="*/ 0 w 69088"/>
                              <a:gd name="T27" fmla="*/ 0 h 55499"/>
                              <a:gd name="T28" fmla="*/ 69088 w 69088"/>
                              <a:gd name="T29" fmla="*/ 55499 h 55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69088" h="55499">
                                <a:moveTo>
                                  <a:pt x="64008" y="0"/>
                                </a:moveTo>
                                <a:lnTo>
                                  <a:pt x="69088" y="16256"/>
                                </a:lnTo>
                                <a:lnTo>
                                  <a:pt x="67437" y="29083"/>
                                </a:lnTo>
                                <a:lnTo>
                                  <a:pt x="61341" y="38862"/>
                                </a:lnTo>
                                <a:lnTo>
                                  <a:pt x="51816" y="46101"/>
                                </a:lnTo>
                                <a:lnTo>
                                  <a:pt x="39878" y="51054"/>
                                </a:lnTo>
                                <a:lnTo>
                                  <a:pt x="27178" y="54864"/>
                                </a:lnTo>
                                <a:lnTo>
                                  <a:pt x="13716" y="55499"/>
                                </a:lnTo>
                                <a:lnTo>
                                  <a:pt x="0" y="54229"/>
                                </a:lnTo>
                                <a:lnTo>
                                  <a:pt x="16002" y="48387"/>
                                </a:lnTo>
                                <a:lnTo>
                                  <a:pt x="26035" y="37846"/>
                                </a:lnTo>
                                <a:lnTo>
                                  <a:pt x="39624" y="22606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303"/>
                        <wps:cNvSpPr>
                          <a:spLocks/>
                        </wps:cNvSpPr>
                        <wps:spPr bwMode="auto">
                          <a:xfrm>
                            <a:off x="474599" y="358902"/>
                            <a:ext cx="45339" cy="48387"/>
                          </a:xfrm>
                          <a:custGeom>
                            <a:avLst/>
                            <a:gdLst>
                              <a:gd name="T0" fmla="*/ 0 w 45339"/>
                              <a:gd name="T1" fmla="*/ 0 h 48387"/>
                              <a:gd name="T2" fmla="*/ 508 w 45339"/>
                              <a:gd name="T3" fmla="*/ 1143 h 48387"/>
                              <a:gd name="T4" fmla="*/ 4572 w 45339"/>
                              <a:gd name="T5" fmla="*/ 4953 h 48387"/>
                              <a:gd name="T6" fmla="*/ 9398 w 45339"/>
                              <a:gd name="T7" fmla="*/ 11938 h 48387"/>
                              <a:gd name="T8" fmla="*/ 15494 w 45339"/>
                              <a:gd name="T9" fmla="*/ 18542 h 48387"/>
                              <a:gd name="T10" fmla="*/ 21971 w 45339"/>
                              <a:gd name="T11" fmla="*/ 24511 h 48387"/>
                              <a:gd name="T12" fmla="*/ 29845 w 45339"/>
                              <a:gd name="T13" fmla="*/ 30226 h 48387"/>
                              <a:gd name="T14" fmla="*/ 37084 w 45339"/>
                              <a:gd name="T15" fmla="*/ 34798 h 48387"/>
                              <a:gd name="T16" fmla="*/ 45339 w 45339"/>
                              <a:gd name="T17" fmla="*/ 37084 h 48387"/>
                              <a:gd name="T18" fmla="*/ 41148 w 45339"/>
                              <a:gd name="T19" fmla="*/ 43180 h 48387"/>
                              <a:gd name="T20" fmla="*/ 35433 w 45339"/>
                              <a:gd name="T21" fmla="*/ 47498 h 48387"/>
                              <a:gd name="T22" fmla="*/ 27940 w 45339"/>
                              <a:gd name="T23" fmla="*/ 48387 h 48387"/>
                              <a:gd name="T24" fmla="*/ 20574 w 45339"/>
                              <a:gd name="T25" fmla="*/ 46482 h 48387"/>
                              <a:gd name="T26" fmla="*/ 12446 w 45339"/>
                              <a:gd name="T27" fmla="*/ 41529 h 48387"/>
                              <a:gd name="T28" fmla="*/ 6350 w 45339"/>
                              <a:gd name="T29" fmla="*/ 32258 h 48387"/>
                              <a:gd name="T30" fmla="*/ 2159 w 45339"/>
                              <a:gd name="T31" fmla="*/ 19304 h 48387"/>
                              <a:gd name="T32" fmla="*/ 0 w 45339"/>
                              <a:gd name="T33" fmla="*/ 0 h 48387"/>
                              <a:gd name="T34" fmla="*/ 0 w 45339"/>
                              <a:gd name="T35" fmla="*/ 0 h 48387"/>
                              <a:gd name="T36" fmla="*/ 45339 w 45339"/>
                              <a:gd name="T37" fmla="*/ 48387 h 483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45339" h="48387">
                                <a:moveTo>
                                  <a:pt x="0" y="0"/>
                                </a:moveTo>
                                <a:lnTo>
                                  <a:pt x="508" y="1143"/>
                                </a:lnTo>
                                <a:lnTo>
                                  <a:pt x="4572" y="4953"/>
                                </a:lnTo>
                                <a:lnTo>
                                  <a:pt x="9398" y="11938"/>
                                </a:lnTo>
                                <a:lnTo>
                                  <a:pt x="15494" y="18542"/>
                                </a:lnTo>
                                <a:lnTo>
                                  <a:pt x="21971" y="24511"/>
                                </a:lnTo>
                                <a:lnTo>
                                  <a:pt x="29845" y="30226"/>
                                </a:lnTo>
                                <a:lnTo>
                                  <a:pt x="37084" y="34798"/>
                                </a:lnTo>
                                <a:lnTo>
                                  <a:pt x="45339" y="37084"/>
                                </a:lnTo>
                                <a:lnTo>
                                  <a:pt x="41148" y="43180"/>
                                </a:lnTo>
                                <a:lnTo>
                                  <a:pt x="35433" y="47498"/>
                                </a:lnTo>
                                <a:lnTo>
                                  <a:pt x="27940" y="48387"/>
                                </a:lnTo>
                                <a:lnTo>
                                  <a:pt x="20574" y="46482"/>
                                </a:lnTo>
                                <a:lnTo>
                                  <a:pt x="12446" y="41529"/>
                                </a:lnTo>
                                <a:lnTo>
                                  <a:pt x="6350" y="32258"/>
                                </a:lnTo>
                                <a:lnTo>
                                  <a:pt x="2159" y="19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304"/>
                        <wps:cNvSpPr>
                          <a:spLocks/>
                        </wps:cNvSpPr>
                        <wps:spPr bwMode="auto">
                          <a:xfrm>
                            <a:off x="0" y="703199"/>
                            <a:ext cx="285750" cy="516001"/>
                          </a:xfrm>
                          <a:custGeom>
                            <a:avLst/>
                            <a:gdLst>
                              <a:gd name="T0" fmla="*/ 209550 w 285750"/>
                              <a:gd name="T1" fmla="*/ 0 h 516001"/>
                              <a:gd name="T2" fmla="*/ 246888 w 285750"/>
                              <a:gd name="T3" fmla="*/ 30988 h 516001"/>
                              <a:gd name="T4" fmla="*/ 270637 w 285750"/>
                              <a:gd name="T5" fmla="*/ 69850 h 516001"/>
                              <a:gd name="T6" fmla="*/ 282575 w 285750"/>
                              <a:gd name="T7" fmla="*/ 114300 h 516001"/>
                              <a:gd name="T8" fmla="*/ 285750 w 285750"/>
                              <a:gd name="T9" fmla="*/ 159639 h 516001"/>
                              <a:gd name="T10" fmla="*/ 279400 w 285750"/>
                              <a:gd name="T11" fmla="*/ 202438 h 516001"/>
                              <a:gd name="T12" fmla="*/ 265938 w 285750"/>
                              <a:gd name="T13" fmla="*/ 242189 h 516001"/>
                              <a:gd name="T14" fmla="*/ 244475 w 285750"/>
                              <a:gd name="T15" fmla="*/ 271526 h 516001"/>
                              <a:gd name="T16" fmla="*/ 218313 w 285750"/>
                              <a:gd name="T17" fmla="*/ 289814 h 516001"/>
                              <a:gd name="T18" fmla="*/ 150749 w 285750"/>
                              <a:gd name="T19" fmla="*/ 323850 h 516001"/>
                              <a:gd name="T20" fmla="*/ 99212 w 285750"/>
                              <a:gd name="T21" fmla="*/ 360426 h 516001"/>
                              <a:gd name="T22" fmla="*/ 60325 w 285750"/>
                              <a:gd name="T23" fmla="*/ 399288 h 516001"/>
                              <a:gd name="T24" fmla="*/ 34125 w 285750"/>
                              <a:gd name="T25" fmla="*/ 437388 h 516001"/>
                              <a:gd name="T26" fmla="*/ 15075 w 285750"/>
                              <a:gd name="T27" fmla="*/ 471551 h 516001"/>
                              <a:gd name="T28" fmla="*/ 4763 w 285750"/>
                              <a:gd name="T29" fmla="*/ 498475 h 516001"/>
                              <a:gd name="T30" fmla="*/ 0 w 285750"/>
                              <a:gd name="T31" fmla="*/ 516001 h 516001"/>
                              <a:gd name="T32" fmla="*/ 0 w 285750"/>
                              <a:gd name="T33" fmla="*/ 439039 h 516001"/>
                              <a:gd name="T34" fmla="*/ 9525 w 285750"/>
                              <a:gd name="T35" fmla="*/ 417576 h 516001"/>
                              <a:gd name="T36" fmla="*/ 27775 w 285750"/>
                              <a:gd name="T37" fmla="*/ 389001 h 516001"/>
                              <a:gd name="T38" fmla="*/ 54762 w 285750"/>
                              <a:gd name="T39" fmla="*/ 362839 h 516001"/>
                              <a:gd name="T40" fmla="*/ 88100 w 285750"/>
                              <a:gd name="T41" fmla="*/ 337439 h 516001"/>
                              <a:gd name="T42" fmla="*/ 132588 w 285750"/>
                              <a:gd name="T43" fmla="*/ 314325 h 516001"/>
                              <a:gd name="T44" fmla="*/ 172974 w 285750"/>
                              <a:gd name="T45" fmla="*/ 293751 h 516001"/>
                              <a:gd name="T46" fmla="*/ 203962 w 285750"/>
                              <a:gd name="T47" fmla="*/ 272288 h 516001"/>
                              <a:gd name="T48" fmla="*/ 227838 w 285750"/>
                              <a:gd name="T49" fmla="*/ 250063 h 516001"/>
                              <a:gd name="T50" fmla="*/ 245999 w 285750"/>
                              <a:gd name="T51" fmla="*/ 226314 h 516001"/>
                              <a:gd name="T52" fmla="*/ 256413 w 285750"/>
                              <a:gd name="T53" fmla="*/ 202438 h 516001"/>
                              <a:gd name="T54" fmla="*/ 263525 w 285750"/>
                              <a:gd name="T55" fmla="*/ 177038 h 516001"/>
                              <a:gd name="T56" fmla="*/ 266700 w 285750"/>
                              <a:gd name="T57" fmla="*/ 153289 h 516001"/>
                              <a:gd name="T58" fmla="*/ 264287 w 285750"/>
                              <a:gd name="T59" fmla="*/ 129413 h 516001"/>
                              <a:gd name="T60" fmla="*/ 261112 w 285750"/>
                              <a:gd name="T61" fmla="*/ 107950 h 516001"/>
                              <a:gd name="T62" fmla="*/ 253238 w 285750"/>
                              <a:gd name="T63" fmla="*/ 85725 h 516001"/>
                              <a:gd name="T64" fmla="*/ 245237 w 285750"/>
                              <a:gd name="T65" fmla="*/ 65913 h 516001"/>
                              <a:gd name="T66" fmla="*/ 235712 w 285750"/>
                              <a:gd name="T67" fmla="*/ 46101 h 516001"/>
                              <a:gd name="T68" fmla="*/ 226949 w 285750"/>
                              <a:gd name="T69" fmla="*/ 30988 h 516001"/>
                              <a:gd name="T70" fmla="*/ 219837 w 285750"/>
                              <a:gd name="T71" fmla="*/ 17526 h 516001"/>
                              <a:gd name="T72" fmla="*/ 213487 w 285750"/>
                              <a:gd name="T73" fmla="*/ 7239 h 516001"/>
                              <a:gd name="T74" fmla="*/ 209550 w 285750"/>
                              <a:gd name="T75" fmla="*/ 0 h 516001"/>
                              <a:gd name="T76" fmla="*/ 0 w 285750"/>
                              <a:gd name="T77" fmla="*/ 0 h 516001"/>
                              <a:gd name="T78" fmla="*/ 285750 w 285750"/>
                              <a:gd name="T79" fmla="*/ 516001 h 5160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T76" t="T77" r="T78" b="T79"/>
                            <a:pathLst>
                              <a:path w="285750" h="516001">
                                <a:moveTo>
                                  <a:pt x="209550" y="0"/>
                                </a:moveTo>
                                <a:lnTo>
                                  <a:pt x="246888" y="30988"/>
                                </a:lnTo>
                                <a:lnTo>
                                  <a:pt x="270637" y="69850"/>
                                </a:lnTo>
                                <a:lnTo>
                                  <a:pt x="282575" y="114300"/>
                                </a:lnTo>
                                <a:lnTo>
                                  <a:pt x="285750" y="159639"/>
                                </a:lnTo>
                                <a:lnTo>
                                  <a:pt x="279400" y="202438"/>
                                </a:lnTo>
                                <a:lnTo>
                                  <a:pt x="265938" y="242189"/>
                                </a:lnTo>
                                <a:lnTo>
                                  <a:pt x="244475" y="271526"/>
                                </a:lnTo>
                                <a:lnTo>
                                  <a:pt x="218313" y="289814"/>
                                </a:lnTo>
                                <a:lnTo>
                                  <a:pt x="150749" y="323850"/>
                                </a:lnTo>
                                <a:lnTo>
                                  <a:pt x="99212" y="360426"/>
                                </a:lnTo>
                                <a:lnTo>
                                  <a:pt x="60325" y="399288"/>
                                </a:lnTo>
                                <a:lnTo>
                                  <a:pt x="34125" y="437388"/>
                                </a:lnTo>
                                <a:lnTo>
                                  <a:pt x="15075" y="471551"/>
                                </a:lnTo>
                                <a:lnTo>
                                  <a:pt x="4763" y="498475"/>
                                </a:lnTo>
                                <a:lnTo>
                                  <a:pt x="0" y="516001"/>
                                </a:lnTo>
                                <a:lnTo>
                                  <a:pt x="0" y="439039"/>
                                </a:lnTo>
                                <a:lnTo>
                                  <a:pt x="9525" y="417576"/>
                                </a:lnTo>
                                <a:lnTo>
                                  <a:pt x="27775" y="389001"/>
                                </a:lnTo>
                                <a:lnTo>
                                  <a:pt x="54762" y="362839"/>
                                </a:lnTo>
                                <a:lnTo>
                                  <a:pt x="88100" y="337439"/>
                                </a:lnTo>
                                <a:lnTo>
                                  <a:pt x="132588" y="314325"/>
                                </a:lnTo>
                                <a:lnTo>
                                  <a:pt x="172974" y="293751"/>
                                </a:lnTo>
                                <a:lnTo>
                                  <a:pt x="203962" y="272288"/>
                                </a:lnTo>
                                <a:lnTo>
                                  <a:pt x="227838" y="250063"/>
                                </a:lnTo>
                                <a:lnTo>
                                  <a:pt x="245999" y="226314"/>
                                </a:lnTo>
                                <a:lnTo>
                                  <a:pt x="256413" y="202438"/>
                                </a:lnTo>
                                <a:lnTo>
                                  <a:pt x="263525" y="177038"/>
                                </a:lnTo>
                                <a:lnTo>
                                  <a:pt x="266700" y="153289"/>
                                </a:lnTo>
                                <a:lnTo>
                                  <a:pt x="264287" y="129413"/>
                                </a:lnTo>
                                <a:lnTo>
                                  <a:pt x="261112" y="107950"/>
                                </a:lnTo>
                                <a:lnTo>
                                  <a:pt x="253238" y="85725"/>
                                </a:lnTo>
                                <a:lnTo>
                                  <a:pt x="245237" y="65913"/>
                                </a:lnTo>
                                <a:lnTo>
                                  <a:pt x="235712" y="46101"/>
                                </a:lnTo>
                                <a:lnTo>
                                  <a:pt x="226949" y="30988"/>
                                </a:lnTo>
                                <a:lnTo>
                                  <a:pt x="219837" y="17526"/>
                                </a:lnTo>
                                <a:lnTo>
                                  <a:pt x="213487" y="723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305"/>
                        <wps:cNvSpPr>
                          <a:spLocks/>
                        </wps:cNvSpPr>
                        <wps:spPr bwMode="auto">
                          <a:xfrm>
                            <a:off x="77508" y="41529"/>
                            <a:ext cx="593941" cy="605409"/>
                          </a:xfrm>
                          <a:custGeom>
                            <a:avLst/>
                            <a:gdLst>
                              <a:gd name="T0" fmla="*/ 246215 w 593941"/>
                              <a:gd name="T1" fmla="*/ 1905 h 605409"/>
                              <a:gd name="T2" fmla="*/ 357467 w 593941"/>
                              <a:gd name="T3" fmla="*/ 30734 h 605409"/>
                              <a:gd name="T4" fmla="*/ 482435 w 593941"/>
                              <a:gd name="T5" fmla="*/ 99187 h 605409"/>
                              <a:gd name="T6" fmla="*/ 560794 w 593941"/>
                              <a:gd name="T7" fmla="*/ 191897 h 605409"/>
                              <a:gd name="T8" fmla="*/ 592671 w 593941"/>
                              <a:gd name="T9" fmla="*/ 296291 h 605409"/>
                              <a:gd name="T10" fmla="*/ 584797 w 593941"/>
                              <a:gd name="T11" fmla="*/ 401066 h 605409"/>
                              <a:gd name="T12" fmla="*/ 543268 w 593941"/>
                              <a:gd name="T13" fmla="*/ 494411 h 605409"/>
                              <a:gd name="T14" fmla="*/ 473291 w 593941"/>
                              <a:gd name="T15" fmla="*/ 565658 h 605409"/>
                              <a:gd name="T16" fmla="*/ 384010 w 593941"/>
                              <a:gd name="T17" fmla="*/ 603377 h 605409"/>
                              <a:gd name="T18" fmla="*/ 280124 w 593941"/>
                              <a:gd name="T19" fmla="*/ 595757 h 605409"/>
                              <a:gd name="T20" fmla="*/ 254724 w 593941"/>
                              <a:gd name="T21" fmla="*/ 579501 h 605409"/>
                              <a:gd name="T22" fmla="*/ 319875 w 593941"/>
                              <a:gd name="T23" fmla="*/ 573405 h 605409"/>
                              <a:gd name="T24" fmla="*/ 385788 w 593941"/>
                              <a:gd name="T25" fmla="*/ 539496 h 605409"/>
                              <a:gd name="T26" fmla="*/ 444462 w 593941"/>
                              <a:gd name="T27" fmla="*/ 486537 h 605409"/>
                              <a:gd name="T28" fmla="*/ 490944 w 593941"/>
                              <a:gd name="T29" fmla="*/ 419227 h 605409"/>
                              <a:gd name="T30" fmla="*/ 520408 w 593941"/>
                              <a:gd name="T31" fmla="*/ 345313 h 605409"/>
                              <a:gd name="T32" fmla="*/ 523202 w 593941"/>
                              <a:gd name="T33" fmla="*/ 270002 h 605409"/>
                              <a:gd name="T34" fmla="*/ 495897 w 593941"/>
                              <a:gd name="T35" fmla="*/ 199898 h 605409"/>
                              <a:gd name="T36" fmla="*/ 421094 w 593941"/>
                              <a:gd name="T37" fmla="*/ 128905 h 605409"/>
                              <a:gd name="T38" fmla="*/ 334988 w 593941"/>
                              <a:gd name="T39" fmla="*/ 73406 h 605409"/>
                              <a:gd name="T40" fmla="*/ 262344 w 593941"/>
                              <a:gd name="T41" fmla="*/ 46482 h 605409"/>
                              <a:gd name="T42" fmla="*/ 200622 w 593941"/>
                              <a:gd name="T43" fmla="*/ 43180 h 605409"/>
                              <a:gd name="T44" fmla="*/ 147663 w 593941"/>
                              <a:gd name="T45" fmla="*/ 60706 h 605409"/>
                              <a:gd name="T46" fmla="*/ 101054 w 593941"/>
                              <a:gd name="T47" fmla="*/ 89662 h 605409"/>
                              <a:gd name="T48" fmla="*/ 60795 w 593941"/>
                              <a:gd name="T49" fmla="*/ 129921 h 605409"/>
                              <a:gd name="T50" fmla="*/ 24892 w 593941"/>
                              <a:gd name="T51" fmla="*/ 173228 h 605409"/>
                              <a:gd name="T52" fmla="*/ 2121 w 593941"/>
                              <a:gd name="T53" fmla="*/ 190246 h 605409"/>
                              <a:gd name="T54" fmla="*/ 3073 w 593941"/>
                              <a:gd name="T55" fmla="*/ 164211 h 605409"/>
                              <a:gd name="T56" fmla="*/ 16218 w 593941"/>
                              <a:gd name="T57" fmla="*/ 123317 h 605409"/>
                              <a:gd name="T58" fmla="*/ 44412 w 593941"/>
                              <a:gd name="T59" fmla="*/ 76073 h 605409"/>
                              <a:gd name="T60" fmla="*/ 90386 w 593941"/>
                              <a:gd name="T61" fmla="*/ 34163 h 605409"/>
                              <a:gd name="T62" fmla="*/ 156934 w 593941"/>
                              <a:gd name="T63" fmla="*/ 5969 h 605409"/>
                              <a:gd name="T64" fmla="*/ 0 w 593941"/>
                              <a:gd name="T65" fmla="*/ 0 h 605409"/>
                              <a:gd name="T66" fmla="*/ 593941 w 593941"/>
                              <a:gd name="T67" fmla="*/ 605409 h 605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593941" h="605409">
                                <a:moveTo>
                                  <a:pt x="198209" y="0"/>
                                </a:moveTo>
                                <a:lnTo>
                                  <a:pt x="246215" y="1905"/>
                                </a:lnTo>
                                <a:lnTo>
                                  <a:pt x="298793" y="11684"/>
                                </a:lnTo>
                                <a:lnTo>
                                  <a:pt x="357467" y="30734"/>
                                </a:lnTo>
                                <a:lnTo>
                                  <a:pt x="422491" y="61214"/>
                                </a:lnTo>
                                <a:lnTo>
                                  <a:pt x="482435" y="99187"/>
                                </a:lnTo>
                                <a:lnTo>
                                  <a:pt x="527393" y="143383"/>
                                </a:lnTo>
                                <a:lnTo>
                                  <a:pt x="560794" y="191897"/>
                                </a:lnTo>
                                <a:lnTo>
                                  <a:pt x="582765" y="243840"/>
                                </a:lnTo>
                                <a:lnTo>
                                  <a:pt x="592671" y="296291"/>
                                </a:lnTo>
                                <a:lnTo>
                                  <a:pt x="593941" y="348996"/>
                                </a:lnTo>
                                <a:lnTo>
                                  <a:pt x="584797" y="401066"/>
                                </a:lnTo>
                                <a:lnTo>
                                  <a:pt x="566763" y="449580"/>
                                </a:lnTo>
                                <a:lnTo>
                                  <a:pt x="543268" y="494411"/>
                                </a:lnTo>
                                <a:lnTo>
                                  <a:pt x="511899" y="533654"/>
                                </a:lnTo>
                                <a:lnTo>
                                  <a:pt x="473291" y="565658"/>
                                </a:lnTo>
                                <a:lnTo>
                                  <a:pt x="430492" y="589153"/>
                                </a:lnTo>
                                <a:lnTo>
                                  <a:pt x="384010" y="603377"/>
                                </a:lnTo>
                                <a:lnTo>
                                  <a:pt x="332702" y="605409"/>
                                </a:lnTo>
                                <a:lnTo>
                                  <a:pt x="280124" y="595757"/>
                                </a:lnTo>
                                <a:lnTo>
                                  <a:pt x="224371" y="570738"/>
                                </a:lnTo>
                                <a:lnTo>
                                  <a:pt x="254724" y="579501"/>
                                </a:lnTo>
                                <a:lnTo>
                                  <a:pt x="287871" y="580390"/>
                                </a:lnTo>
                                <a:lnTo>
                                  <a:pt x="319875" y="573405"/>
                                </a:lnTo>
                                <a:lnTo>
                                  <a:pt x="353403" y="559054"/>
                                </a:lnTo>
                                <a:lnTo>
                                  <a:pt x="385788" y="539496"/>
                                </a:lnTo>
                                <a:lnTo>
                                  <a:pt x="415760" y="515239"/>
                                </a:lnTo>
                                <a:lnTo>
                                  <a:pt x="444462" y="486537"/>
                                </a:lnTo>
                                <a:lnTo>
                                  <a:pt x="470243" y="453644"/>
                                </a:lnTo>
                                <a:lnTo>
                                  <a:pt x="490944" y="419227"/>
                                </a:lnTo>
                                <a:lnTo>
                                  <a:pt x="508216" y="382143"/>
                                </a:lnTo>
                                <a:lnTo>
                                  <a:pt x="520408" y="345313"/>
                                </a:lnTo>
                                <a:lnTo>
                                  <a:pt x="525361" y="306705"/>
                                </a:lnTo>
                                <a:lnTo>
                                  <a:pt x="523202" y="270002"/>
                                </a:lnTo>
                                <a:lnTo>
                                  <a:pt x="513804" y="233426"/>
                                </a:lnTo>
                                <a:lnTo>
                                  <a:pt x="495897" y="199898"/>
                                </a:lnTo>
                                <a:lnTo>
                                  <a:pt x="468211" y="168783"/>
                                </a:lnTo>
                                <a:lnTo>
                                  <a:pt x="421094" y="128905"/>
                                </a:lnTo>
                                <a:lnTo>
                                  <a:pt x="375755" y="97282"/>
                                </a:lnTo>
                                <a:lnTo>
                                  <a:pt x="334988" y="73406"/>
                                </a:lnTo>
                                <a:lnTo>
                                  <a:pt x="296888" y="56388"/>
                                </a:lnTo>
                                <a:lnTo>
                                  <a:pt x="262344" y="46482"/>
                                </a:lnTo>
                                <a:lnTo>
                                  <a:pt x="230721" y="42672"/>
                                </a:lnTo>
                                <a:lnTo>
                                  <a:pt x="200622" y="43180"/>
                                </a:lnTo>
                                <a:lnTo>
                                  <a:pt x="173444" y="49784"/>
                                </a:lnTo>
                                <a:lnTo>
                                  <a:pt x="147663" y="60706"/>
                                </a:lnTo>
                                <a:lnTo>
                                  <a:pt x="123533" y="73406"/>
                                </a:lnTo>
                                <a:lnTo>
                                  <a:pt x="101054" y="89662"/>
                                </a:lnTo>
                                <a:lnTo>
                                  <a:pt x="80480" y="109474"/>
                                </a:lnTo>
                                <a:lnTo>
                                  <a:pt x="60795" y="129921"/>
                                </a:lnTo>
                                <a:lnTo>
                                  <a:pt x="42050" y="150749"/>
                                </a:lnTo>
                                <a:lnTo>
                                  <a:pt x="24892" y="173228"/>
                                </a:lnTo>
                                <a:lnTo>
                                  <a:pt x="7150" y="194564"/>
                                </a:lnTo>
                                <a:lnTo>
                                  <a:pt x="2121" y="190246"/>
                                </a:lnTo>
                                <a:lnTo>
                                  <a:pt x="0" y="180086"/>
                                </a:lnTo>
                                <a:lnTo>
                                  <a:pt x="3073" y="164211"/>
                                </a:lnTo>
                                <a:lnTo>
                                  <a:pt x="6642" y="145034"/>
                                </a:lnTo>
                                <a:lnTo>
                                  <a:pt x="16218" y="123317"/>
                                </a:lnTo>
                                <a:lnTo>
                                  <a:pt x="27851" y="99822"/>
                                </a:lnTo>
                                <a:lnTo>
                                  <a:pt x="44412" y="76073"/>
                                </a:lnTo>
                                <a:lnTo>
                                  <a:pt x="65748" y="54737"/>
                                </a:lnTo>
                                <a:lnTo>
                                  <a:pt x="90386" y="34163"/>
                                </a:lnTo>
                                <a:lnTo>
                                  <a:pt x="122263" y="18034"/>
                                </a:lnTo>
                                <a:lnTo>
                                  <a:pt x="156934" y="5969"/>
                                </a:lnTo>
                                <a:lnTo>
                                  <a:pt x="198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A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242562" y="3166644"/>
                            <a:ext cx="74769" cy="11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0DC" w:rsidRDefault="008730DC" w:rsidP="008730D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472" y="376428"/>
                            <a:ext cx="3884676" cy="33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876" y="376428"/>
                            <a:ext cx="342900" cy="33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475234" y="489029"/>
                            <a:ext cx="4814166" cy="26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0DC" w:rsidRDefault="008730DC" w:rsidP="008730D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089146" y="489029"/>
                            <a:ext cx="94892" cy="26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0DC" w:rsidRDefault="008730DC" w:rsidP="008730DC">
                              <w:r>
                                <w:rPr>
                                  <w:rFonts w:ascii="Verdana" w:eastAsia="Verdana" w:hAnsi="Verdana" w:cs="Verdana"/>
                                  <w:color w:val="00666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6000" y="990600"/>
                            <a:ext cx="2528109" cy="1847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776" o:spid="_x0000_s1031" style="position:absolute;margin-left:111.95pt;margin-top:235.35pt;width:338.9pt;height:256.15pt;z-index:251738624;mso-position-horizontal-relative:margin;mso-position-vertical-relative:margin" coordsize="43037,3252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1yNyc5NUAAOTVAAAVAAAAZHJzL21lZGlh&#10;L2ltYWdlMy5qcGVn/9j/4AAQSkZJRgABAQEAYABgAAD/2wBDAAMCAgMCAgMDAwMEAwMEBQgFBQQE&#10;BQoHBwYIDAoMDAsKCwsNDhIQDQ4RDgsLEBYQERMUFRUVDA8XGBYUGBIUFRT/2wBDAQMEBAUEBQkF&#10;BQkUDQsNFBQUFBQUFBQUFBQUFBQUFBQUFBQUFBQUFBQUFBQUFBQUFBQUFBQUFBQUFBQUFBQUFBT/&#10;wAARCAHWAn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">
                <v:shape id="Shape 270" o:spid="_x0000_s1032" style="position:absolute;top:25988;width:3707;height:6270;visibility:visible;mso-wrap-style:square;v-text-anchor:top" coordsize="370713,626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" path="m51294,1111v10218,1111,27681,6286,94756,9843c171450,19717,218313,27591,241300,42704v12700,8763,38100,25400,38100,25400c308737,112554,292100,97441,323850,118904v15875,48387,10287,24638,19050,69850c339725,284004,370713,351441,311150,411004v-9525,29362,-22987,61112,-44450,82550c249174,546729,180975,551491,133350,557054v-24613,7937,-57950,-5563,-76200,12700c43650,583241,53175,607854,50800,626904,38100,624516,14288,618966,1588,615791v-397,,-943,-1290,-1477,-3361l,611794,,586416v3962,-8725,25400,-12700,25400,-23012c16662,531654,13487,534029,,522129,,419767,,175292,,15653,38100,2953,41075,,51294,1111xe" fillcolor="#f2dffd" stroked="f" strokeweight="0">
                  <v:fill opacity="32896f"/>
                  <v:stroke miterlimit="83231f" joinstyle="miter"/>
                  <v:path arrowok="t" o:connecttype="custom" o:connectlocs="51294,1111;146050,10954;241300,42704;279400,68104;323850,118904;342900,188754;311150,411004;266700,493554;133350,557054;57150,569754;50800,626904;1588,615791;111,612430;0,611794;0,586416;25400,563404;0,522129;0,15653;51294,1111" o:connectangles="0,0,0,0,0,0,0,0,0,0,0,0,0,0,0,0,0,0,0" textboxrect="0,0,370713,626904"/>
                </v:shape>
                <v:shape id="Shape 271" o:spid="_x0000_s1033" style="position:absolute;left:469;top:19612;width:1109;height:1421;visibility:visible;mso-wrap-style:square;v-text-anchor:top" coordsize="110909,14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" path="m110909,l56718,142112,,81280,110909,xe" fillcolor="#ffc" stroked="f" strokeweight="0">
                  <v:stroke miterlimit="83231f" joinstyle="miter"/>
                  <v:path arrowok="t" o:connecttype="custom" o:connectlocs="110909,0;56718,142112;0,81280;110909,0" o:connectangles="0,0,0,0" textboxrect="0,0,110909,142112"/>
                </v:shape>
                <v:shape id="Shape 272" o:spid="_x0000_s1034" style="position:absolute;left:2081;top:21005;width:622;height:2017;visibility:visible;mso-wrap-style:square;v-text-anchor:top" coordsize="62230,20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" path="m45212,l62230,201676,,192278,45212,xe" fillcolor="#ffc" stroked="f" strokeweight="0">
                  <v:stroke miterlimit="83231f" joinstyle="miter"/>
                  <v:path arrowok="t" o:connecttype="custom" o:connectlocs="45212,0;62230,201676;0,192278;45212,0" o:connectangles="0,0,0,0" textboxrect="0,0,62230,201676"/>
                </v:shape>
                <v:shape id="Shape 273" o:spid="_x0000_s1035" style="position:absolute;left:3628;top:20179;width:1095;height:1929;visibility:visible;mso-wrap-style:square;v-text-anchor:top" coordsize="109474,19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" path="m,l109474,154813,63881,192913,,xe" fillcolor="#ffc" stroked="f" strokeweight="0">
                  <v:stroke miterlimit="83231f" joinstyle="miter"/>
                  <v:path arrowok="t" o:connecttype="custom" o:connectlocs="0,0;109474,154813;63881,192913;0,0" o:connectangles="0,0,0,0" textboxrect="0,0,109474,192913"/>
                </v:shape>
                <v:shape id="Shape 274" o:spid="_x0000_s1036" style="position:absolute;left:714;top:13779;width:5636;height:6096;visibility:visible;mso-wrap-style:square;v-text-anchor:top" coordsize="563563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" path="m277813,v48386,2413,97663,762,146050,6350c461963,10287,495236,56388,525463,76200v22987,34925,28575,43688,38100,82550c561150,211963,561150,264287,557213,317500v-1652,18288,-11177,22225,-19050,38100c512763,406400,496888,481838,436563,501650v-8764,6350,-15875,15113,-25400,19050c399224,525399,373063,514350,373063,527050v,13462,25400,8763,38100,12700c423863,543687,449263,552450,449263,552450v2413,6350,11048,14224,6350,19050c446088,581025,430213,580263,417513,584200v-7112,2413,-11939,9525,-19050,12700c386524,602488,360363,609600,360363,609600v-4826,-14351,-762,-34163,-12700,-44450c323024,543687,203137,546862,195263,546100v-30989,-6350,-63500,-11176,-88900,-31750c99251,508762,92901,502412,87313,495300,77788,483362,61913,457200,61913,457200,52388,401574,58738,431800,42863,368300v-13501,-53213,3175,-762,-19050,-44450c20638,317500,23813,301625,17463,304800v-7938,3937,-3976,16637,-6350,25400c4763,280162,,269113,11113,215900,19050,180213,57087,141224,80963,114300,92901,100838,106363,88900,119063,76200,130112,65024,157163,50800,157163,50800,183324,11049,233363,5588,277813,xe" fillcolor="#ebf7ff" stroked="f" strokeweight="0">
                  <v:fill opacity="32896f"/>
                  <v:stroke miterlimit="83231f" joinstyle="miter"/>
                  <v:path arrowok="t" o:connecttype="custom" o:connectlocs="277813,0;423863,6350;525463,76200;563563,158750;557213,317500;538163,355600;436563,501650;411163,520700;373063,527050;411163,539750;449263,552450;455613,571500;417513,584200;398463,596900;360363,609600;347663,565150;195263,546100;106363,514350;87313,495300;61913,457200;42863,368300;23813,323850;17463,304800;11113,330200;11113,215900;80963,114300;119063,76200;157163,50800;277813,0" o:connectangles="0,0,0,0,0,0,0,0,0,0,0,0,0,0,0,0,0,0,0,0,0,0,0,0,0,0,0,0,0" textboxrect="0,0,563563,609600"/>
                </v:shape>
                <v:shape id="Shape 275" o:spid="_x0000_s1037" style="position:absolute;left:2326;top:13544;width:4526;height:5231;visibility:visible;mso-wrap-style:square;v-text-anchor:top" coordsize="452628,52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" path="m171196,l271907,3937r32258,19812l319532,27305r18542,9271l361569,54356r27432,30988l421386,124968r27305,60452l452628,247777r-12573,63373l415036,369189r-35052,50927l343916,465709r-33274,34036l284353,523113r19685,-34798l321564,443230r19050,-52070l354203,332867r8128,-54610l363982,222123,352425,172720,329946,130556,315214,114808,300355,99060,282321,87503,266954,74041,250571,65278,232029,56007,212852,49149,193167,44577,173355,39878r-22860,-381l128016,36703r-21336,2413l80899,40386,55245,41783,28956,45466,,50927,16891,37719,33401,26797,51435,18796,71120,13589,90805,8255,114808,4064r27940,-762l171196,xe" fillcolor="#ebf7ff" stroked="f" strokeweight="0">
                  <v:stroke miterlimit="83231f" joinstyle="miter"/>
                  <v:path arrowok="t" o:connecttype="custom" o:connectlocs="171196,0;271907,3937;304165,23749;319532,27305;338074,36576;361569,54356;389001,85344;421386,124968;448691,185420;452628,247777;440055,311150;415036,369189;379984,420116;343916,465709;310642,499745;284353,523113;304038,488315;321564,443230;340614,391160;354203,332867;362331,278257;363982,222123;352425,172720;329946,130556;315214,114808;300355,99060;282321,87503;266954,74041;250571,65278;232029,56007;212852,49149;193167,44577;173355,39878;150495,39497;128016,36703;106680,39116;80899,40386;55245,41783;28956,45466;0,50927;16891,37719;33401,26797;51435,18796;71120,13589;90805,8255;114808,4064;142748,3302;171196,0" o:connectangles="0,0,0,0,0,0,0,0,0,0,0,0,0,0,0,0,0,0,0,0,0,0,0,0,0,0,0,0,0,0,0,0,0,0,0,0,0,0,0,0,0,0,0,0,0,0,0,0" textboxrect="0,0,452628,523113"/>
                </v:shape>
                <v:shape id="Shape 276" o:spid="_x0000_s1038" style="position:absolute;left:501;top:14185;width:3604;height:5215;visibility:visible;mso-wrap-style:square;v-text-anchor:top" coordsize="360426,52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" path="m225044,r-7620,3175l200914,14097,175895,32893,145796,62738r-27813,40386l93980,156591,78105,224282r-5474,82550l75908,332232r4356,20701l86868,374142r8763,21717l109220,416306r12573,15367l136017,449707r19685,14478l176403,473964r20193,12065l220091,494030r26162,6096l273050,503936r27813,-889l331470,500380r28956,-5588l332613,505587r-26797,5969l279019,517652r-23368,1905l232156,521462r-22479,-2794l187325,515874r-21844,-5080l148590,504444r-18669,-9271l113538,486410,97155,477647,83566,466979,70447,454152,59525,441706,48603,429260,21844,386080,6007,345440,,302133,2184,263272,7099,222504r8738,-37338l22390,147193,60071,74803,110871,25019r12573,-4445l133858,15621r11938,-2159l155702,10922,169799,9271,184531,5334,201549,1905,225044,xe" fillcolor="#ebf7ff" stroked="f" strokeweight="0">
                  <v:stroke miterlimit="83231f" joinstyle="miter"/>
                  <v:path arrowok="t" o:connecttype="custom" o:connectlocs="225044,0;217424,3175;200914,14097;175895,32893;145796,62738;117983,103124;93980,156591;78105,224282;72631,306832;75908,332232;80264,352933;86868,374142;95631,395859;109220,416306;121793,431673;136017,449707;155702,464185;176403,473964;196596,486029;220091,494030;246253,500126;273050,503936;300863,503047;331470,500380;360426,494792;332613,505587;305816,511556;279019,517652;255651,519557;232156,521462;209677,518668;187325,515874;165481,510794;148590,504444;129921,495173;113538,486410;97155,477647;83566,466979;70447,454152;59525,441706;48603,429260;21844,386080;6007,345440;0,302133;2184,263272;7099,222504;15837,185166;22390,147193;60071,74803;110871,25019;123444,20574;133858,15621;145796,13462;155702,10922;169799,9271;184531,5334;201549,1905;225044,0" o:connectangles="0,0,0,0,0,0,0,0,0,0,0,0,0,0,0,0,0,0,0,0,0,0,0,0,0,0,0,0,0,0,0,0,0,0,0,0,0,0,0,0,0,0,0,0,0,0,0,0,0,0,0,0,0,0,0,0,0,0" textboxrect="0,0,360426,521462"/>
                </v:shape>
                <v:shape id="Shape 277" o:spid="_x0000_s1039" style="position:absolute;left:1816;top:15222;width:1207;height:2607;visibility:visible;mso-wrap-style:square;v-text-anchor:top" coordsize="120777,26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" path="m66548,l50800,52578,47371,97155r5334,36703l64389,163576r14351,22987l94488,203708r14986,15748l120777,230632r-254,6096l116459,244348r-8255,5461l97917,253492r-12065,2032l71247,258318r-12954,635l45085,260731,17399,210185,2921,162687,,120396,7874,81788,20955,50546,36068,25908,51943,7620,66548,xe" fillcolor="#ebf7ff" stroked="f" strokeweight="0">
                  <v:stroke miterlimit="83231f" joinstyle="miter"/>
                  <v:path arrowok="t" o:connecttype="custom" o:connectlocs="66548,0;50800,52578;47371,97155;52705,133858;64389,163576;78740,186563;94488,203708;109474,219456;120777,230632;120523,236728;116459,244348;108204,249809;97917,253492;85852,255524;71247,258318;58293,258953;45085,260731;17399,210185;2921,162687;0,120396;7874,81788;20955,50546;36068,25908;51943,7620;66548,0" o:connectangles="0,0,0,0,0,0,0,0,0,0,0,0,0,0,0,0,0,0,0,0,0,0,0,0,0" textboxrect="0,0,120777,260731"/>
                </v:shape>
                <v:shape id="Shape 278" o:spid="_x0000_s1040" style="position:absolute;left:4273;top:18943;width:1563;height:1397;visibility:visible;mso-wrap-style:square;v-text-anchor:top" coordsize="15633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" path="m80264,r76073,47879l152781,48260r-12954,508l121412,52832,99695,60960,73660,72898,49022,88773,23114,110363,,139700,2032,125857,7747,111506,19939,93980,34163,78105,49403,62484,65024,50546,79502,43053,90551,40894,79121,34544,68453,30861,57912,26035,48260,22606,40767,19685,36957,16383,32766,14097r-1143,-254l80264,xe" fillcolor="#ebf7ff" stroked="f" strokeweight="0">
                  <v:stroke miterlimit="83231f" joinstyle="miter"/>
                  <v:path arrowok="t" o:connecttype="custom" o:connectlocs="80264,0;156337,47879;152781,48260;139827,48768;121412,52832;99695,60960;73660,72898;49022,88773;23114,110363;0,139700;2032,125857;7747,111506;19939,93980;34163,78105;49403,62484;65024,50546;79502,43053;90551,40894;79121,34544;68453,30861;57912,26035;48260,22606;40767,19685;36957,16383;32766,14097;31623,13843;80264,0" o:connectangles="0,0,0,0,0,0,0,0,0,0,0,0,0,0,0,0,0,0,0,0,0,0,0,0,0,0,0" textboxrect="0,0,156337,139700"/>
                </v:shape>
                <v:shape id="Shape 279" o:spid="_x0000_s1041" style="position:absolute;left:4138;top:19249;width:237;height:935;visibility:visible;mso-wrap-style:square;v-text-anchor:top" coordsize="23622,9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" path="m1016,l7620,1524r6604,6477l20574,15494r2794,12828l23622,41783,20955,58166,13335,75947,,93473,2032,64770r,-19558l1651,26924,1016,xe" fillcolor="#ebf7ff" stroked="f" strokeweight="0">
                  <v:stroke miterlimit="83231f" joinstyle="miter"/>
                  <v:path arrowok="t" o:connecttype="custom" o:connectlocs="1016,0;7620,1524;14224,8001;20574,15494;23368,28322;23622,41783;20955,58166;13335,75947;0,93473;2032,64770;2032,45212;1651,26924;1016,0" o:connectangles="0,0,0,0,0,0,0,0,0,0,0,0,0" textboxrect="0,0,23622,93473"/>
                </v:shape>
                <v:shape id="Shape 280" o:spid="_x0000_s1042" style="position:absolute;left:5384;top:20266;width:4494;height:4629;visibility:visible;mso-wrap-style:square;v-text-anchor:top" coordsize="449326,46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" path="m,l34163,79629r32258,60452l94107,186309r26416,35052l143383,249301r22733,21463l186182,288036r18923,19431l251714,348234r59944,36322l381000,419354r68326,27813l386842,462915r-29718,-8255l329819,443865,303530,433578,278892,420243,252984,402336,225806,382397,196596,354965,165735,321310,137287,287782,110109,249682,82296,205867,56896,162306,35941,117094,18288,74930,5461,35433,,xe" fillcolor="#ebf7ff" stroked="f" strokeweight="0">
                  <v:stroke miterlimit="83231f" joinstyle="miter"/>
                  <v:path arrowok="t" o:connecttype="custom" o:connectlocs="0,0;34163,79629;66421,140081;94107,186309;120523,221361;143383,249301;166116,270764;186182,288036;205105,307467;251714,348234;311658,384556;381000,419354;449326,447167;386842,462915;357124,454660;329819,443865;303530,433578;278892,420243;252984,402336;225806,382397;196596,354965;165735,321310;137287,287782;110109,249682;82296,205867;56896,162306;35941,117094;18288,74930;5461,35433;0,0" o:connectangles="0,0,0,0,0,0,0,0,0,0,0,0,0,0,0,0,0,0,0,0,0,0,0,0,0,0,0,0,0,0" textboxrect="0,0,449326,462915"/>
                </v:shape>
                <v:shape id="Shape 281" o:spid="_x0000_s1043" style="position:absolute;left:10795;top:25369;width:2160;height:1472;visibility:visible;mso-wrap-style:square;v-text-anchor:top" coordsize="216027,14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" path="m28575,l66548,17780r35941,19431l136398,58166r28067,20447l179578,93472r13208,16383l204978,125730r11049,17907l190881,147193,164592,114427,125476,82804,71755,51054,,18923,28575,xe" fillcolor="#ebf7ff" stroked="f" strokeweight="0">
                  <v:stroke miterlimit="83231f" joinstyle="miter"/>
                  <v:path arrowok="t" o:connecttype="custom" o:connectlocs="28575,0;66548,17780;102489,37211;136398,58166;164465,78613;179578,93472;192786,109855;204978,125730;216027,143637;190881,147193;164592,114427;125476,82804;71755,51054;0,18923;28575,0" o:connectangles="0,0,0,0,0,0,0,0,0,0,0,0,0,0,0" textboxrect="0,0,216027,147193"/>
                </v:shape>
                <v:shape id="Shape 282" o:spid="_x0000_s1044" style="position:absolute;left:12947;top:27622;width:292;height:975;visibility:visible;mso-wrap-style:square;v-text-anchor:top" coordsize="29210,9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" path="m29210,r-889,12573l28067,24130r-762,12573l23114,48768,19558,59817,14478,71374,9271,85472,381,97537,,89536,635,79502,1270,69469,3556,56388,4699,45339,5461,32766,6477,17653,5461,4064,29210,xe" fillcolor="#ebf7ff" stroked="f" strokeweight="0">
                  <v:stroke miterlimit="83231f" joinstyle="miter"/>
                  <v:path arrowok="t" o:connecttype="custom" o:connectlocs="29210,0;28321,12573;28067,24130;27305,36703;23114,48768;19558,59817;14478,71374;9271,85472;381,97537;0,89536;635,79502;1270,69469;3556,56388;4699,45339;5461,32766;6477,17653;5461,4064;29210,0" o:connectangles="0,0,0,0,0,0,0,0,0,0,0,0,0,0,0,0,0,0" textboxrect="0,0,29210,97537"/>
                </v:shape>
                <v:shape id="Shape 286" o:spid="_x0000_s1045" style="position:absolute;left:3912;top:9050;width:1521;height:901;visibility:visible;mso-wrap-style:square;v-text-anchor:top" coordsize="152019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" path="m,l152019,16510,124714,90170,,xe" fillcolor="#ffc" stroked="f" strokeweight="0">
                  <v:stroke miterlimit="83231f" joinstyle="miter"/>
                  <v:path arrowok="t" o:connecttype="custom" o:connectlocs="0,0;152019,16510;124714,90170;0,0" o:connectangles="0,0,0,0" textboxrect="0,0,152019,90170"/>
                </v:shape>
                <v:shape id="Shape 287" o:spid="_x0000_s1046" style="position:absolute;left:3633;top:10589;width:1402;height:1690;visibility:visible;mso-wrap-style:square;v-text-anchor:top" coordsize="140208,16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" path="m,l140208,134239,81915,169037,,xe" fillcolor="#ffc" stroked="f" strokeweight="0">
                  <v:stroke miterlimit="83231f" joinstyle="miter"/>
                  <v:path arrowok="t" o:connecttype="custom" o:connectlocs="0,0;140208,134239;81915,169037;0,0" o:connectangles="0,0,0,0" textboxrect="0,0,140208,169037"/>
                </v:shape>
                <v:shape id="Shape 288" o:spid="_x0000_s1047" style="position:absolute;left:1775;top:10406;width:649;height:1827;visibility:visible;mso-wrap-style:square;v-text-anchor:top" coordsize="64897,18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" path="m34544,l64897,182753,,172339,34544,xe" fillcolor="#ffc" stroked="f" strokeweight="0">
                  <v:stroke miterlimit="83231f" joinstyle="miter"/>
                  <v:path arrowok="t" o:connecttype="custom" o:connectlocs="34544,0;64897,182753;0,172339;34544,0" o:connectangles="0,0,0,0" textboxrect="0,0,64897,182753"/>
                </v:shape>
                <v:shape id="Shape 289" o:spid="_x0000_s1048" style="position:absolute;left:6469;width:870;height:1094;visibility:visible;mso-wrap-style:square;v-text-anchor:top" coordsize="86995,10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" path="m28321,l86995,26162,,109474,28321,xe" fillcolor="#ffc" stroked="f" strokeweight="0">
                  <v:stroke miterlimit="83231f" joinstyle="miter"/>
                  <v:path arrowok="t" o:connecttype="custom" o:connectlocs="28321,0;86995,26162;0,109474;28321,0" o:connectangles="0,0,0,0" textboxrect="0,0,86995,109474"/>
                </v:shape>
                <v:shape id="Shape 290" o:spid="_x0000_s1049" style="position:absolute;left:7721;top:519;width:1486;height:909;visibility:visible;mso-wrap-style:square;v-text-anchor:top" coordsize="148590,9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" path="m125222,r23368,45466l,90932,125222,xe" fillcolor="#ffc" stroked="f" strokeweight="0">
                  <v:stroke miterlimit="83231f" joinstyle="miter"/>
                  <v:path arrowok="t" o:connecttype="custom" o:connectlocs="125222,0;148590,45466;0,90932;125222,0" o:connectangles="0,0,0,0" textboxrect="0,0,148590,90932"/>
                </v:shape>
                <v:shape id="Shape 291" o:spid="_x0000_s1050" style="position:absolute;left:7424;top:2449;width:1549;height:464;visibility:visible;mso-wrap-style:square;v-text-anchor:top" coordsize="154940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" path="m154940,l139954,46355,,6604,154940,xe" fillcolor="#ffc" stroked="f" strokeweight="0">
                  <v:stroke miterlimit="83231f" joinstyle="miter"/>
                  <v:path arrowok="t" o:connecttype="custom" o:connectlocs="154940,0;139954,46355;0,6604;154940,0" o:connectangles="0,0,0,0" textboxrect="0,0,154940,46355"/>
                </v:shape>
                <v:shape id="Shape 292" o:spid="_x0000_s1051" style="position:absolute;left:690;top:745;width:5548;height:6001;visibility:visible;mso-wrap-style:square;v-text-anchor:top" coordsize="554774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" path="m210350,v24638,889,48387,,73025,1651c290487,1651,305600,4826,305600,4826v25400,8763,61849,6350,82550,26924c419138,47625,469938,83439,491274,101600v12700,4826,19050,28575,27051,39751c529374,185801,545249,210439,550075,255651v4699,34163,-762,60325,-4826,88900c544487,372364,548424,404876,527850,427101v-6350,7112,-16637,11938,-20701,20574c504863,451739,504863,457200,500799,460375v-5461,4064,-19050,6350,-19050,6350c461175,477901,396024,515239,375450,527050v-6350,1651,-19050,11176,-19050,11176c347637,543814,331000,538988,321475,542925v-7112,2413,-15875,3175,-23876,4826c260388,546989,243624,545338,211874,542925v-14224,4826,-2286,-762,-6350,30226c204762,581914,198412,595376,191300,600075v-18288,-3175,-27051,-16637,-44450,-22225c139738,575564,135674,574675,129324,571500v-3175,-1524,-9525,-3175,-9525,-3175c124625,551688,142913,546989,154724,535051v2413,-7112,8001,-17526,12700,-23876c166662,506476,168313,500888,165900,496951v-1651,-3937,-8001,-2413,-11176,-4826c146850,485775,137325,481076,130975,473075,115862,454914,97574,438150,78524,423926,68999,416814,57150,410464,48425,401701,38900,392176,29375,381000,18263,373126,10325,361950,7938,358013,5563,344551v-800,-10287,,-20701,-1588,-30226c3975,312801,,310388,800,311150v788,-37211,788,-73787,1588,-111125c2388,188976,12700,177800,16675,166751v2375,-6350,6350,-22225,6350,-22225c25400,137414,26988,129413,30963,122301v2375,-4826,9525,-12700,9525,-12700c46038,92075,69888,65151,88049,58801,101638,48514,118275,29464,134150,23876,144437,13589,164249,11938,178600,8001v6350,-1651,12700,-3175,19050,-4826c201587,2413,210350,,210350,xe" fillcolor="#edfad2" stroked="f" strokeweight="0">
                  <v:fill opacity="32896f"/>
                  <v:stroke miterlimit="83231f" joinstyle="miter"/>
                  <v:path arrowok="t" o:connecttype="custom" o:connectlocs="210350,0;283375,1651;305600,4826;388150,31750;491274,101600;518325,141351;550075,255651;545249,344551;527850,427101;507149,447675;500799,460375;481749,466725;375450,527050;356400,538226;321475,542925;297599,547751;211874,542925;205524,573151;191300,600075;146850,577850;129324,571500;119799,568325;154724,535051;167424,511175;165900,496951;154724,492125;130975,473075;78524,423926;48425,401701;18263,373126;5563,344551;3975,314325;800,311150;2388,200025;16675,166751;23025,144526;30963,122301;40488,109601;88049,58801;134150,23876;178600,8001;197650,3175;210350,0" o:connectangles="0,0,0,0,0,0,0,0,0,0,0,0,0,0,0,0,0,0,0,0,0,0,0,0,0,0,0,0,0,0,0,0,0,0,0,0,0,0,0,0,0,0,0" textboxrect="0,0,554774,600075"/>
                </v:shape>
                <v:shape id="Shape 293" o:spid="_x0000_s1052" style="position:absolute;left:2094;top:26913;width:780;height:1537;visibility:visible;mso-wrap-style:square;v-text-anchor:top" coordsize="77978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" path="m,l4445,1905,15748,8255,32131,18287,49276,33020,63881,54102,75184,80518r2794,33146l70104,153670r-3683,-889l60706,151384r-5588,-1397l49911,146938r-5334,-2158l38608,140715r-6350,-5968l25908,128015,23876,116077r3048,-12318l32766,92075,38862,79502r889,-15494l36068,46482,24257,26035,,xe" fillcolor="#f2dffd" stroked="f" strokeweight="0">
                  <v:stroke miterlimit="83231f" joinstyle="miter"/>
                  <v:path arrowok="t" o:connecttype="custom" o:connectlocs="0,0;4445,1905;15748,8255;32131,18287;49276,33020;63881,54102;75184,80518;77978,113664;70104,153670;66421,152781;60706,151384;55118,149987;49911,146938;44577,144780;38608,140715;32258,134747;25908,128015;23876,116077;26924,103759;32766,92075;38862,79502;39751,64008;36068,46482;24257,26035;0,0" o:connectangles="0,0,0,0,0,0,0,0,0,0,0,0,0,0,0,0,0,0,0,0,0,0,0,0,0" textboxrect="0,0,77978,153670"/>
                </v:shape>
                <v:shape id="Shape 294" o:spid="_x0000_s1053" style="position:absolute;left:2160;top:28454;width:475;height:416;visibility:visible;mso-wrap-style:square;v-text-anchor:top" coordsize="47498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" path="m,l635,1015,4953,3810r5588,5841l17272,14732r6985,4318l32258,22860r7366,2666l47498,25781r-2667,7112l40386,38861r-6731,2795l26670,41656,18415,38735,11303,30861,5334,18796,,xe" fillcolor="#f2dffd" stroked="f" strokeweight="0">
                  <v:stroke miterlimit="83231f" joinstyle="miter"/>
                  <v:path arrowok="t" o:connecttype="custom" o:connectlocs="0,0;635,1015;4953,3810;10541,9651;17272,14732;24257,19050;32258,22860;39624,25526;47498,25781;44831,32893;40386,38861;33655,41656;26670,41656;18415,38735;11303,30861;5334,18796;0,0" o:connectangles="0,0,0,0,0,0,0,0,0,0,0,0,0,0,0,0,0" textboxrect="0,0,47498,41656"/>
                </v:shape>
                <v:shape id="Shape 298" o:spid="_x0000_s1054" style="position:absolute;top:25709;width:3944;height:5874;visibility:visible;mso-wrap-style:square;v-text-anchor:top" coordsize="394462,587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" path="m80162,r54712,3175l196850,16637r59563,22987l303276,71374r36449,40513l367538,157861r17399,50038l393700,259461r762,54864l386588,366649r-13462,51562l351663,465100r-29337,42074l288925,542100r-38862,25400l205613,584162r-48514,3175l103988,577025r28600,787l161925,569875r26924,-14288l215900,531775r25400,-27776l264287,471450r19939,-35713l302387,396875r11938,-40513l323850,315087r4826,-40513l327025,234950r-7874,-35814l304800,165100,283337,136525,254000,112649,206375,84836,161163,65024,122238,51562,85725,44450,53975,43561,25400,48387,,55499,,10287,32537,3175,80162,xe" fillcolor="#f2dffd" stroked="f" strokeweight="0">
                  <v:stroke miterlimit="83231f" joinstyle="miter"/>
                  <v:path arrowok="t" o:connecttype="custom" o:connectlocs="80162,0;134874,3175;196850,16637;256413,39624;303276,71374;339725,111887;367538,157861;384937,207899;393700,259461;394462,314325;386588,366649;373126,418211;351663,465100;322326,507174;288925,542100;250063,567500;205613,584162;157099,587337;103988,577025;132588,577812;161925,569875;188849,555587;215900,531775;241300,503999;264287,471450;284226,435737;302387,396875;314325,356362;323850,315087;328676,274574;327025,234950;319151,199136;304800,165100;283337,136525;254000,112649;206375,84836;161163,65024;122238,51562;85725,44450;53975,43561;25400,48387;0,55499;0,10287;32537,3175;80162,0" o:connectangles="0,0,0,0,0,0,0,0,0,0,0,0,0,0,0,0,0,0,0,0,0,0,0,0,0,0,0,0,0,0,0,0,0,0,0,0,0,0,0,0,0,0,0,0,0" textboxrect="0,0,394462,587337"/>
                </v:shape>
                <v:shape id="Shape 299" o:spid="_x0000_s1055" style="position:absolute;left:470;top:2748;width:1862;height:2920;visibility:visible;mso-wrap-style:square;v-text-anchor:top" coordsize="186233,29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" path="m26289,r2667,23368l31026,45466r1486,20828l35103,85090r1625,18161l38722,120777r4636,16891l49670,153670r7264,16383l66459,186690r11214,15621l92634,219837r18034,16383l131623,253873r25019,18796l186233,291973,149530,277368,118669,263017,91237,246634,67754,229489,47257,211074,32233,193548,19266,174244,9868,154940,3708,136271,533,116459,,96012,1003,77216,4635,58039,10897,38227,17170,18415,26289,xe" fillcolor="#edfad2" stroked="f" strokeweight="0">
                  <v:stroke miterlimit="83231f" joinstyle="miter"/>
                  <v:path arrowok="t" o:connecttype="custom" o:connectlocs="26289,0;28956,23368;31026,45466;32512,66294;35103,85090;36728,103251;38722,120777;43358,137668;49670,153670;56934,170053;66459,186690;77673,202311;92634,219837;110668,236220;131623,253873;156642,272669;186233,291973;149530,277368;118669,263017;91237,246634;67754,229489;47257,211074;32233,193548;19266,174244;9868,154940;3708,136271;533,116459;0,96012;1003,77216;4635,58039;10897,38227;17170,18415;26289,0" o:connectangles="0,0,0,0,0,0,0,0,0,0,0,0,0,0,0,0,0,0,0,0,0,0,0,0,0,0,0,0,0,0,0,0,0" textboxrect="0,0,186233,291973"/>
                </v:shape>
                <v:shape id="Shape 300" o:spid="_x0000_s1056" style="position:absolute;left:1786;top:6120;width:1195;height:1026;visibility:visible;mso-wrap-style:square;v-text-anchor:top" coordsize="119507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" path="m114300,r5207,102616l116078,99949,104267,92202,88519,80772,69215,69215,47879,56896,28321,48133,11557,43434,,45085,8255,38100r7112,-4826l25654,31877r10795,-127l48514,34036r10922,4445l70866,44196r11430,8382l84328,50800,86995,38227,90678,23495r1143,-6985l89916,15621,88265,13843r-762,-3175l86741,7493,88138,4572,91948,1778,100838,635,114300,xe" fillcolor="#edfad2" stroked="f" strokeweight="0">
                  <v:stroke miterlimit="83231f" joinstyle="miter"/>
                  <v:path arrowok="t" o:connecttype="custom" o:connectlocs="114300,0;119507,102616;116078,99949;104267,92202;88519,80772;69215,69215;47879,56896;28321,48133;11557,43434;0,45085;8255,38100;15367,33274;25654,31877;36449,31750;48514,34036;59436,38481;70866,44196;82296,52578;84328,50800;86995,38227;90678,23495;91821,16510;89916,15621;88265,13843;87503,10668;86741,7493;88138,4572;91948,1778;100838,635;114300,0" o:connectangles="0,0,0,0,0,0,0,0,0,0,0,0,0,0,0,0,0,0,0,0,0,0,0,0,0,0,0,0,0,0" textboxrect="0,0,119507,102616"/>
                </v:shape>
                <v:shape id="Shape 301" o:spid="_x0000_s1057" style="position:absolute;left:4899;top:2076;width:663;height:1657;visibility:visible;mso-wrap-style:square;v-text-anchor:top" coordsize="66294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" path="m,l4445,3175r10922,9144l31115,26416,46863,45212,58801,69215r7493,28321l63500,129794,48006,165735r-3810,-1905l38481,160909r-5842,-2794l27686,153797r-5461,-3683l16637,144653r-5842,-7493l5207,129032r,-11938l10541,106172r8382,-9525l27559,86487,31242,71882,30480,54229,21336,31623,,xe" fillcolor="#edfad2" stroked="f" strokeweight="0">
                  <v:stroke miterlimit="83231f" joinstyle="miter"/>
                  <v:path arrowok="t" o:connecttype="custom" o:connectlocs="0,0;4445,3175;15367,12319;31115,26416;46863,45212;58801,69215;66294,97536;63500,129794;48006,165735;44196,163830;38481,160909;32639,158115;27686,153797;22225,150114;16637,144653;10795,137160;5207,129032;5207,117094;10541,106172;18923,96647;27559,86487;31242,71882;30480,54229;21336,31623;0,0" o:connectangles="0,0,0,0,0,0,0,0,0,0,0,0,0,0,0,0,0,0,0,0,0,0,0,0,0" textboxrect="0,0,66294,165735"/>
                </v:shape>
                <v:shape id="Shape 302" o:spid="_x0000_s1058" style="position:absolute;left:1727;top:5801;width:691;height:555;visibility:visible;mso-wrap-style:square;v-text-anchor:top" coordsize="69088,55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" path="m64008,r5080,16256l67437,29083r-6096,9779l51816,46101,39878,51054,27178,54864r-13462,635l,54229,16002,48387,26035,37846,39624,22606,64008,xe" fillcolor="#edfad2" stroked="f" strokeweight="0">
                  <v:stroke miterlimit="83231f" joinstyle="miter"/>
                  <v:path arrowok="t" o:connecttype="custom" o:connectlocs="64008,0;69088,16256;67437,29083;61341,38862;51816,46101;39878,51054;27178,54864;13716,55499;0,54229;16002,48387;26035,37846;39624,22606;64008,0" o:connectangles="0,0,0,0,0,0,0,0,0,0,0,0,0" textboxrect="0,0,69088,55499"/>
                </v:shape>
                <v:shape id="Shape 303" o:spid="_x0000_s1059" style="position:absolute;left:4745;top:3589;width:454;height:483;visibility:visible;mso-wrap-style:square;v-text-anchor:top" coordsize="45339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" path="m,l508,1143,4572,4953r4826,6985l15494,18542r6477,5969l29845,30226r7239,4572l45339,37084r-4191,6096l35433,47498r-7493,889l20574,46482,12446,41529,6350,32258,2159,19304,,xe" fillcolor="#edfad2" stroked="f" strokeweight="0">
                  <v:stroke miterlimit="83231f" joinstyle="miter"/>
                  <v:path arrowok="t" o:connecttype="custom" o:connectlocs="0,0;508,1143;4572,4953;9398,11938;15494,18542;21971,24511;29845,30226;37084,34798;45339,37084;41148,43180;35433,47498;27940,48387;20574,46482;12446,41529;6350,32258;2159,19304;0,0" o:connectangles="0,0,0,0,0,0,0,0,0,0,0,0,0,0,0,0,0" textboxrect="0,0,45339,48387"/>
                </v:shape>
                <v:shape id="Shape 304" o:spid="_x0000_s1060" style="position:absolute;top:7031;width:2857;height:5161;visibility:visible;mso-wrap-style:square;v-text-anchor:top" coordsize="285750,5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" path="m209550,r37338,30988l270637,69850r11938,44450l285750,159639r-6350,42799l265938,242189r-21463,29337l218313,289814r-67564,34036l99212,360426,60325,399288,34125,437388,15075,471551,4763,498475,,516001,,439039,9525,417576,27775,389001,54762,362839,88100,337439r44488,-23114l172974,293751r30988,-21463l227838,250063r18161,-23749l256413,202438r7112,-25400l266700,153289r-2413,-23876l261112,107950,253238,85725,245237,65913,235712,46101,226949,30988,219837,17526,213487,7239,209550,xe" fillcolor="#edfad2" stroked="f" strokeweight="0">
                  <v:stroke miterlimit="83231f" joinstyle="miter"/>
                  <v:path arrowok="t" o:connecttype="custom" o:connectlocs="209550,0;246888,30988;270637,69850;282575,114300;285750,159639;279400,202438;265938,242189;244475,271526;218313,289814;150749,323850;99212,360426;60325,399288;34125,437388;15075,471551;4763,498475;0,516001;0,439039;9525,417576;27775,389001;54762,362839;88100,337439;132588,314325;172974,293751;203962,272288;227838,250063;245999,226314;256413,202438;263525,177038;266700,153289;264287,129413;261112,107950;253238,85725;245237,65913;235712,46101;226949,30988;219837,17526;213487,7239;209550,0" o:connectangles="0,0,0,0,0,0,0,0,0,0,0,0,0,0,0,0,0,0,0,0,0,0,0,0,0,0,0,0,0,0,0,0,0,0,0,0,0,0" textboxrect="0,0,285750,516001"/>
                </v:shape>
                <v:shape id="Shape 305" o:spid="_x0000_s1061" style="position:absolute;left:775;top:415;width:5939;height:6054;visibility:visible;mso-wrap-style:square;v-text-anchor:top" coordsize="593941,605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" path="m198209,r48006,1905l298793,11684r58674,19050l422491,61214r59944,37973l527393,143383r33401,48514l582765,243840r9906,52451l593941,348996r-9144,52070l566763,449580r-23495,44831l511899,533654r-38608,32004l430492,589153r-46482,14224l332702,605409r-52578,-9652l224371,570738r30353,8763l287871,580390r32004,-6985l353403,559054r32385,-19558l415760,515239r28702,-28702l470243,453644r20701,-34417l508216,382143r12192,-36830l525361,306705r-2159,-36703l513804,233426,495897,199898,468211,168783,421094,128905,375755,97282,334988,73406,296888,56388,262344,46482,230721,42672r-30099,508l173444,49784,147663,60706,123533,73406,101054,89662,80480,109474,60795,129921,42050,150749,24892,173228,7150,194564,2121,190246,,180086,3073,164211,6642,145034r9576,-21717l27851,99822,44412,76073,65748,54737,90386,34163,122263,18034,156934,5969,198209,xe" fillcolor="#edfad2" stroked="f" strokeweight="0">
                  <v:stroke miterlimit="83231f" joinstyle="miter"/>
                  <v:path arrowok="t" o:connecttype="custom" o:connectlocs="246215,1905;357467,30734;482435,99187;560794,191897;592671,296291;584797,401066;543268,494411;473291,565658;384010,603377;280124,595757;254724,579501;319875,573405;385788,539496;444462,486537;490944,419227;520408,345313;523202,270002;495897,199898;421094,128905;334988,73406;262344,46482;200622,43180;147663,60706;101054,89662;60795,129921;24892,173228;2121,190246;3073,164211;16218,123317;44412,76073;90386,34163;156934,5969" o:connectangles="0,0,0,0,0,0,0,0,0,0,0,0,0,0,0,0,0,0,0,0,0,0,0,0,0,0,0,0,0,0,0,0" textboxrect="0,0,593941,605409"/>
                </v:shape>
                <v:rect id="Rectangle 306" o:spid="_x0000_s1062" style="position:absolute;left:42425;top:31666;width:748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730DC" w:rsidRDefault="008730DC" w:rsidP="008730DC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9" o:spid="_x0000_s1063" type="#_x0000_t75" style="position:absolute;left:3474;top:3764;width:38847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">
                  <v:imagedata r:id="rId13" o:title=""/>
                </v:shape>
                <v:shape id="Picture 311" o:spid="_x0000_s1064" type="#_x0000_t75" style="position:absolute;left:39608;top:3764;width:3429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">
                  <v:imagedata r:id="rId14" o:title=""/>
                </v:shape>
                <v:rect id="Rectangle 312" o:spid="_x0000_s1065" style="position:absolute;left:4752;top:4890;width:4814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8730DC" w:rsidRDefault="008730DC" w:rsidP="008730DC"/>
                    </w:txbxContent>
                  </v:textbox>
                </v:rect>
                <v:rect id="Rectangle 313" o:spid="_x0000_s1066" style="position:absolute;left:40891;top:4890;width:94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8730DC" w:rsidRDefault="008730DC" w:rsidP="008730DC">
                        <w:r>
                          <w:rPr>
                            <w:rFonts w:ascii="Verdana" w:eastAsia="Verdana" w:hAnsi="Verdana" w:cs="Verdana"/>
                            <w:color w:val="00666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5" o:spid="_x0000_s1067" type="#_x0000_t75" style="position:absolute;left:10160;top:9906;width:25281;height:1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">
                  <v:imagedata r:id="rId15" o:title=""/>
                </v:shape>
                <w10:wrap type="square" anchorx="margin" anchory="margin"/>
              </v:group>
            </w:pict>
          </mc:Fallback>
        </mc:AlternateContent>
      </w:r>
      <w:r w:rsidR="008730DC">
        <w:rPr>
          <w:lang w:eastAsia="es-AR"/>
        </w:rPr>
        <w:t xml:space="preserve">Basada en el concepto de Von Newmann en 1945: </w:t>
      </w:r>
      <w:r w:rsidR="008730DC">
        <w:rPr>
          <w:lang w:eastAsia="es-AR"/>
        </w:rPr>
        <w:t xml:space="preserve">“Crear una máquina </w:t>
      </w:r>
      <w:r w:rsidR="008730DC">
        <w:rPr>
          <w:lang w:eastAsia="es-AR"/>
        </w:rPr>
        <w:t xml:space="preserve">capaz de ejecutar instrucciones </w:t>
      </w:r>
      <w:r w:rsidR="008730DC">
        <w:rPr>
          <w:lang w:eastAsia="es-AR"/>
        </w:rPr>
        <w:t>leídas de memoria y eje</w:t>
      </w:r>
      <w:r w:rsidR="008730DC">
        <w:rPr>
          <w:lang w:eastAsia="es-AR"/>
        </w:rPr>
        <w:t xml:space="preserve">cutadas en la CPU comunicándose </w:t>
      </w:r>
      <w:r w:rsidR="008730DC">
        <w:rPr>
          <w:lang w:eastAsia="es-AR"/>
        </w:rPr>
        <w:t>con el ex</w:t>
      </w:r>
      <w:r w:rsidR="008730DC">
        <w:rPr>
          <w:lang w:eastAsia="es-AR"/>
        </w:rPr>
        <w:t xml:space="preserve">terior a través de la Unidad de </w:t>
      </w:r>
      <w:r w:rsidR="008730DC">
        <w:rPr>
          <w:lang w:eastAsia="es-AR"/>
        </w:rPr>
        <w:t>E/S”</w:t>
      </w:r>
      <w:r w:rsidR="008730DC">
        <w:rPr>
          <w:lang w:eastAsia="es-AR"/>
        </w:rPr>
        <w:cr/>
      </w:r>
    </w:p>
    <w:p w:rsidR="008730DC" w:rsidRPr="008730DC" w:rsidRDefault="008730DC" w:rsidP="008730DC">
      <w:pPr>
        <w:rPr>
          <w:lang w:eastAsia="es-AR"/>
        </w:rPr>
      </w:pPr>
    </w:p>
    <w:p w:rsidR="008730DC" w:rsidRDefault="008730DC" w:rsidP="008730DC"/>
    <w:p w:rsidR="008730DC" w:rsidRDefault="008730DC" w:rsidP="008730DC"/>
    <w:p w:rsidR="008730DC" w:rsidRDefault="008730DC" w:rsidP="008730DC"/>
    <w:p w:rsidR="008730DC" w:rsidRDefault="008730DC" w:rsidP="008730DC"/>
    <w:p w:rsidR="008730DC" w:rsidRDefault="008730DC" w:rsidP="008730DC"/>
    <w:p w:rsidR="008730DC" w:rsidRDefault="008730DC" w:rsidP="008730DC"/>
    <w:p w:rsidR="008730DC" w:rsidRDefault="008730DC" w:rsidP="008730DC"/>
    <w:p w:rsidR="008730DC" w:rsidRDefault="008730DC" w:rsidP="008730DC"/>
    <w:p w:rsidR="008730DC" w:rsidRDefault="008730DC" w:rsidP="008730DC">
      <w:pPr>
        <w:pStyle w:val="Prrafodelista"/>
        <w:numPr>
          <w:ilvl w:val="0"/>
          <w:numId w:val="8"/>
        </w:numPr>
      </w:pPr>
      <w:r w:rsidRPr="008730DC">
        <w:rPr>
          <w:b/>
        </w:rPr>
        <w:t>Memoria Principal:</w:t>
      </w:r>
      <w:r>
        <w:t xml:space="preserve"> espacio de almacenamiento temporal dividido en celdas de igual tamaño destinado a almacen</w:t>
      </w:r>
      <w:r>
        <w:t>ar instrucciones y datos.</w:t>
      </w:r>
    </w:p>
    <w:p w:rsidR="008730DC" w:rsidRDefault="008730DC" w:rsidP="008730DC">
      <w:pPr>
        <w:pStyle w:val="Prrafodelista"/>
        <w:numPr>
          <w:ilvl w:val="0"/>
          <w:numId w:val="8"/>
        </w:numPr>
      </w:pPr>
      <w:r w:rsidRPr="008730DC">
        <w:t>Unidad Central de Proceso</w:t>
      </w:r>
      <w:r>
        <w:t xml:space="preserve"> (</w:t>
      </w:r>
      <w:r w:rsidRPr="008730DC">
        <w:rPr>
          <w:b/>
        </w:rPr>
        <w:t>CPU</w:t>
      </w:r>
      <w:r>
        <w:t>)</w:t>
      </w:r>
      <w:r>
        <w:t>: Se encarga de la ejecución de las instrucc</w:t>
      </w:r>
      <w:r>
        <w:t>iones almacenadas en la memoria.</w:t>
      </w:r>
    </w:p>
    <w:p w:rsidR="008730DC" w:rsidRDefault="008730DC" w:rsidP="008730DC">
      <w:pPr>
        <w:pStyle w:val="Prrafodelista"/>
        <w:numPr>
          <w:ilvl w:val="0"/>
          <w:numId w:val="8"/>
        </w:numPr>
      </w:pPr>
      <w:r w:rsidRPr="008730DC">
        <w:rPr>
          <w:b/>
        </w:rPr>
        <w:t>Unidad Aritmética</w:t>
      </w:r>
      <w:r>
        <w:t>: encargada de realizar las operaciones aritméticas (sumas, restas, ...)</w:t>
      </w:r>
      <w:r>
        <w:t xml:space="preserve"> y lógicas (and, or, not, ...).</w:t>
      </w:r>
    </w:p>
    <w:p w:rsidR="008730DC" w:rsidRDefault="008730DC" w:rsidP="008730DC">
      <w:pPr>
        <w:pStyle w:val="Prrafodelista"/>
        <w:numPr>
          <w:ilvl w:val="0"/>
          <w:numId w:val="8"/>
        </w:numPr>
      </w:pPr>
      <w:r w:rsidRPr="008730DC">
        <w:rPr>
          <w:b/>
        </w:rPr>
        <w:t>Unidad de Control</w:t>
      </w:r>
      <w:r>
        <w:t xml:space="preserve">: Su función es decodificar las instrucciones del programa en ejecución y generar todas las señales necesarias </w:t>
      </w:r>
      <w:r>
        <w:t>para que puedan ser ejecutadas.</w:t>
      </w:r>
    </w:p>
    <w:p w:rsidR="008730DC" w:rsidRDefault="008730DC" w:rsidP="008730DC">
      <w:pPr>
        <w:pStyle w:val="Prrafodelista"/>
        <w:numPr>
          <w:ilvl w:val="0"/>
          <w:numId w:val="8"/>
        </w:numPr>
      </w:pPr>
      <w:r w:rsidRPr="008730DC">
        <w:rPr>
          <w:b/>
        </w:rPr>
        <w:t>Unidad de E/S</w:t>
      </w:r>
      <w:r>
        <w:t>: permite la comunicación de la CPU y la memoria con el exterior: impresora, monit</w:t>
      </w:r>
      <w:r>
        <w:t>or, teclado, ...</w:t>
      </w:r>
    </w:p>
    <w:p w:rsidR="008730DC" w:rsidRDefault="008730DC" w:rsidP="008730DC">
      <w:pPr>
        <w:pStyle w:val="Prrafodelista"/>
        <w:numPr>
          <w:ilvl w:val="0"/>
          <w:numId w:val="8"/>
        </w:numPr>
      </w:pPr>
      <w:r w:rsidRPr="008730DC">
        <w:rPr>
          <w:b/>
        </w:rPr>
        <w:t>Registros</w:t>
      </w:r>
      <w:r>
        <w:t>: almacén temporal que se usa durante la ejecución de las instrucciones.</w:t>
      </w:r>
    </w:p>
    <w:p w:rsidR="008730DC" w:rsidRDefault="008730DC">
      <w:r>
        <w:br w:type="page"/>
      </w:r>
    </w:p>
    <w:p w:rsidR="008730DC" w:rsidRDefault="008730DC" w:rsidP="008730DC">
      <w:pPr>
        <w:pStyle w:val="Ttulo1"/>
        <w:numPr>
          <w:ilvl w:val="0"/>
          <w:numId w:val="9"/>
        </w:numPr>
      </w:pPr>
      <w:r>
        <w:lastRenderedPageBreak/>
        <w:t>Tipos de dispositivos</w:t>
      </w:r>
    </w:p>
    <w:p w:rsidR="008730DC" w:rsidRDefault="008730DC" w:rsidP="008730DC">
      <w:pPr>
        <w:rPr>
          <w:lang w:eastAsia="es-AR"/>
        </w:rPr>
      </w:pPr>
      <w:r w:rsidRPr="008730DC">
        <w:rPr>
          <w:b/>
          <w:lang w:eastAsia="es-AR"/>
        </w:rPr>
        <w:t xml:space="preserve">Dispositivos </w:t>
      </w:r>
      <w:r w:rsidRPr="008730DC">
        <w:rPr>
          <w:b/>
          <w:lang w:eastAsia="es-AR"/>
        </w:rPr>
        <w:t>de Entrada</w:t>
      </w:r>
      <w:r>
        <w:rPr>
          <w:lang w:eastAsia="es-AR"/>
        </w:rPr>
        <w:t xml:space="preserve">: permiten al usuario </w:t>
      </w:r>
      <w:r>
        <w:rPr>
          <w:lang w:eastAsia="es-AR"/>
        </w:rPr>
        <w:t>introducir la infor</w:t>
      </w:r>
      <w:r>
        <w:rPr>
          <w:lang w:eastAsia="es-AR"/>
        </w:rPr>
        <w:t xml:space="preserve">mación en el sistema. Los datos </w:t>
      </w:r>
      <w:r>
        <w:rPr>
          <w:lang w:eastAsia="es-AR"/>
        </w:rPr>
        <w:t>leídos se</w:t>
      </w:r>
      <w:r>
        <w:rPr>
          <w:lang w:eastAsia="es-AR"/>
        </w:rPr>
        <w:t xml:space="preserve"> almacenan en memoria. Ejempos: </w:t>
      </w:r>
      <w:r w:rsidRPr="008730DC">
        <w:rPr>
          <w:u w:val="single"/>
          <w:lang w:eastAsia="es-AR"/>
        </w:rPr>
        <w:t>teclado</w:t>
      </w:r>
      <w:r>
        <w:rPr>
          <w:lang w:eastAsia="es-AR"/>
        </w:rPr>
        <w:t>, ratón</w:t>
      </w:r>
      <w:r>
        <w:rPr>
          <w:lang w:eastAsia="es-AR"/>
        </w:rPr>
        <w:t>...</w:t>
      </w:r>
    </w:p>
    <w:p w:rsidR="008730DC" w:rsidRDefault="008730DC" w:rsidP="008730DC">
      <w:pPr>
        <w:rPr>
          <w:lang w:eastAsia="es-AR"/>
        </w:rPr>
      </w:pPr>
      <w:r w:rsidRPr="008730DC">
        <w:rPr>
          <w:b/>
          <w:lang w:eastAsia="es-AR"/>
        </w:rPr>
        <w:t>Dispositivos d</w:t>
      </w:r>
      <w:r w:rsidRPr="008730DC">
        <w:rPr>
          <w:b/>
          <w:lang w:eastAsia="es-AR"/>
        </w:rPr>
        <w:t>e Salida</w:t>
      </w:r>
      <w:r>
        <w:rPr>
          <w:lang w:eastAsia="es-AR"/>
        </w:rPr>
        <w:t xml:space="preserve">: son los encargados de </w:t>
      </w:r>
      <w:r>
        <w:rPr>
          <w:lang w:eastAsia="es-AR"/>
        </w:rPr>
        <w:t xml:space="preserve">mostrar </w:t>
      </w:r>
      <w:r>
        <w:rPr>
          <w:lang w:eastAsia="es-AR"/>
        </w:rPr>
        <w:t xml:space="preserve">los resultados obtenidos por la </w:t>
      </w:r>
      <w:r>
        <w:rPr>
          <w:lang w:eastAsia="es-AR"/>
        </w:rPr>
        <w:t>computadora</w:t>
      </w:r>
      <w:r>
        <w:rPr>
          <w:lang w:eastAsia="es-AR"/>
        </w:rPr>
        <w:t xml:space="preserve"> al usuario. Ejemplos: </w:t>
      </w:r>
      <w:r w:rsidRPr="008730DC">
        <w:rPr>
          <w:u w:val="single"/>
          <w:lang w:eastAsia="es-AR"/>
        </w:rPr>
        <w:t>monitor</w:t>
      </w:r>
      <w:r>
        <w:rPr>
          <w:lang w:eastAsia="es-AR"/>
        </w:rPr>
        <w:t>, altavoz</w:t>
      </w:r>
      <w:r>
        <w:rPr>
          <w:lang w:eastAsia="es-AR"/>
        </w:rPr>
        <w:t>, ...</w:t>
      </w:r>
    </w:p>
    <w:p w:rsidR="007652F2" w:rsidRDefault="008730DC" w:rsidP="008730DC">
      <w:pPr>
        <w:rPr>
          <w:lang w:eastAsia="es-AR"/>
        </w:rPr>
      </w:pPr>
      <w:r w:rsidRPr="008730DC">
        <w:rPr>
          <w:b/>
          <w:lang w:eastAsia="es-AR"/>
        </w:rPr>
        <w:t xml:space="preserve">Dispositivos de </w:t>
      </w:r>
      <w:r w:rsidRPr="008730DC">
        <w:rPr>
          <w:b/>
          <w:lang w:eastAsia="es-AR"/>
        </w:rPr>
        <w:t>Entrada/Salida</w:t>
      </w:r>
      <w:r>
        <w:rPr>
          <w:lang w:eastAsia="es-AR"/>
        </w:rPr>
        <w:t xml:space="preserve"> : permiten tanto </w:t>
      </w:r>
      <w:r>
        <w:rPr>
          <w:lang w:eastAsia="es-AR"/>
        </w:rPr>
        <w:t>la entrada d</w:t>
      </w:r>
      <w:r>
        <w:rPr>
          <w:lang w:eastAsia="es-AR"/>
        </w:rPr>
        <w:t xml:space="preserve">e información en la computadora </w:t>
      </w:r>
      <w:r>
        <w:rPr>
          <w:lang w:eastAsia="es-AR"/>
        </w:rPr>
        <w:t>como la salida de</w:t>
      </w:r>
      <w:r>
        <w:rPr>
          <w:lang w:eastAsia="es-AR"/>
        </w:rPr>
        <w:t xml:space="preserve"> la misma. Ejemplos: </w:t>
      </w:r>
      <w:r w:rsidRPr="008730DC">
        <w:rPr>
          <w:u w:val="single"/>
          <w:lang w:eastAsia="es-AR"/>
        </w:rPr>
        <w:t xml:space="preserve">tarjeta de </w:t>
      </w:r>
      <w:r w:rsidRPr="008730DC">
        <w:rPr>
          <w:u w:val="single"/>
          <w:lang w:eastAsia="es-AR"/>
        </w:rPr>
        <w:t>red</w:t>
      </w:r>
      <w:r>
        <w:rPr>
          <w:lang w:eastAsia="es-AR"/>
        </w:rPr>
        <w:t>, módem, etc.</w:t>
      </w:r>
    </w:p>
    <w:p w:rsidR="008730DC" w:rsidRDefault="008730DC" w:rsidP="008730DC">
      <w:pPr>
        <w:pStyle w:val="Ttulo1"/>
        <w:numPr>
          <w:ilvl w:val="0"/>
          <w:numId w:val="9"/>
        </w:numPr>
      </w:pPr>
      <w:r>
        <w:t>Sistemas operativos respecto a programación</w:t>
      </w:r>
    </w:p>
    <w:p w:rsidR="008730DC" w:rsidRDefault="008730DC" w:rsidP="008730DC">
      <w:pPr>
        <w:rPr>
          <w:lang w:eastAsia="es-AR"/>
        </w:rPr>
      </w:pPr>
      <w:r>
        <w:rPr>
          <w:lang w:eastAsia="es-AR"/>
        </w:rPr>
        <w:t>Un Sis</w:t>
      </w:r>
      <w:r>
        <w:rPr>
          <w:lang w:eastAsia="es-AR"/>
        </w:rPr>
        <w:t xml:space="preserve">tema Operativo es un programa o </w:t>
      </w:r>
      <w:r>
        <w:rPr>
          <w:lang w:eastAsia="es-AR"/>
        </w:rPr>
        <w:t>conjunto de programas que act</w:t>
      </w:r>
      <w:r>
        <w:rPr>
          <w:lang w:eastAsia="es-AR"/>
        </w:rPr>
        <w:t xml:space="preserve">úa como intermediario </w:t>
      </w:r>
      <w:r>
        <w:rPr>
          <w:lang w:eastAsia="es-AR"/>
        </w:rPr>
        <w:t>entre el usuario y el hardw</w:t>
      </w:r>
      <w:r>
        <w:rPr>
          <w:lang w:eastAsia="es-AR"/>
        </w:rPr>
        <w:t xml:space="preserve">are del ordenador, ocultando su </w:t>
      </w:r>
      <w:r>
        <w:rPr>
          <w:lang w:eastAsia="es-AR"/>
        </w:rPr>
        <w:t>complejidad mediante una</w:t>
      </w:r>
      <w:r>
        <w:rPr>
          <w:lang w:eastAsia="es-AR"/>
        </w:rPr>
        <w:t xml:space="preserve"> interfaz sencilla de utilizar. Sus o</w:t>
      </w:r>
      <w:r>
        <w:rPr>
          <w:lang w:eastAsia="es-AR"/>
        </w:rPr>
        <w:t>bjetivos</w:t>
      </w:r>
      <w:r>
        <w:rPr>
          <w:lang w:eastAsia="es-AR"/>
        </w:rPr>
        <w:t xml:space="preserve"> son:</w:t>
      </w:r>
    </w:p>
    <w:p w:rsidR="008730DC" w:rsidRDefault="008730DC" w:rsidP="008730DC">
      <w:pPr>
        <w:pStyle w:val="Prrafodelista"/>
        <w:numPr>
          <w:ilvl w:val="0"/>
          <w:numId w:val="10"/>
        </w:numPr>
        <w:rPr>
          <w:lang w:eastAsia="es-AR"/>
        </w:rPr>
      </w:pPr>
      <w:r>
        <w:rPr>
          <w:lang w:eastAsia="es-AR"/>
        </w:rPr>
        <w:t>Hacer cómoda la</w:t>
      </w:r>
      <w:r>
        <w:rPr>
          <w:lang w:eastAsia="es-AR"/>
        </w:rPr>
        <w:t xml:space="preserve"> utilización de la computadora y facilitar la programación, sobretodo en lenguajes de alto nivel.</w:t>
      </w:r>
    </w:p>
    <w:p w:rsidR="008730DC" w:rsidRDefault="008730DC" w:rsidP="008730DC">
      <w:pPr>
        <w:pStyle w:val="Prrafodelista"/>
        <w:numPr>
          <w:ilvl w:val="0"/>
          <w:numId w:val="10"/>
        </w:numPr>
        <w:rPr>
          <w:lang w:eastAsia="es-AR"/>
        </w:rPr>
      </w:pPr>
      <w:r>
        <w:rPr>
          <w:lang w:eastAsia="es-AR"/>
        </w:rPr>
        <w:t>Utilizar recu</w:t>
      </w:r>
      <w:r>
        <w:rPr>
          <w:lang w:eastAsia="es-AR"/>
        </w:rPr>
        <w:t xml:space="preserve">rsos de la computadora de forma </w:t>
      </w:r>
      <w:r>
        <w:rPr>
          <w:lang w:eastAsia="es-AR"/>
        </w:rPr>
        <w:t>eficiente.</w:t>
      </w:r>
    </w:p>
    <w:p w:rsidR="008730DC" w:rsidRDefault="008730DC" w:rsidP="008730DC">
      <w:pPr>
        <w:pStyle w:val="Ttulo2"/>
      </w:pPr>
      <w:r>
        <w:t>Funciones del sistema operativo</w:t>
      </w:r>
    </w:p>
    <w:p w:rsidR="008730DC" w:rsidRDefault="008730DC" w:rsidP="008730DC">
      <w:pPr>
        <w:pStyle w:val="Prrafodelista"/>
        <w:numPr>
          <w:ilvl w:val="0"/>
          <w:numId w:val="11"/>
        </w:numPr>
        <w:rPr>
          <w:lang w:eastAsia="es-AR"/>
        </w:rPr>
      </w:pPr>
      <w:r>
        <w:rPr>
          <w:lang w:eastAsia="es-AR"/>
        </w:rPr>
        <w:t>Gestión de procesos</w:t>
      </w:r>
    </w:p>
    <w:p w:rsidR="008730DC" w:rsidRDefault="008730DC" w:rsidP="008730DC">
      <w:pPr>
        <w:pStyle w:val="Prrafodelista"/>
        <w:numPr>
          <w:ilvl w:val="0"/>
          <w:numId w:val="11"/>
        </w:numPr>
        <w:rPr>
          <w:lang w:eastAsia="es-AR"/>
        </w:rPr>
      </w:pPr>
      <w:r>
        <w:rPr>
          <w:lang w:eastAsia="es-AR"/>
        </w:rPr>
        <w:t>Gestión de memoria</w:t>
      </w:r>
    </w:p>
    <w:p w:rsidR="008730DC" w:rsidRDefault="008730DC" w:rsidP="008730DC">
      <w:pPr>
        <w:pStyle w:val="Prrafodelista"/>
        <w:numPr>
          <w:ilvl w:val="0"/>
          <w:numId w:val="11"/>
        </w:numPr>
        <w:rPr>
          <w:lang w:eastAsia="es-AR"/>
        </w:rPr>
      </w:pPr>
      <w:r>
        <w:rPr>
          <w:lang w:eastAsia="es-AR"/>
        </w:rPr>
        <w:t>Gestión de dispositivos de E/S</w:t>
      </w:r>
    </w:p>
    <w:p w:rsidR="008730DC" w:rsidRDefault="008730DC" w:rsidP="008730DC">
      <w:pPr>
        <w:pStyle w:val="Prrafodelista"/>
        <w:numPr>
          <w:ilvl w:val="0"/>
          <w:numId w:val="11"/>
        </w:numPr>
        <w:rPr>
          <w:lang w:eastAsia="es-AR"/>
        </w:rPr>
      </w:pPr>
      <w:r>
        <w:rPr>
          <w:lang w:eastAsia="es-AR"/>
        </w:rPr>
        <w:t>Gestión del sistema de ficheros</w:t>
      </w:r>
    </w:p>
    <w:p w:rsidR="008730DC" w:rsidRDefault="008730DC" w:rsidP="008730DC">
      <w:pPr>
        <w:pStyle w:val="Prrafodelista"/>
        <w:numPr>
          <w:ilvl w:val="0"/>
          <w:numId w:val="11"/>
        </w:numPr>
        <w:rPr>
          <w:lang w:eastAsia="es-AR"/>
        </w:rPr>
      </w:pPr>
      <w:r>
        <w:rPr>
          <w:lang w:eastAsia="es-AR"/>
        </w:rPr>
        <w:t>Gestión de la red</w:t>
      </w:r>
    </w:p>
    <w:p w:rsidR="008730DC" w:rsidRDefault="008730DC" w:rsidP="008730DC">
      <w:pPr>
        <w:pStyle w:val="Prrafodelista"/>
        <w:numPr>
          <w:ilvl w:val="0"/>
          <w:numId w:val="11"/>
        </w:numPr>
        <w:rPr>
          <w:lang w:eastAsia="es-AR"/>
        </w:rPr>
      </w:pPr>
      <w:r>
        <w:rPr>
          <w:lang w:eastAsia="es-AR"/>
        </w:rPr>
        <w:t>Protección</w:t>
      </w:r>
    </w:p>
    <w:p w:rsidR="008730DC" w:rsidRDefault="008730DC" w:rsidP="008730DC">
      <w:pPr>
        <w:rPr>
          <w:lang w:eastAsia="es-AR"/>
        </w:rPr>
      </w:pPr>
      <w:r>
        <w:rPr>
          <w:lang w:eastAsia="es-AR"/>
        </w:rPr>
        <w:t xml:space="preserve">La mayoría de estas funciones las realiza el </w:t>
      </w:r>
      <w:r>
        <w:rPr>
          <w:b/>
          <w:lang w:eastAsia="es-AR"/>
        </w:rPr>
        <w:t>kernel</w:t>
      </w:r>
      <w:r w:rsidRPr="008730DC">
        <w:rPr>
          <w:lang w:eastAsia="es-AR"/>
        </w:rPr>
        <w:t>.</w:t>
      </w:r>
    </w:p>
    <w:p w:rsidR="009A198C" w:rsidRDefault="009A198C" w:rsidP="009A198C">
      <w:pPr>
        <w:pStyle w:val="Ttulo1"/>
        <w:numPr>
          <w:ilvl w:val="0"/>
          <w:numId w:val="9"/>
        </w:numPr>
      </w:pPr>
      <w:r>
        <w:t>El ordenador y los algoritmos</w:t>
      </w:r>
    </w:p>
    <w:p w:rsidR="009A198C" w:rsidRDefault="009A198C" w:rsidP="009A198C">
      <w:pPr>
        <w:ind w:left="360"/>
      </w:pPr>
      <w:r>
        <w:t>Un ordenador es una m</w:t>
      </w:r>
      <w:r>
        <w:t>áquina que ejecuta algoritmos</w:t>
      </w:r>
      <w:r>
        <w:t xml:space="preserve"> </w:t>
      </w:r>
      <w:r>
        <w:t>(</w:t>
      </w:r>
      <w:r>
        <w:t>Conjunto ordenado y finito de operaciones que permite ha</w:t>
      </w:r>
      <w:r>
        <w:t xml:space="preserve">llar la solución de un problema). </w:t>
      </w:r>
      <w:r>
        <w:t>La ejecución o procesamiento de un algoritmo supone la transformación de una información de salida o resultados.</w:t>
      </w:r>
      <w:r w:rsidRPr="009A198C"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4524375" cy="876300"/>
            <wp:effectExtent l="0" t="0" r="0" b="0"/>
            <wp:docPr id="7" name="Imagen 7" descr="C:\Users\Andrei\AppData\Local\Microsoft\Windows\INetCache\Content.Word\img pdf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ei\AppData\Local\Microsoft\Windows\INetCache\Content.Word\img pdf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8C" w:rsidRDefault="009A198C" w:rsidP="009A198C">
      <w:pPr>
        <w:ind w:left="360"/>
      </w:pPr>
      <w:r>
        <w:t>Una tarea ejecutable por un ordenador da lu</w:t>
      </w:r>
      <w:r>
        <w:t xml:space="preserve">gar a un problema algorítmico. </w:t>
      </w:r>
      <w:r>
        <w:t>El algoritmo es la soluc</w:t>
      </w:r>
      <w:r>
        <w:t>ión a ese problema (software).</w:t>
      </w:r>
    </w:p>
    <w:p w:rsidR="008730DC" w:rsidRDefault="009A198C" w:rsidP="009A198C">
      <w:pPr>
        <w:ind w:left="360"/>
      </w:pPr>
      <w:r>
        <w:lastRenderedPageBreak/>
        <w:t>Cuando un algoritmo es ejecutado por los circuitos de un ordenador (hardware) se origina un proceso que genera resu</w:t>
      </w:r>
      <w:r>
        <w:t xml:space="preserve">ltados a partir de los datos. </w:t>
      </w:r>
      <w:r>
        <w:t xml:space="preserve">Un proceso se caracteriza por una sucesión de estados de determinadas magnitudes que están almacenadas en la memoria </w:t>
      </w:r>
      <w:r>
        <w:t>RAM</w:t>
      </w:r>
      <w:r>
        <w:t>, y que llamaremos variables.</w:t>
      </w:r>
    </w:p>
    <w:p w:rsidR="009A198C" w:rsidRDefault="009A198C" w:rsidP="009A198C">
      <w:pPr>
        <w:pStyle w:val="Ttulo2"/>
      </w:pPr>
      <w:r>
        <w:t>Características de los algoritmos</w:t>
      </w:r>
    </w:p>
    <w:p w:rsidR="009A198C" w:rsidRDefault="009A198C" w:rsidP="009A198C">
      <w:pPr>
        <w:rPr>
          <w:lang w:eastAsia="es-AR"/>
        </w:rPr>
      </w:pPr>
      <w:r>
        <w:rPr>
          <w:lang w:eastAsia="es-AR"/>
        </w:rPr>
        <w:t>Un algoritmo debe resolver el prob</w:t>
      </w:r>
      <w:r>
        <w:rPr>
          <w:lang w:eastAsia="es-AR"/>
        </w:rPr>
        <w:t xml:space="preserve">lema para el que fue formulado. </w:t>
      </w:r>
      <w:r>
        <w:rPr>
          <w:lang w:eastAsia="es-AR"/>
        </w:rPr>
        <w:t>Los algoritmos son independientes d</w:t>
      </w:r>
      <w:r>
        <w:rPr>
          <w:lang w:eastAsia="es-AR"/>
        </w:rPr>
        <w:t xml:space="preserve">el ordenador. Los algoritmos se </w:t>
      </w:r>
      <w:r>
        <w:rPr>
          <w:lang w:eastAsia="es-AR"/>
        </w:rPr>
        <w:t xml:space="preserve">escriben para poder ser </w:t>
      </w:r>
      <w:r>
        <w:rPr>
          <w:lang w:eastAsia="es-AR"/>
        </w:rPr>
        <w:t>utilizados en cualquier máquina, ya que lo traduce un lenguaje compilador común, siendo estos precios y con cálculos exactos y finitos. Éstos algoritmos han de ser repetidos si se es requerido.</w:t>
      </w:r>
    </w:p>
    <w:p w:rsidR="009A198C" w:rsidRDefault="009A198C" w:rsidP="009A198C">
      <w:pPr>
        <w:pStyle w:val="Ttulo2"/>
      </w:pPr>
      <w:r>
        <w:t>Algoritmos: Tipos de datos</w:t>
      </w:r>
    </w:p>
    <w:p w:rsidR="009A198C" w:rsidRDefault="009A198C" w:rsidP="009A198C">
      <w:r>
        <w:t>Los algoritmos se construyen utilizando elementos simples para que el lenguaje se parezca más al de las compu</w:t>
      </w:r>
      <w:r>
        <w:t>tadoras. Los datos pueden ser</w:t>
      </w:r>
      <w:r>
        <w:t>:</w:t>
      </w:r>
    </w:p>
    <w:p w:rsidR="009A198C" w:rsidRDefault="009A198C" w:rsidP="009A198C">
      <w:r>
        <w:t>Números  (</w:t>
      </w:r>
      <w:r w:rsidRPr="009A198C">
        <w:rPr>
          <w:b/>
        </w:rPr>
        <w:t>INT,FLOAT</w:t>
      </w:r>
      <w:r>
        <w:t>) (10, 25, 5.32)</w:t>
      </w:r>
    </w:p>
    <w:p w:rsidR="009A198C" w:rsidRDefault="009A198C" w:rsidP="009A198C">
      <w:r>
        <w:t>Textos (</w:t>
      </w:r>
      <w:r w:rsidRPr="009A198C">
        <w:rPr>
          <w:b/>
        </w:rPr>
        <w:t>STRING</w:t>
      </w:r>
      <w:r>
        <w:t>) (“Hola mundo”)</w:t>
      </w:r>
    </w:p>
    <w:p w:rsidR="009A198C" w:rsidRDefault="009A198C" w:rsidP="009A198C">
      <w:r>
        <w:t xml:space="preserve">Lógicos </w:t>
      </w:r>
      <w:r>
        <w:t>(</w:t>
      </w:r>
      <w:r w:rsidRPr="009A198C">
        <w:rPr>
          <w:b/>
        </w:rPr>
        <w:t>BOOLEAN</w:t>
      </w:r>
      <w:r>
        <w:t xml:space="preserve">) </w:t>
      </w:r>
      <w:r>
        <w:t>(</w:t>
      </w:r>
      <w:r>
        <w:t>true, false)</w:t>
      </w:r>
    </w:p>
    <w:p w:rsidR="009A198C" w:rsidRDefault="009A198C" w:rsidP="009A198C">
      <w:r>
        <w:t>Datos compuestos</w:t>
      </w:r>
      <w:r>
        <w:t xml:space="preserve"> (</w:t>
      </w:r>
      <w:r w:rsidRPr="009A198C">
        <w:rPr>
          <w:b/>
        </w:rPr>
        <w:t>ARRAY</w:t>
      </w:r>
      <w:r>
        <w:t>)</w:t>
      </w:r>
      <w:r>
        <w:t xml:space="preserve"> (registros, listas)</w:t>
      </w:r>
    </w:p>
    <w:p w:rsidR="009A198C" w:rsidRDefault="009A198C" w:rsidP="009A198C">
      <w:pPr>
        <w:pStyle w:val="Ttulo2"/>
      </w:pPr>
      <w:r>
        <w:t>Algoritmos: Expresiones</w:t>
      </w:r>
    </w:p>
    <w:p w:rsidR="009A198C" w:rsidRDefault="009A198C" w:rsidP="009A198C">
      <w:r w:rsidRPr="009A198C">
        <w:rPr>
          <w:b/>
        </w:rPr>
        <w:t>Variables</w:t>
      </w:r>
      <w:r>
        <w:t>: Nombre sensible a mayúsculas y minúsculas que posee un valor de cualquier tipo.</w:t>
      </w:r>
    </w:p>
    <w:p w:rsidR="009A198C" w:rsidRDefault="009A198C" w:rsidP="009A198C">
      <w:r w:rsidRPr="009A198C">
        <w:rPr>
          <w:b/>
        </w:rPr>
        <w:t>Operadores</w:t>
      </w:r>
      <w:r>
        <w:rPr>
          <w:b/>
        </w:rPr>
        <w:t xml:space="preserve"> lógicos</w:t>
      </w:r>
      <w:r>
        <w:t>: Condicionantes para comparar datos.</w:t>
      </w:r>
      <w:r>
        <w:t xml:space="preserve"> (+, -, *, &gt;,</w:t>
      </w:r>
      <w:r>
        <w:t>&lt;,&lt;=,&gt;=,/).</w:t>
      </w:r>
    </w:p>
    <w:p w:rsidR="00967D71" w:rsidRDefault="000B0779" w:rsidP="00967D71">
      <w:pPr>
        <w:pStyle w:val="Ttulo2"/>
      </w:pPr>
      <w:r>
        <w:rPr>
          <w:noProof/>
          <w:lang w:val="es-MX" w:eastAsia="es-MX"/>
        </w:rPr>
        <w:drawing>
          <wp:anchor distT="0" distB="0" distL="114300" distR="114300" simplePos="0" relativeHeight="251740672" behindDoc="0" locked="0" layoutInCell="1" allowOverlap="1">
            <wp:simplePos x="0" y="0"/>
            <wp:positionH relativeFrom="margin">
              <wp:posOffset>2458720</wp:posOffset>
            </wp:positionH>
            <wp:positionV relativeFrom="margin">
              <wp:posOffset>4819650</wp:posOffset>
            </wp:positionV>
            <wp:extent cx="3733800" cy="2257425"/>
            <wp:effectExtent l="0" t="0" r="0" b="0"/>
            <wp:wrapSquare wrapText="bothSides"/>
            <wp:docPr id="87" name="Imagen 87" descr="C:\Users\Andrei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ndrei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D71">
        <w:t>Algoritmos: Pasos previos</w:t>
      </w:r>
    </w:p>
    <w:p w:rsidR="00967D71" w:rsidRDefault="00967D71" w:rsidP="009A198C">
      <w:r w:rsidRPr="00967D71">
        <w:rPr>
          <w:b/>
        </w:rPr>
        <w:t>Diagramas de flujo</w:t>
      </w:r>
      <w:r>
        <w:t>: Representación gráfica del proyecto, comando o función a programar.</w:t>
      </w:r>
    </w:p>
    <w:p w:rsidR="00967D71" w:rsidRDefault="00967D71" w:rsidP="009A198C"/>
    <w:p w:rsidR="00967D71" w:rsidRDefault="00967D71" w:rsidP="009A198C"/>
    <w:p w:rsidR="00967D71" w:rsidRDefault="00967D71" w:rsidP="009A198C"/>
    <w:p w:rsidR="00967D71" w:rsidRDefault="00967D71" w:rsidP="009A198C"/>
    <w:p w:rsidR="00967D71" w:rsidRDefault="000B0779" w:rsidP="009A198C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265430</wp:posOffset>
                </wp:positionV>
                <wp:extent cx="3314700" cy="1656715"/>
                <wp:effectExtent l="8255" t="9525" r="10795" b="1016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5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D71" w:rsidRDefault="00967D71">
                            <w:r>
                              <w:t>If -&gt; $nombreCliente has A</w:t>
                            </w:r>
                          </w:p>
                          <w:p w:rsidR="00967D71" w:rsidRDefault="00967D71">
                            <w:r>
                              <w:t>Execute -&gt; “El nombre de cliente posee A”</w:t>
                            </w:r>
                          </w:p>
                          <w:p w:rsidR="00967D71" w:rsidRDefault="00967D71">
                            <w:r>
                              <w:t>Else -&gt; $nombreCliente dones’t has A</w:t>
                            </w:r>
                          </w:p>
                          <w:p w:rsidR="00967D71" w:rsidRDefault="00967D71">
                            <w:r>
                              <w:t>Execute -&gt; “El nombre de cliente no posee 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68" type="#_x0000_t202" style="position:absolute;margin-left:207.8pt;margin-top:20.9pt;width:261pt;height:130.45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">
                <v:textbox>
                  <w:txbxContent>
                    <w:p w:rsidR="00967D71" w:rsidRDefault="00967D71">
                      <w:r>
                        <w:t>If -&gt; $nombreCliente has A</w:t>
                      </w:r>
                    </w:p>
                    <w:p w:rsidR="00967D71" w:rsidRDefault="00967D71">
                      <w:r>
                        <w:t>Execute -&gt; “El nombre de cliente posee A”</w:t>
                      </w:r>
                    </w:p>
                    <w:p w:rsidR="00967D71" w:rsidRDefault="00967D71">
                      <w:r>
                        <w:t>Else -&gt; $nombreCliente dones’t has A</w:t>
                      </w:r>
                    </w:p>
                    <w:p w:rsidR="00967D71" w:rsidRDefault="00967D71">
                      <w:r>
                        <w:t>Execute -&gt; “El nombre de cliente no posee A”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198C" w:rsidRDefault="00967D71" w:rsidP="009A198C">
      <w:r w:rsidRPr="00967D71">
        <w:rPr>
          <w:b/>
        </w:rPr>
        <w:t>P</w:t>
      </w:r>
      <w:r w:rsidR="009A198C" w:rsidRPr="00967D71">
        <w:rPr>
          <w:b/>
        </w:rPr>
        <w:t>seudocódigo</w:t>
      </w:r>
      <w:r>
        <w:t>: Representación textual simplificada del proyecto, comando o función a programar. Se usan las funciones del lenguaje de programación indicado, comúnmente: if, else, while, for, foreach, switch, case…</w:t>
      </w:r>
    </w:p>
    <w:p w:rsidR="00967D71" w:rsidRDefault="00967D71">
      <w:r>
        <w:br w:type="page"/>
      </w:r>
    </w:p>
    <w:p w:rsidR="00967D71" w:rsidRDefault="00967D71" w:rsidP="00967D71">
      <w:pPr>
        <w:pStyle w:val="Ttulo1"/>
        <w:numPr>
          <w:ilvl w:val="0"/>
          <w:numId w:val="9"/>
        </w:numPr>
      </w:pPr>
      <w:r>
        <w:lastRenderedPageBreak/>
        <w:t>Tipos de lenguajes de programación</w:t>
      </w:r>
    </w:p>
    <w:p w:rsidR="00967D71" w:rsidRDefault="00967D71" w:rsidP="00967D71">
      <w:pPr>
        <w:pStyle w:val="Ttulo2"/>
      </w:pPr>
      <w:r>
        <w:t>Según eje temporal</w:t>
      </w:r>
    </w:p>
    <w:p w:rsidR="00967D71" w:rsidRDefault="00967D71" w:rsidP="00967D71">
      <w:pPr>
        <w:pStyle w:val="Ttulo3"/>
      </w:pPr>
      <w:r>
        <w:t>L</w:t>
      </w:r>
      <w:r>
        <w:t>enguajes de primera generación</w:t>
      </w:r>
    </w:p>
    <w:p w:rsidR="00967D71" w:rsidRDefault="00967D71" w:rsidP="00967D71">
      <w:r>
        <w:t>A principio de los 50 se usaba el leng</w:t>
      </w:r>
      <w:r>
        <w:t>uaje máquina y el ensamblador.</w:t>
      </w:r>
    </w:p>
    <w:p w:rsidR="00967D71" w:rsidRDefault="00967D71" w:rsidP="00967D71">
      <w:pPr>
        <w:pStyle w:val="Ttulo3"/>
      </w:pPr>
      <w:r>
        <w:t>L</w:t>
      </w:r>
      <w:r>
        <w:t>enguajes de segunda generación</w:t>
      </w:r>
    </w:p>
    <w:p w:rsidR="00967D71" w:rsidRDefault="00967D71" w:rsidP="00967D71">
      <w:r>
        <w:t>A</w:t>
      </w:r>
      <w:r>
        <w:t xml:space="preserve"> finales de los 50 principios de los 60 se amplía el uso de los lenguajes para las aplicaciones científico-militares y aparecen las aplicaciones de g</w:t>
      </w:r>
      <w:r>
        <w:t>estión. Fortran, Cobol y Algol</w:t>
      </w:r>
    </w:p>
    <w:p w:rsidR="00967D71" w:rsidRDefault="00967D71" w:rsidP="00967D71">
      <w:pPr>
        <w:pStyle w:val="Ttulo3"/>
      </w:pPr>
      <w:r>
        <w:t>L</w:t>
      </w:r>
      <w:r>
        <w:t>enguajes de tercera generación</w:t>
      </w:r>
    </w:p>
    <w:p w:rsidR="00967D71" w:rsidRDefault="00967D71" w:rsidP="00967D71">
      <w:r>
        <w:t>nacen con la programación estructurada y presentan potentes posibilidades de estructuración de datos y procedi</w:t>
      </w:r>
      <w:r>
        <w:t>mientos. Pascal, C, etc.</w:t>
      </w:r>
    </w:p>
    <w:p w:rsidR="00967D71" w:rsidRDefault="00967D71" w:rsidP="00967D71">
      <w:pPr>
        <w:pStyle w:val="Ttulo3"/>
      </w:pPr>
      <w:r>
        <w:t>Lenguajes de cuarta generación</w:t>
      </w:r>
    </w:p>
    <w:p w:rsidR="00967D71" w:rsidRDefault="00967D71" w:rsidP="00967D71">
      <w:r>
        <w:t>C</w:t>
      </w:r>
      <w:r>
        <w:t>ombinan características procedurales y no procedurales. SQL, OASIS, lenguajes de generación de informes, etc.</w:t>
      </w:r>
    </w:p>
    <w:p w:rsidR="00967D71" w:rsidRDefault="000B0779" w:rsidP="00967D71">
      <w:r>
        <w:rPr>
          <w:rFonts w:eastAsiaTheme="majorEastAsia" w:cstheme="majorBidi"/>
          <w:b/>
          <w:bCs/>
          <w:noProof/>
          <w:color w:val="A6B727" w:themeColor="accent2"/>
          <w:sz w:val="28"/>
          <w:szCs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340360</wp:posOffset>
                </wp:positionV>
                <wp:extent cx="0" cy="1962150"/>
                <wp:effectExtent l="57150" t="9525" r="57150" b="19050"/>
                <wp:wrapNone/>
                <wp:docPr id="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24A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9" o:spid="_x0000_s1026" type="#_x0000_t32" style="position:absolute;margin-left:-5.85pt;margin-top:26.8pt;width:0;height:154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">
                <v:stroke endarrow="block"/>
              </v:shape>
            </w:pict>
          </mc:Fallback>
        </mc:AlternateContent>
      </w:r>
      <w:r w:rsidR="00967D71" w:rsidRPr="00967D71">
        <w:rPr>
          <w:rStyle w:val="Ttulo2Car"/>
        </w:rPr>
        <w:t>Según su proximidad al lenguaje máquina</w:t>
      </w:r>
      <w:r w:rsidR="00967D71" w:rsidRPr="00967D71">
        <w:t xml:space="preserve"> </w:t>
      </w:r>
    </w:p>
    <w:p w:rsidR="00967D71" w:rsidRDefault="00967D71" w:rsidP="00967D71">
      <w:r>
        <w:t>Lenguaje máquina: cada instrucción se codifica como una secuencia de 1's y 0's, lo que dificulta el des</w:t>
      </w:r>
      <w:r>
        <w:t>arrollo de programas complejos.</w:t>
      </w:r>
      <w:r w:rsidR="008232C0">
        <w:t xml:space="preserve"> (</w:t>
      </w:r>
      <w:r w:rsidR="008232C0" w:rsidRPr="008232C0">
        <w:rPr>
          <w:b/>
        </w:rPr>
        <w:t>COMPLEJO</w:t>
      </w:r>
      <w:r w:rsidR="008232C0">
        <w:t>).</w:t>
      </w:r>
    </w:p>
    <w:p w:rsidR="00967D71" w:rsidRDefault="00967D71" w:rsidP="00967D71">
      <w:r>
        <w:t xml:space="preserve">Lenguajes de bajo nivel: la única ventaja de estos lenguajes es que ocupan poco espacio en memoria y se ejecutan con mayor rapidez. </w:t>
      </w:r>
    </w:p>
    <w:p w:rsidR="00967D71" w:rsidRDefault="000B0779" w:rsidP="00967D71">
      <w:r>
        <w:rPr>
          <w:noProof/>
          <w:lang w:val="es-MX" w:eastAsia="es-MX"/>
        </w:rPr>
        <w:drawing>
          <wp:anchor distT="0" distB="0" distL="114300" distR="114300" simplePos="0" relativeHeight="251745792" behindDoc="1" locked="0" layoutInCell="1" allowOverlap="1">
            <wp:simplePos x="0" y="0"/>
            <wp:positionH relativeFrom="column">
              <wp:posOffset>3411855</wp:posOffset>
            </wp:positionH>
            <wp:positionV relativeFrom="paragraph">
              <wp:posOffset>462280</wp:posOffset>
            </wp:positionV>
            <wp:extent cx="2876550" cy="1971675"/>
            <wp:effectExtent l="0" t="0" r="0" b="0"/>
            <wp:wrapTight wrapText="bothSides">
              <wp:wrapPolygon edited="0">
                <wp:start x="0" y="0"/>
                <wp:lineTo x="0" y="21496"/>
                <wp:lineTo x="21457" y="21496"/>
                <wp:lineTo x="21457" y="0"/>
                <wp:lineTo x="0" y="0"/>
              </wp:wrapPolygon>
            </wp:wrapTight>
            <wp:docPr id="90" name="Imagen 90" descr="C:\Users\Andrei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ndrei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2C0">
        <w:t>Lenguaje ensamblador</w:t>
      </w:r>
      <w:r w:rsidR="00967D71">
        <w:t>: cada instrucción en ensamblador equivale a una instrucción en lenguaje máquina. Utiliza palabras mnemotécnicas en lugar de cadenas de bits.</w:t>
      </w:r>
      <w:r w:rsidR="008232C0">
        <w:t xml:space="preserve"> (</w:t>
      </w:r>
      <w:r w:rsidR="008232C0" w:rsidRPr="008232C0">
        <w:rPr>
          <w:b/>
        </w:rPr>
        <w:t>SENCILLO</w:t>
      </w:r>
      <w:r w:rsidR="008232C0">
        <w:t>).</w:t>
      </w:r>
    </w:p>
    <w:p w:rsidR="008232C0" w:rsidRDefault="008232C0" w:rsidP="00967D71">
      <w:r>
        <w:t xml:space="preserve">Lenguaje de alto nivel: Independencia de la máquina, se aproxima </w:t>
      </w:r>
      <w:r>
        <w:t>al lenguaje natural</w:t>
      </w:r>
      <w:r>
        <w:t>, incluye funciones y comandos de frecuente repetición.</w:t>
      </w:r>
    </w:p>
    <w:p w:rsidR="008232C0" w:rsidRDefault="008232C0" w:rsidP="00967D71"/>
    <w:p w:rsidR="008232C0" w:rsidRDefault="008232C0" w:rsidP="00967D71"/>
    <w:p w:rsidR="008232C0" w:rsidRDefault="008232C0" w:rsidP="00967D71"/>
    <w:p w:rsidR="008232C0" w:rsidRDefault="008232C0" w:rsidP="008232C0">
      <w:pPr>
        <w:pStyle w:val="Ttulo1"/>
        <w:numPr>
          <w:ilvl w:val="0"/>
          <w:numId w:val="9"/>
        </w:numPr>
      </w:pPr>
      <w:r>
        <w:t>Tipos de lenguajes de programación</w:t>
      </w:r>
    </w:p>
    <w:p w:rsidR="008232C0" w:rsidRDefault="008232C0" w:rsidP="008232C0">
      <w:pPr>
        <w:pStyle w:val="Ttulo2"/>
      </w:pPr>
      <w:r>
        <w:t>Según funcionalidad</w:t>
      </w:r>
    </w:p>
    <w:p w:rsidR="008232C0" w:rsidRDefault="008232C0" w:rsidP="008232C0">
      <w:r w:rsidRPr="008232C0">
        <w:rPr>
          <w:b/>
        </w:rPr>
        <w:t>Para</w:t>
      </w:r>
      <w:r w:rsidRPr="008232C0">
        <w:rPr>
          <w:b/>
        </w:rPr>
        <w:t xml:space="preserve"> la educación</w:t>
      </w:r>
      <w:r>
        <w:t xml:space="preserve">: Logo, Pilot, </w:t>
      </w:r>
      <w:r>
        <w:t>Eiffel, ...</w:t>
      </w:r>
    </w:p>
    <w:p w:rsidR="008232C0" w:rsidRDefault="008232C0" w:rsidP="008232C0">
      <w:r w:rsidRPr="008232C0">
        <w:rPr>
          <w:b/>
        </w:rPr>
        <w:t>De propósito general</w:t>
      </w:r>
      <w:r>
        <w:t>: concebidos no para una aplicación concreta, sino para ser eficace</w:t>
      </w:r>
      <w:r>
        <w:t>s en diversos campos. Pascal, C.</w:t>
      </w:r>
    </w:p>
    <w:p w:rsidR="008232C0" w:rsidRDefault="008232C0" w:rsidP="008232C0">
      <w:r w:rsidRPr="008232C0">
        <w:rPr>
          <w:b/>
        </w:rPr>
        <w:lastRenderedPageBreak/>
        <w:t>Lenguajes de inteligencia artificial</w:t>
      </w:r>
      <w:r>
        <w:t>: creados para la emulación de programas que emulan comportamientos inteligentes. Lisp,</w:t>
      </w:r>
      <w:r>
        <w:t xml:space="preserve"> Prolog.</w:t>
      </w:r>
    </w:p>
    <w:p w:rsidR="008232C0" w:rsidRDefault="008232C0" w:rsidP="008232C0">
      <w:r w:rsidRPr="008232C0">
        <w:rPr>
          <w:b/>
        </w:rPr>
        <w:t>Orientados a la gestión</w:t>
      </w:r>
      <w:r>
        <w:t>: las aplicaciones de gestión se caracterizan por tener la necesidad de manejar grandes volúmenes de información de forma fiab</w:t>
      </w:r>
      <w:r>
        <w:t>le. Cobol, Clipper, PL/SQL, ...</w:t>
      </w:r>
    </w:p>
    <w:p w:rsidR="008232C0" w:rsidRDefault="008232C0" w:rsidP="008232C0">
      <w:r w:rsidRPr="008232C0">
        <w:rPr>
          <w:b/>
        </w:rPr>
        <w:t>Científicos</w:t>
      </w:r>
      <w:r>
        <w:t>: se caracterizan por realizar pocas operaciones de E/S y por el contrario una gran cantidad de cálcul</w:t>
      </w:r>
      <w:r>
        <w:t>os complejos. Fortran, Apl, ...</w:t>
      </w:r>
    </w:p>
    <w:p w:rsidR="008232C0" w:rsidRDefault="008232C0" w:rsidP="008232C0">
      <w:r w:rsidRPr="008232C0">
        <w:rPr>
          <w:b/>
        </w:rPr>
        <w:t>Orientados a Internet</w:t>
      </w:r>
      <w:r>
        <w:t xml:space="preserve">: son lenguajes transversales a la máquina y al sistema operativo. PHP, Java. </w:t>
      </w:r>
    </w:p>
    <w:p w:rsidR="008232C0" w:rsidRDefault="008232C0" w:rsidP="008232C0">
      <w:r w:rsidRPr="008232C0">
        <w:rPr>
          <w:b/>
        </w:rPr>
        <w:t>Orientados a tiempo real</w:t>
      </w:r>
      <w:r>
        <w:t>: pensados para dar respuesta a exigentes requisitos temporales.</w:t>
      </w:r>
    </w:p>
    <w:p w:rsidR="008232C0" w:rsidRDefault="008232C0" w:rsidP="008232C0">
      <w:pPr>
        <w:pStyle w:val="Ttulo2"/>
      </w:pPr>
      <w:r>
        <w:t>Se</w:t>
      </w:r>
      <w:r>
        <w:t>gún traducción a código máquina</w:t>
      </w:r>
    </w:p>
    <w:p w:rsidR="008232C0" w:rsidRDefault="008232C0" w:rsidP="008232C0">
      <w:pPr>
        <w:pStyle w:val="Prrafodelista"/>
        <w:numPr>
          <w:ilvl w:val="0"/>
          <w:numId w:val="12"/>
        </w:numPr>
      </w:pPr>
      <w:r w:rsidRPr="008232C0">
        <w:rPr>
          <w:b/>
        </w:rPr>
        <w:t>Interpretados</w:t>
      </w:r>
      <w:r>
        <w:t xml:space="preserve">: </w:t>
      </w:r>
      <w:r>
        <w:t>“S</w:t>
      </w:r>
      <w:r>
        <w:t>entencia traducida, sentencia ejecutada”. Toma un programa fuente y lo va traduciend</w:t>
      </w:r>
      <w:r>
        <w:t>o y ejecutando simultáneamente. (PHP)</w:t>
      </w:r>
    </w:p>
    <w:p w:rsidR="008232C0" w:rsidRDefault="008232C0" w:rsidP="008232C0">
      <w:pPr>
        <w:ind w:left="1068"/>
      </w:pPr>
      <w:r w:rsidRPr="008232C0">
        <w:rPr>
          <w:b/>
        </w:rPr>
        <w:t>Ventajas</w:t>
      </w:r>
      <w:r>
        <w:t>: posee una sintaxis más elaborada que la de los ensambladores. Además la velocidad de traducción depende fundamentalmente de la sintaxis del lenguaje. Cuanto más simple, más rápido será</w:t>
      </w:r>
      <w:r>
        <w:t xml:space="preserve"> el análisis de cada sentencia.</w:t>
      </w:r>
    </w:p>
    <w:p w:rsidR="008232C0" w:rsidRDefault="008232C0" w:rsidP="008232C0">
      <w:pPr>
        <w:ind w:left="1068"/>
      </w:pPr>
      <w:r w:rsidRPr="008232C0">
        <w:rPr>
          <w:b/>
        </w:rPr>
        <w:t>I</w:t>
      </w:r>
      <w:r w:rsidRPr="008232C0">
        <w:rPr>
          <w:b/>
        </w:rPr>
        <w:t>nconvenientes</w:t>
      </w:r>
      <w:r>
        <w:t>: una sentencia que tenga que ejecutarse varias veces tendrá que traducirse también varias veces. La forma de evitar estos retardos consiste en adoptar una estrategia diferente a la traducción-ejecución. Consiste en traducir el programa completo y después ejecutarlo</w:t>
      </w:r>
      <w:r>
        <w:t>. Así surgen los compiladores.</w:t>
      </w:r>
    </w:p>
    <w:p w:rsidR="008232C0" w:rsidRDefault="008232C0" w:rsidP="008232C0">
      <w:pPr>
        <w:pStyle w:val="Prrafodelista"/>
        <w:numPr>
          <w:ilvl w:val="0"/>
          <w:numId w:val="12"/>
        </w:numPr>
        <w:rPr>
          <w:lang w:eastAsia="es-AR"/>
        </w:rPr>
      </w:pPr>
      <w:r w:rsidRPr="008232C0">
        <w:rPr>
          <w:b/>
        </w:rPr>
        <w:t>Compilados</w:t>
      </w:r>
      <w:r>
        <w:t>: un compilador es un traductor que genera un programa objeto (programa escrito en un lenguaje de bajo nivel) a partir de un programa fuente (programa en lenguaje de alto nivel).</w:t>
      </w:r>
      <w:r>
        <w:t xml:space="preserve"> (C++)</w:t>
      </w:r>
    </w:p>
    <w:p w:rsidR="008232C0" w:rsidRDefault="008232C0" w:rsidP="008232C0">
      <w:pPr>
        <w:ind w:left="1416"/>
        <w:rPr>
          <w:lang w:eastAsia="es-AR"/>
        </w:rPr>
      </w:pPr>
      <w:r w:rsidRPr="00006ACA">
        <w:rPr>
          <w:b/>
          <w:lang w:eastAsia="es-AR"/>
        </w:rPr>
        <w:t>Ventajas</w:t>
      </w:r>
      <w:r>
        <w:rPr>
          <w:lang w:eastAsia="es-AR"/>
        </w:rPr>
        <w:t xml:space="preserve">: </w:t>
      </w:r>
      <w:r w:rsidR="00006ACA">
        <w:rPr>
          <w:lang w:eastAsia="es-AR"/>
        </w:rPr>
        <w:t>Los recursos son mejor administrados y está preparado para un sistema operativo específico, haciéndolo más rápido (si está programado eficientemente).</w:t>
      </w:r>
    </w:p>
    <w:p w:rsidR="00006ACA" w:rsidRDefault="00006ACA" w:rsidP="008232C0">
      <w:pPr>
        <w:ind w:left="1416"/>
        <w:rPr>
          <w:lang w:eastAsia="es-AR"/>
        </w:rPr>
      </w:pPr>
      <w:r w:rsidRPr="00006ACA">
        <w:rPr>
          <w:b/>
          <w:lang w:eastAsia="es-AR"/>
        </w:rPr>
        <w:t>Desventajas</w:t>
      </w:r>
      <w:r>
        <w:rPr>
          <w:lang w:eastAsia="es-AR"/>
        </w:rPr>
        <w:t>: Has de incluir cada librería usada en cada archivo del proyecto, no es multiplataforma, es más complicado que los interpretados.</w:t>
      </w:r>
    </w:p>
    <w:p w:rsidR="00006ACA" w:rsidRDefault="000B0779" w:rsidP="00006ACA">
      <w:pPr>
        <w:ind w:left="36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3067050" cy="2076450"/>
            <wp:effectExtent l="0" t="0" r="0" b="0"/>
            <wp:docPr id="8" name="Imagen 19" descr="C:\Users\Andre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re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C0" w:rsidRDefault="000B0779" w:rsidP="00006ACA">
      <w:pPr>
        <w:ind w:left="360"/>
        <w:jc w:val="center"/>
        <w:rPr>
          <w:lang w:eastAsia="es-AR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343275" cy="2343150"/>
            <wp:effectExtent l="0" t="0" r="0" b="0"/>
            <wp:docPr id="24" name="Imagen 24" descr="C:\Users\Andre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dre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CA" w:rsidRDefault="00006ACA" w:rsidP="00006ACA">
      <w:pPr>
        <w:pStyle w:val="Ttulo1"/>
        <w:numPr>
          <w:ilvl w:val="0"/>
          <w:numId w:val="9"/>
        </w:numPr>
      </w:pPr>
      <w:r>
        <w:t>Ciclo de vida de un programa</w:t>
      </w:r>
    </w:p>
    <w:p w:rsidR="00006ACA" w:rsidRDefault="000B0779" w:rsidP="00006ACA">
      <w:pPr>
        <w:ind w:left="360"/>
      </w:pPr>
      <w:r>
        <w:rPr>
          <w:noProof/>
          <w:lang w:val="es-MX" w:eastAsia="es-MX"/>
        </w:rPr>
        <w:drawing>
          <wp:anchor distT="0" distB="0" distL="114300" distR="114300" simplePos="0" relativeHeight="251747840" behindDoc="0" locked="0" layoutInCell="1" allowOverlap="1">
            <wp:simplePos x="0" y="0"/>
            <wp:positionH relativeFrom="margin">
              <wp:posOffset>4573270</wp:posOffset>
            </wp:positionH>
            <wp:positionV relativeFrom="margin">
              <wp:posOffset>3281680</wp:posOffset>
            </wp:positionV>
            <wp:extent cx="1562100" cy="2809875"/>
            <wp:effectExtent l="0" t="0" r="0" b="0"/>
            <wp:wrapSquare wrapText="bothSides"/>
            <wp:docPr id="91" name="Imagen 91" descr="C:\Users\Andrei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ndrei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ACA">
        <w:t>Las distintas fases del ciclo de vida de un programa se realizan secuencialmente, en cada una de las etapas se genera una documentación que servirá para iniciar la siguiente. A este proceso se le conoce como ciclo</w:t>
      </w:r>
      <w:r w:rsidR="00006ACA">
        <w:t xml:space="preserve"> de vida clásico o en cascada.</w:t>
      </w:r>
    </w:p>
    <w:p w:rsidR="00006ACA" w:rsidRDefault="00006ACA" w:rsidP="00006ACA">
      <w:pPr>
        <w:ind w:left="360"/>
      </w:pPr>
      <w:r>
        <w:t>En la elaboración de aplicaciones existen unas fases a las que se denominan Ciclo de vida, ya que una vez que llegamos a la última fase puede ser que sea necesario comenzar el ciclo de nuevo en otra fase anterior.</w:t>
      </w:r>
    </w:p>
    <w:p w:rsidR="00006ACA" w:rsidRDefault="00006ACA" w:rsidP="00006ACA">
      <w:pPr>
        <w:pStyle w:val="Ttulo2"/>
        <w:numPr>
          <w:ilvl w:val="0"/>
          <w:numId w:val="14"/>
        </w:numPr>
      </w:pPr>
      <w:r>
        <w:t>Análisis</w:t>
      </w:r>
    </w:p>
    <w:p w:rsidR="00006ACA" w:rsidRDefault="00006ACA" w:rsidP="00006ACA">
      <w:pPr>
        <w:ind w:left="360"/>
        <w:rPr>
          <w:lang w:eastAsia="es-AR"/>
        </w:rPr>
      </w:pPr>
      <w:r>
        <w:rPr>
          <w:lang w:eastAsia="es-AR"/>
        </w:rPr>
        <w:t>Estud</w:t>
      </w:r>
      <w:r>
        <w:rPr>
          <w:lang w:eastAsia="es-AR"/>
        </w:rPr>
        <w:t xml:space="preserve">io de la situación y requisitos </w:t>
      </w:r>
      <w:r>
        <w:rPr>
          <w:lang w:eastAsia="es-AR"/>
        </w:rPr>
        <w:t>existen</w:t>
      </w:r>
      <w:r>
        <w:rPr>
          <w:lang w:eastAsia="es-AR"/>
        </w:rPr>
        <w:t xml:space="preserve">tes. Se establece la viabilidad </w:t>
      </w:r>
      <w:r>
        <w:rPr>
          <w:lang w:eastAsia="es-AR"/>
        </w:rPr>
        <w:t>del pr</w:t>
      </w:r>
      <w:r>
        <w:rPr>
          <w:lang w:eastAsia="es-AR"/>
        </w:rPr>
        <w:t xml:space="preserve">oyecto. Existen diversas </w:t>
      </w:r>
      <w:r>
        <w:rPr>
          <w:lang w:eastAsia="es-AR"/>
        </w:rPr>
        <w:t>téc</w:t>
      </w:r>
      <w:r>
        <w:rPr>
          <w:lang w:eastAsia="es-AR"/>
        </w:rPr>
        <w:t>nicas para realizar el análisis estructurado:</w:t>
      </w:r>
    </w:p>
    <w:p w:rsidR="00006ACA" w:rsidRDefault="00006ACA" w:rsidP="00006ACA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lang w:eastAsia="es-AR"/>
        </w:rPr>
        <w:t>Diagramas de flujos de datos</w:t>
      </w:r>
    </w:p>
    <w:p w:rsidR="00006ACA" w:rsidRDefault="00006ACA" w:rsidP="00006ACA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lang w:eastAsia="es-AR"/>
        </w:rPr>
        <w:t>Modelos de datos</w:t>
      </w:r>
    </w:p>
    <w:p w:rsidR="00006ACA" w:rsidRDefault="00006ACA" w:rsidP="00006ACA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lang w:eastAsia="es-AR"/>
        </w:rPr>
        <w:t>Diccionarios de datos</w:t>
      </w:r>
    </w:p>
    <w:p w:rsidR="00006ACA" w:rsidRDefault="00006ACA" w:rsidP="00006ACA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lang w:eastAsia="es-AR"/>
        </w:rPr>
        <w:t>Definici</w:t>
      </w:r>
      <w:r>
        <w:rPr>
          <w:lang w:eastAsia="es-AR"/>
        </w:rPr>
        <w:t>ón de las interfaces de usuario</w:t>
      </w:r>
    </w:p>
    <w:p w:rsidR="00006ACA" w:rsidRDefault="00006ACA" w:rsidP="00006ACA">
      <w:pPr>
        <w:pStyle w:val="Ttulo2"/>
        <w:ind w:firstLine="360"/>
      </w:pPr>
      <w:r>
        <w:t>Diseño</w:t>
      </w:r>
    </w:p>
    <w:p w:rsidR="00006ACA" w:rsidRDefault="00006ACA" w:rsidP="00006ACA">
      <w:pPr>
        <w:ind w:left="360"/>
      </w:pPr>
      <w:r>
        <w:t>Se establece una solución óptima con los suficientes detalles para la realización física de la aplicación. Se pueden es</w:t>
      </w:r>
      <w:r>
        <w:t>tablecer las siguientes etapas:</w:t>
      </w:r>
    </w:p>
    <w:p w:rsidR="00006ACA" w:rsidRDefault="00006ACA" w:rsidP="00006ACA">
      <w:pPr>
        <w:pStyle w:val="Prrafodelista"/>
        <w:numPr>
          <w:ilvl w:val="0"/>
          <w:numId w:val="13"/>
        </w:numPr>
      </w:pPr>
      <w:r>
        <w:t>Diseño externo</w:t>
      </w:r>
    </w:p>
    <w:p w:rsidR="00006ACA" w:rsidRDefault="00006ACA" w:rsidP="00006ACA">
      <w:pPr>
        <w:pStyle w:val="Prrafodelista"/>
        <w:numPr>
          <w:ilvl w:val="0"/>
          <w:numId w:val="13"/>
        </w:numPr>
      </w:pPr>
      <w:r>
        <w:t>Diseño de datos</w:t>
      </w:r>
    </w:p>
    <w:p w:rsidR="00006ACA" w:rsidRDefault="00006ACA" w:rsidP="00006ACA">
      <w:pPr>
        <w:pStyle w:val="Prrafodelista"/>
        <w:numPr>
          <w:ilvl w:val="0"/>
          <w:numId w:val="13"/>
        </w:numPr>
      </w:pPr>
      <w:r>
        <w:t>Diseño modular</w:t>
      </w:r>
    </w:p>
    <w:p w:rsidR="00006ACA" w:rsidRDefault="00006ACA" w:rsidP="00006ACA">
      <w:pPr>
        <w:pStyle w:val="Prrafodelista"/>
        <w:numPr>
          <w:ilvl w:val="0"/>
          <w:numId w:val="13"/>
        </w:numPr>
        <w:rPr>
          <w:lang w:eastAsia="es-AR"/>
        </w:rPr>
      </w:pPr>
      <w:r>
        <w:t>Diseño procedimental (</w:t>
      </w:r>
      <w:r>
        <w:t xml:space="preserve">Al final de esta fase </w:t>
      </w:r>
      <w:r>
        <w:t>se obtiene el cuaderno de carga).</w:t>
      </w:r>
    </w:p>
    <w:p w:rsidR="00006ACA" w:rsidRDefault="00006ACA" w:rsidP="00006ACA">
      <w:pPr>
        <w:pStyle w:val="Ttulo2"/>
        <w:ind w:firstLine="360"/>
      </w:pPr>
      <w:r>
        <w:t>Codificación</w:t>
      </w:r>
    </w:p>
    <w:p w:rsidR="00006ACA" w:rsidRDefault="00006ACA" w:rsidP="00006ACA">
      <w:pPr>
        <w:ind w:left="360"/>
      </w:pPr>
      <w:r>
        <w:t xml:space="preserve">El objetivo de estas pruebas es garantizar que el sistema ha sido desarrollado correctamente, sin errores de diseño y/o programación. Es conveniente que sean planteadas al menos tanto a </w:t>
      </w:r>
      <w:r>
        <w:lastRenderedPageBreak/>
        <w:t xml:space="preserve">nivel de cada módulo (aislado del resto), </w:t>
      </w:r>
      <w:r>
        <w:t>como de integración del sistema y adaptación al idioma requerido.</w:t>
      </w:r>
    </w:p>
    <w:p w:rsidR="00006ACA" w:rsidRDefault="00006ACA" w:rsidP="00006ACA">
      <w:pPr>
        <w:pStyle w:val="Ttulo2"/>
        <w:ind w:firstLine="360"/>
      </w:pPr>
      <w:r>
        <w:t>Explotación</w:t>
      </w:r>
    </w:p>
    <w:p w:rsidR="00006ACA" w:rsidRDefault="00006ACA" w:rsidP="00006ACA">
      <w:pPr>
        <w:ind w:left="360"/>
      </w:pPr>
      <w:r>
        <w:t xml:space="preserve">Esta etapa tiene como objetivo la verificación de que el sistema desarrollado cumple con los requisitos expresados inicialmente por el cliente y que han dado lugar al presente proyecto. </w:t>
      </w:r>
      <w:r>
        <w:t>Se ha de formar a</w:t>
      </w:r>
      <w:r>
        <w:t xml:space="preserve"> los usuarios (para la co</w:t>
      </w:r>
      <w:r>
        <w:t xml:space="preserve">rrecta utilización del sistema) </w:t>
      </w:r>
      <w:r>
        <w:t>y documentación necesaria para la explotación del sistema y el manual de uso o guía de la aplicación</w:t>
      </w:r>
      <w:r>
        <w:t>.</w:t>
      </w:r>
    </w:p>
    <w:p w:rsidR="00006ACA" w:rsidRDefault="00006ACA" w:rsidP="00006ACA">
      <w:pPr>
        <w:pStyle w:val="Ttulo2"/>
        <w:ind w:firstLine="360"/>
      </w:pPr>
      <w:r>
        <w:t>Mantenimiento</w:t>
      </w:r>
    </w:p>
    <w:p w:rsidR="00006ACA" w:rsidRDefault="00006ACA" w:rsidP="00006ACA">
      <w:pPr>
        <w:ind w:left="360"/>
      </w:pPr>
      <w:r>
        <w:t>“DEPURAR, CORREGIR, MEJORAR Y ADAPTAR la aplicación si no responde exactamente a la solución bus</w:t>
      </w:r>
      <w:r>
        <w:t>cada”. El mantenimiento ha de ser:</w:t>
      </w:r>
    </w:p>
    <w:p w:rsidR="00006ACA" w:rsidRDefault="00006ACA" w:rsidP="00006ACA">
      <w:pPr>
        <w:pStyle w:val="Prrafodelista"/>
        <w:numPr>
          <w:ilvl w:val="0"/>
          <w:numId w:val="15"/>
        </w:numPr>
      </w:pPr>
      <w:r>
        <w:t>Correctivo</w:t>
      </w:r>
    </w:p>
    <w:p w:rsidR="00006ACA" w:rsidRDefault="00006ACA" w:rsidP="00006ACA">
      <w:pPr>
        <w:pStyle w:val="Prrafodelista"/>
        <w:numPr>
          <w:ilvl w:val="0"/>
          <w:numId w:val="15"/>
        </w:numPr>
      </w:pPr>
      <w:r>
        <w:t>Adaptati</w:t>
      </w:r>
      <w:r>
        <w:t>vo</w:t>
      </w:r>
    </w:p>
    <w:p w:rsidR="00006ACA" w:rsidRDefault="00006ACA" w:rsidP="00006ACA">
      <w:pPr>
        <w:pStyle w:val="Prrafodelista"/>
        <w:numPr>
          <w:ilvl w:val="0"/>
          <w:numId w:val="15"/>
        </w:numPr>
        <w:rPr>
          <w:lang w:eastAsia="es-AR"/>
        </w:rPr>
      </w:pPr>
      <w:r>
        <w:t>Perfectivo</w:t>
      </w:r>
    </w:p>
    <w:p w:rsidR="00006ACA" w:rsidRDefault="00006ACA" w:rsidP="00006ACA">
      <w:pPr>
        <w:pStyle w:val="Ttulo1"/>
        <w:numPr>
          <w:ilvl w:val="0"/>
          <w:numId w:val="9"/>
        </w:numPr>
      </w:pPr>
      <w:r>
        <w:t>Métodos de programación</w:t>
      </w:r>
    </w:p>
    <w:p w:rsidR="000C3E53" w:rsidRDefault="000C3E53" w:rsidP="000C3E53">
      <w:pPr>
        <w:pStyle w:val="Prrafodelista"/>
        <w:numPr>
          <w:ilvl w:val="0"/>
          <w:numId w:val="17"/>
        </w:numPr>
      </w:pPr>
      <w:r w:rsidRPr="000C3E53">
        <w:rPr>
          <w:b/>
        </w:rPr>
        <w:t>Intérprete</w:t>
      </w:r>
      <w:r>
        <w:t>: T</w:t>
      </w:r>
      <w:r>
        <w:t xml:space="preserve">oma un programa fuente escrito en un lenguaje de alto nivel y lo va traduciendo </w:t>
      </w:r>
      <w:r>
        <w:t xml:space="preserve">y ejecutando simultáneamente. </w:t>
      </w:r>
    </w:p>
    <w:p w:rsidR="000C3E53" w:rsidRDefault="000C3E53" w:rsidP="000C3E53">
      <w:pPr>
        <w:pStyle w:val="Prrafodelista"/>
        <w:numPr>
          <w:ilvl w:val="0"/>
          <w:numId w:val="17"/>
        </w:numPr>
      </w:pPr>
      <w:r w:rsidRPr="000C3E53">
        <w:rPr>
          <w:b/>
        </w:rPr>
        <w:t>Compilador</w:t>
      </w:r>
      <w:r>
        <w:t>: E</w:t>
      </w:r>
      <w:r>
        <w:t xml:space="preserve">s un traductor que genera un programa objeto a partir de un programa fuente escrito </w:t>
      </w:r>
      <w:r>
        <w:t xml:space="preserve">en un lenguaje de alto nivel. </w:t>
      </w:r>
    </w:p>
    <w:p w:rsidR="000C3E53" w:rsidRDefault="000C3E53" w:rsidP="000C3E53">
      <w:pPr>
        <w:pStyle w:val="Prrafodelista"/>
        <w:numPr>
          <w:ilvl w:val="0"/>
          <w:numId w:val="17"/>
        </w:numPr>
      </w:pPr>
      <w:r w:rsidRPr="000C3E53">
        <w:rPr>
          <w:b/>
        </w:rPr>
        <w:t>Depuradores</w:t>
      </w:r>
      <w:r>
        <w:t>: E</w:t>
      </w:r>
      <w:r>
        <w:t>s una herramienta que permi</w:t>
      </w:r>
      <w:bookmarkStart w:id="0" w:name="_GoBack"/>
      <w:bookmarkEnd w:id="0"/>
      <w:r>
        <w:t xml:space="preserve">te depurar o limpiar los errores de un programa fuente. Normalmente esta herramienta está integrada en el entorno </w:t>
      </w:r>
      <w:r>
        <w:t xml:space="preserve">de programación del lenguaje. </w:t>
      </w:r>
    </w:p>
    <w:p w:rsidR="000C3E53" w:rsidRDefault="000C3E53" w:rsidP="000C3E53">
      <w:pPr>
        <w:pStyle w:val="Prrafodelista"/>
        <w:numPr>
          <w:ilvl w:val="0"/>
          <w:numId w:val="17"/>
        </w:numPr>
      </w:pPr>
      <w:r w:rsidRPr="000C3E53">
        <w:rPr>
          <w:b/>
        </w:rPr>
        <w:t>RAD</w:t>
      </w:r>
      <w:r>
        <w:t xml:space="preserve"> </w:t>
      </w:r>
      <w:r>
        <w:t>(Rapid Application Development):</w:t>
      </w:r>
      <w:r>
        <w:t xml:space="preserve"> Se suele usar para referirnos a IDEs (Herramientas de Desarrollo Integrado) como Delphi, Foxpro</w:t>
      </w:r>
      <w:r>
        <w:t xml:space="preserve">, Eclipse, Visual Basic, etc. </w:t>
      </w:r>
    </w:p>
    <w:p w:rsidR="00006ACA" w:rsidRPr="00006ACA" w:rsidRDefault="000C3E53" w:rsidP="000C3E53">
      <w:pPr>
        <w:pStyle w:val="Prrafodelista"/>
        <w:numPr>
          <w:ilvl w:val="0"/>
          <w:numId w:val="17"/>
        </w:numPr>
        <w:rPr>
          <w:lang w:eastAsia="es-AR"/>
        </w:rPr>
      </w:pPr>
      <w:r w:rsidRPr="000C3E53">
        <w:rPr>
          <w:b/>
        </w:rPr>
        <w:t>CASE</w:t>
      </w:r>
      <w:r>
        <w:t xml:space="preserve"> (Computer Aided SW Engineering): P</w:t>
      </w:r>
      <w:r>
        <w:t>ersigue proporcionar un conjunto de herramientas, bien integradas, que enlacen y automaticen todas las fases del ciclo de vida del SW.</w:t>
      </w:r>
    </w:p>
    <w:sectPr w:rsidR="00006ACA" w:rsidRPr="00006ACA" w:rsidSect="006A5F48">
      <w:headerReference w:type="default" r:id="rId22"/>
      <w:footerReference w:type="default" r:id="rId23"/>
      <w:footerReference w:type="first" r:id="rId24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FC1" w:rsidRDefault="00DA5FC1" w:rsidP="006B6475">
      <w:pPr>
        <w:spacing w:after="0" w:line="240" w:lineRule="auto"/>
      </w:pPr>
      <w:r>
        <w:separator/>
      </w:r>
    </w:p>
    <w:p w:rsidR="00DA5FC1" w:rsidRDefault="00DA5FC1"/>
    <w:p w:rsidR="00DA5FC1" w:rsidRDefault="00DA5FC1"/>
  </w:endnote>
  <w:endnote w:type="continuationSeparator" w:id="0">
    <w:p w:rsidR="00DA5FC1" w:rsidRDefault="00DA5FC1" w:rsidP="006B6475">
      <w:pPr>
        <w:spacing w:after="0" w:line="240" w:lineRule="auto"/>
      </w:pPr>
      <w:r>
        <w:continuationSeparator/>
      </w:r>
    </w:p>
    <w:p w:rsidR="00DA5FC1" w:rsidRDefault="00DA5FC1"/>
    <w:p w:rsidR="00DA5FC1" w:rsidRDefault="00DA5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DA5FC1" w:rsidP="0056665E">
          <w:pPr>
            <w:pStyle w:val="Encabezado"/>
            <w:rPr>
              <w:color w:val="808080" w:themeColor="background1" w:themeShade="80"/>
              <w:lang w:val="it-IT"/>
            </w:rPr>
          </w:p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6665E" w:rsidRPr="0056665E"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>Andrei García</w:t>
              </w:r>
            </w:sdtContent>
          </w:sdt>
        </w:p>
      </w:tc>
    </w:tr>
  </w:tbl>
  <w:p w:rsidR="00957460" w:rsidRDefault="00957460" w:rsidP="0056665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FC1" w:rsidRDefault="00DA5FC1" w:rsidP="006B6475">
      <w:pPr>
        <w:spacing w:after="0" w:line="240" w:lineRule="auto"/>
      </w:pPr>
      <w:r>
        <w:separator/>
      </w:r>
    </w:p>
    <w:p w:rsidR="00DA5FC1" w:rsidRDefault="00DA5FC1"/>
    <w:p w:rsidR="00DA5FC1" w:rsidRDefault="00DA5FC1"/>
  </w:footnote>
  <w:footnote w:type="continuationSeparator" w:id="0">
    <w:p w:rsidR="00DA5FC1" w:rsidRDefault="00DA5FC1" w:rsidP="006B6475">
      <w:pPr>
        <w:spacing w:after="0" w:line="240" w:lineRule="auto"/>
      </w:pPr>
      <w:r>
        <w:continuationSeparator/>
      </w:r>
    </w:p>
    <w:p w:rsidR="00DA5FC1" w:rsidRDefault="00DA5FC1"/>
    <w:p w:rsidR="00DA5FC1" w:rsidRDefault="00DA5FC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730DC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</w:rPr>
                <w:t>Introducción a la programación</w:t>
              </w:r>
            </w:sdtContent>
          </w:sdt>
        </w:p>
      </w:tc>
    </w:tr>
  </w:tbl>
  <w:p w:rsidR="00C001DA" w:rsidRDefault="000B077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-386715</wp:posOffset>
              </wp:positionH>
              <wp:positionV relativeFrom="paragraph">
                <wp:posOffset>-808355</wp:posOffset>
              </wp:positionV>
              <wp:extent cx="71755" cy="10758805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10758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8F85F4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" fillcolor="#d7e7f0 [660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-831850</wp:posOffset>
              </wp:positionV>
              <wp:extent cx="168275" cy="10782300"/>
              <wp:effectExtent l="0" t="0" r="0" b="0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9E6CB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" fillcolor="#fec306 [3208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-831850</wp:posOffset>
              </wp:positionV>
              <wp:extent cx="360680" cy="10782935"/>
              <wp:effectExtent l="0" t="0" r="0" b="0"/>
              <wp:wrapNone/>
              <wp:docPr id="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0680" cy="1078293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FC4F9D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" fillcolor="#f69200 [3206]" stroked="f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571"/>
    <w:multiLevelType w:val="hybridMultilevel"/>
    <w:tmpl w:val="5CE652DE"/>
    <w:lvl w:ilvl="0" w:tplc="8EDADBE4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4018"/>
    <w:multiLevelType w:val="hybridMultilevel"/>
    <w:tmpl w:val="F1B088F8"/>
    <w:lvl w:ilvl="0" w:tplc="568A40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888"/>
    <w:multiLevelType w:val="hybridMultilevel"/>
    <w:tmpl w:val="61486D50"/>
    <w:lvl w:ilvl="0" w:tplc="639848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7841"/>
    <w:multiLevelType w:val="hybridMultilevel"/>
    <w:tmpl w:val="7AE4E6C8"/>
    <w:lvl w:ilvl="0" w:tplc="34B0952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0604"/>
    <w:multiLevelType w:val="hybridMultilevel"/>
    <w:tmpl w:val="DEE0EF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15859"/>
    <w:multiLevelType w:val="hybridMultilevel"/>
    <w:tmpl w:val="43C2D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213B"/>
    <w:multiLevelType w:val="hybridMultilevel"/>
    <w:tmpl w:val="228804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923004"/>
    <w:multiLevelType w:val="hybridMultilevel"/>
    <w:tmpl w:val="6EBA5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112B"/>
    <w:multiLevelType w:val="hybridMultilevel"/>
    <w:tmpl w:val="C924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269C"/>
    <w:multiLevelType w:val="hybridMultilevel"/>
    <w:tmpl w:val="52EA75E4"/>
    <w:lvl w:ilvl="0" w:tplc="9DD437C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42FE"/>
    <w:multiLevelType w:val="hybridMultilevel"/>
    <w:tmpl w:val="E9586BEC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1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3586972"/>
    <w:multiLevelType w:val="hybridMultilevel"/>
    <w:tmpl w:val="EFC4B62C"/>
    <w:lvl w:ilvl="0" w:tplc="49CE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6201"/>
    <w:multiLevelType w:val="hybridMultilevel"/>
    <w:tmpl w:val="F85E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4B1"/>
    <w:multiLevelType w:val="hybridMultilevel"/>
    <w:tmpl w:val="DFDCB9E2"/>
    <w:lvl w:ilvl="0" w:tplc="1CB80242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D75D8"/>
    <w:multiLevelType w:val="hybridMultilevel"/>
    <w:tmpl w:val="80CCAE8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5068C1"/>
    <w:multiLevelType w:val="hybridMultilevel"/>
    <w:tmpl w:val="D3F4F7D8"/>
    <w:lvl w:ilvl="0" w:tplc="0C0A0003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762004"/>
    <w:multiLevelType w:val="hybridMultilevel"/>
    <w:tmpl w:val="F392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MX" w:vendorID="64" w:dllVersion="131078" w:nlCheck="1" w:checkStyle="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06ACA"/>
    <w:rsid w:val="00033052"/>
    <w:rsid w:val="0008465E"/>
    <w:rsid w:val="0008470B"/>
    <w:rsid w:val="000A7EB1"/>
    <w:rsid w:val="000B0779"/>
    <w:rsid w:val="000C058D"/>
    <w:rsid w:val="000C3E53"/>
    <w:rsid w:val="000E0BBB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45CB9"/>
    <w:rsid w:val="00432F7D"/>
    <w:rsid w:val="00447106"/>
    <w:rsid w:val="00487322"/>
    <w:rsid w:val="0049523E"/>
    <w:rsid w:val="004A5314"/>
    <w:rsid w:val="004D57B2"/>
    <w:rsid w:val="0053624F"/>
    <w:rsid w:val="00546DCC"/>
    <w:rsid w:val="00553954"/>
    <w:rsid w:val="0056665E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652F2"/>
    <w:rsid w:val="007742DF"/>
    <w:rsid w:val="007A2B93"/>
    <w:rsid w:val="007B7BBB"/>
    <w:rsid w:val="007D01F7"/>
    <w:rsid w:val="00816E5B"/>
    <w:rsid w:val="008232C0"/>
    <w:rsid w:val="0086428F"/>
    <w:rsid w:val="008730DC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7D71"/>
    <w:rsid w:val="00983878"/>
    <w:rsid w:val="00995AD0"/>
    <w:rsid w:val="009A1770"/>
    <w:rsid w:val="009A198C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80A73"/>
    <w:rsid w:val="00A910A0"/>
    <w:rsid w:val="00AA7A46"/>
    <w:rsid w:val="00AB4BE4"/>
    <w:rsid w:val="00AB6C4B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42E04"/>
    <w:rsid w:val="00D510B0"/>
    <w:rsid w:val="00D564EE"/>
    <w:rsid w:val="00D9420E"/>
    <w:rsid w:val="00DA5FC1"/>
    <w:rsid w:val="00E42FC7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4DCC"/>
  <w15:docId w15:val="{969C3617-0E8F-45E5-863E-FA21A47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93"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56665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9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C031C-E120-4EE5-807D-2E72E7FB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0</TotalTime>
  <Pages>1</Pages>
  <Words>1619</Words>
  <Characters>8908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HTML5 y CSS</vt:lpstr>
      <vt:lpstr>Valor Creativo</vt:lpstr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programación</dc:title>
  <dc:subject/>
  <dc:creator>Andrei García</dc:creator>
  <cp:lastModifiedBy>ADW</cp:lastModifiedBy>
  <cp:revision>3</cp:revision>
  <dcterms:created xsi:type="dcterms:W3CDTF">2016-10-05T08:04:00Z</dcterms:created>
  <dcterms:modified xsi:type="dcterms:W3CDTF">2016-10-05T08:04:00Z</dcterms:modified>
</cp:coreProperties>
</file>