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8D" w:rsidRDefault="000B0779"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7870190</wp:posOffset>
                </wp:positionV>
                <wp:extent cx="7668260" cy="178117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26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A848E7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B0223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Tipos de datos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9pt;margin-top:619.7pt;width:603.8pt;height:14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" filled="f" stroked="f">
                <v:textbox>
                  <w:txbxContent>
                    <w:p w:rsidR="00C001DA" w:rsidRPr="00AA7A46" w:rsidRDefault="00A848E7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B0223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Tipos de datos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9215755</wp:posOffset>
                </wp:positionV>
                <wp:extent cx="5197475" cy="360045"/>
                <wp:effectExtent l="0" t="0" r="0" b="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56665E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kX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56665E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5892165</wp:posOffset>
                </wp:positionV>
                <wp:extent cx="7242175" cy="336550"/>
                <wp:effectExtent l="0" t="0" r="0" b="0"/>
                <wp:wrapNone/>
                <wp:docPr id="5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A848E7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10-04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6665E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04/10/2016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" filled="f" stroked="f">
                <v:textbox>
                  <w:txbxContent>
                    <w:p w:rsidR="00C001DA" w:rsidRPr="00AA7A46" w:rsidRDefault="00A848E7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10-04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6665E">
                            <w:rPr>
                              <w:color w:val="D9D9D9" w:themeColor="background1" w:themeShade="D9"/>
                              <w:sz w:val="32"/>
                            </w:rPr>
                            <w:t>04/10/2016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6229985</wp:posOffset>
                </wp:positionV>
                <wp:extent cx="7506970" cy="408940"/>
                <wp:effectExtent l="0" t="0" r="0" b="0"/>
                <wp:wrapNone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A848E7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56665E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</w:t>
                                </w:r>
                                <w:proofErr w:type="spellEnd"/>
                                <w:r w:rsidR="0056665E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 xml:space="preserve"> García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32.9pt;margin-top:490.5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" filled="f" stroked="f">
                <v:textbox>
                  <w:txbxContent>
                    <w:p w:rsidR="00C001DA" w:rsidRPr="00AA7A46" w:rsidRDefault="00A848E7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56665E">
                            <w:rPr>
                              <w:color w:val="595959" w:themeColor="text1" w:themeTint="A6"/>
                              <w:sz w:val="36"/>
                            </w:rPr>
                            <w:t>Andrei</w:t>
                          </w:r>
                          <w:proofErr w:type="spellEnd"/>
                          <w:r w:rsidR="0056665E">
                            <w:rPr>
                              <w:color w:val="595959" w:themeColor="text1" w:themeTint="A6"/>
                              <w:sz w:val="36"/>
                            </w:rPr>
                            <w:t xml:space="preserve"> García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 w:rsidRPr="00E42FC7">
        <w:rPr>
          <w:noProof/>
          <w:lang w:val="es-MX" w:eastAsia="es-MX"/>
        </w:rPr>
        <w:drawing>
          <wp:anchor distT="0" distB="0" distL="114300" distR="114300" simplePos="0" relativeHeight="251737600" behindDoc="1" locked="0" layoutInCell="1" allowOverlap="1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-925195</wp:posOffset>
                </wp:positionV>
                <wp:extent cx="7602220" cy="10683875"/>
                <wp:effectExtent l="0" t="0" r="0" b="0"/>
                <wp:wrapNone/>
                <wp:docPr id="5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2220" cy="106838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BC08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" fillcolor="#f69200 [3206]" stroked="f" strokeweight="2pt">
                <v:path arrowok="t"/>
              </v:rect>
            </w:pict>
          </mc:Fallback>
        </mc:AlternateContent>
      </w:r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0" t="0" r="0" b="0"/>
                <wp:wrapNone/>
                <wp:docPr id="5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7A2B93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C001D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AB0223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2016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DU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iI4DU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7A2B93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C001D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AB0223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2016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315595" cy="315595"/>
                <wp:effectExtent l="0" t="0" r="635" b="0"/>
                <wp:docPr id="5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EECBA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hYsAIAALg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BTUfhYsAIAALg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7652F2" w:rsidRDefault="00AB0223" w:rsidP="008730DC">
      <w:pPr>
        <w:pStyle w:val="Ttulo1"/>
        <w:numPr>
          <w:ilvl w:val="0"/>
          <w:numId w:val="4"/>
        </w:numPr>
      </w:pPr>
      <w:r>
        <w:lastRenderedPageBreak/>
        <w:t>Java</w:t>
      </w:r>
    </w:p>
    <w:p w:rsidR="00AB0223" w:rsidRPr="00AB0223" w:rsidRDefault="00AB0223" w:rsidP="00AB0223">
      <w:pPr>
        <w:rPr>
          <w:lang w:eastAsia="es-AR"/>
        </w:rPr>
      </w:pPr>
      <w:r>
        <w:rPr>
          <w:noProof/>
          <w:lang w:val="es-MX" w:eastAsia="es-MX"/>
        </w:rPr>
        <w:drawing>
          <wp:inline distT="0" distB="0" distL="0" distR="0" wp14:anchorId="5CAEF782" wp14:editId="3F5A2772">
            <wp:extent cx="6238875" cy="8256270"/>
            <wp:effectExtent l="0" t="0" r="9525" b="0"/>
            <wp:docPr id="5" name="Imagen 5" descr="C:\Users\Andrei\Documents\2faeb89d82ab95913cc7fa504247e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Documents\2faeb89d82ab95913cc7fa504247e09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086" cy="825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CA" w:rsidRPr="00006ACA" w:rsidRDefault="00006ACA" w:rsidP="00AB0223">
      <w:pPr>
        <w:pStyle w:val="Prrafodelista"/>
        <w:rPr>
          <w:lang w:eastAsia="es-AR"/>
        </w:rPr>
      </w:pPr>
      <w:bookmarkStart w:id="0" w:name="_GoBack"/>
      <w:bookmarkEnd w:id="0"/>
    </w:p>
    <w:sectPr w:rsidR="00006ACA" w:rsidRPr="00006ACA" w:rsidSect="006A5F48">
      <w:headerReference w:type="default" r:id="rId11"/>
      <w:footerReference w:type="default" r:id="rId12"/>
      <w:footerReference w:type="first" r:id="rId13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8E7" w:rsidRDefault="00A848E7" w:rsidP="006B6475">
      <w:pPr>
        <w:spacing w:after="0" w:line="240" w:lineRule="auto"/>
      </w:pPr>
      <w:r>
        <w:separator/>
      </w:r>
    </w:p>
    <w:p w:rsidR="00A848E7" w:rsidRDefault="00A848E7"/>
    <w:p w:rsidR="00A848E7" w:rsidRDefault="00A848E7"/>
  </w:endnote>
  <w:endnote w:type="continuationSeparator" w:id="0">
    <w:p w:rsidR="00A848E7" w:rsidRDefault="00A848E7" w:rsidP="006B6475">
      <w:pPr>
        <w:spacing w:after="0" w:line="240" w:lineRule="auto"/>
      </w:pPr>
      <w:r>
        <w:continuationSeparator/>
      </w:r>
    </w:p>
    <w:p w:rsidR="00A848E7" w:rsidRDefault="00A848E7"/>
    <w:p w:rsidR="00A848E7" w:rsidRDefault="00A84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848E7" w:rsidP="0056665E">
          <w:pPr>
            <w:pStyle w:val="Encabezado"/>
            <w:rPr>
              <w:color w:val="808080" w:themeColor="background1" w:themeShade="80"/>
              <w:lang w:val="it-IT"/>
            </w:rPr>
          </w:p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6665E" w:rsidRPr="0056665E">
                <w:rPr>
                  <w:rFonts w:ascii="Arial" w:hAnsi="Arial" w:cs="Arial"/>
                  <w:color w:val="808080" w:themeColor="background1" w:themeShade="80"/>
                  <w:sz w:val="24"/>
                  <w:lang w:val="it-IT"/>
                </w:rPr>
                <w:t>Andrei García</w:t>
              </w:r>
            </w:sdtContent>
          </w:sdt>
        </w:p>
      </w:tc>
    </w:tr>
  </w:tbl>
  <w:p w:rsidR="00957460" w:rsidRDefault="00957460" w:rsidP="0056665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8E7" w:rsidRDefault="00A848E7" w:rsidP="006B6475">
      <w:pPr>
        <w:spacing w:after="0" w:line="240" w:lineRule="auto"/>
      </w:pPr>
      <w:r>
        <w:separator/>
      </w:r>
    </w:p>
    <w:p w:rsidR="00A848E7" w:rsidRDefault="00A848E7"/>
    <w:p w:rsidR="00A848E7" w:rsidRDefault="00A848E7"/>
  </w:footnote>
  <w:footnote w:type="continuationSeparator" w:id="0">
    <w:p w:rsidR="00A848E7" w:rsidRDefault="00A848E7" w:rsidP="006B6475">
      <w:pPr>
        <w:spacing w:after="0" w:line="240" w:lineRule="auto"/>
      </w:pPr>
      <w:r>
        <w:continuationSeparator/>
      </w:r>
    </w:p>
    <w:p w:rsidR="00A848E7" w:rsidRDefault="00A848E7"/>
    <w:p w:rsidR="00A848E7" w:rsidRDefault="00A848E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B0223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MX"/>
                </w:rPr>
                <w:t>Tipos de datos</w:t>
              </w:r>
            </w:sdtContent>
          </w:sdt>
        </w:p>
      </w:tc>
    </w:tr>
  </w:tbl>
  <w:p w:rsidR="00C001DA" w:rsidRDefault="000B0779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-386715</wp:posOffset>
              </wp:positionH>
              <wp:positionV relativeFrom="paragraph">
                <wp:posOffset>-808355</wp:posOffset>
              </wp:positionV>
              <wp:extent cx="71755" cy="10758805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1075880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8F85F4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" fillcolor="#d7e7f0 [660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-505460</wp:posOffset>
              </wp:positionH>
              <wp:positionV relativeFrom="paragraph">
                <wp:posOffset>-831850</wp:posOffset>
              </wp:positionV>
              <wp:extent cx="168275" cy="10782300"/>
              <wp:effectExtent l="0" t="0" r="0" b="0"/>
              <wp:wrapNone/>
              <wp:docPr id="2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9E6CB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" fillcolor="#fec306 [3208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-831850</wp:posOffset>
              </wp:positionV>
              <wp:extent cx="360680" cy="10782935"/>
              <wp:effectExtent l="0" t="0" r="0" b="0"/>
              <wp:wrapNone/>
              <wp:docPr id="27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0680" cy="1078293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FC4F9D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" fillcolor="#f69200 [3206]" stroked="f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7571"/>
    <w:multiLevelType w:val="hybridMultilevel"/>
    <w:tmpl w:val="5CE652DE"/>
    <w:lvl w:ilvl="0" w:tplc="8EDADBE4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4018"/>
    <w:multiLevelType w:val="hybridMultilevel"/>
    <w:tmpl w:val="F1B088F8"/>
    <w:lvl w:ilvl="0" w:tplc="568A40A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888"/>
    <w:multiLevelType w:val="hybridMultilevel"/>
    <w:tmpl w:val="61486D50"/>
    <w:lvl w:ilvl="0" w:tplc="6398489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7841"/>
    <w:multiLevelType w:val="hybridMultilevel"/>
    <w:tmpl w:val="7AE4E6C8"/>
    <w:lvl w:ilvl="0" w:tplc="34B0952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0604"/>
    <w:multiLevelType w:val="hybridMultilevel"/>
    <w:tmpl w:val="DEE0EF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15859"/>
    <w:multiLevelType w:val="hybridMultilevel"/>
    <w:tmpl w:val="43C2D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213B"/>
    <w:multiLevelType w:val="hybridMultilevel"/>
    <w:tmpl w:val="228804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923004"/>
    <w:multiLevelType w:val="hybridMultilevel"/>
    <w:tmpl w:val="6EBA5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7112B"/>
    <w:multiLevelType w:val="hybridMultilevel"/>
    <w:tmpl w:val="C9240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269C"/>
    <w:multiLevelType w:val="hybridMultilevel"/>
    <w:tmpl w:val="52EA75E4"/>
    <w:lvl w:ilvl="0" w:tplc="9DD437C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442FE"/>
    <w:multiLevelType w:val="hybridMultilevel"/>
    <w:tmpl w:val="E9586BEC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1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3586972"/>
    <w:multiLevelType w:val="hybridMultilevel"/>
    <w:tmpl w:val="EFC4B62C"/>
    <w:lvl w:ilvl="0" w:tplc="49CEE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16201"/>
    <w:multiLevelType w:val="hybridMultilevel"/>
    <w:tmpl w:val="F85ED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654B1"/>
    <w:multiLevelType w:val="hybridMultilevel"/>
    <w:tmpl w:val="DFDCB9E2"/>
    <w:lvl w:ilvl="0" w:tplc="1CB80242">
      <w:start w:val="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D75D8"/>
    <w:multiLevelType w:val="hybridMultilevel"/>
    <w:tmpl w:val="80CCAE8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5068C1"/>
    <w:multiLevelType w:val="hybridMultilevel"/>
    <w:tmpl w:val="D3F4F7D8"/>
    <w:lvl w:ilvl="0" w:tplc="0C0A0003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762004"/>
    <w:multiLevelType w:val="hybridMultilevel"/>
    <w:tmpl w:val="F392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13"/>
  </w:num>
  <w:num w:numId="10">
    <w:abstractNumId w:val="7"/>
  </w:num>
  <w:num w:numId="11">
    <w:abstractNumId w:val="8"/>
  </w:num>
  <w:num w:numId="12">
    <w:abstractNumId w:val="16"/>
  </w:num>
  <w:num w:numId="13">
    <w:abstractNumId w:val="2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s-MX" w:vendorID="64" w:dllVersion="131078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06ACA"/>
    <w:rsid w:val="00033052"/>
    <w:rsid w:val="0008465E"/>
    <w:rsid w:val="0008470B"/>
    <w:rsid w:val="000A7EB1"/>
    <w:rsid w:val="000B0779"/>
    <w:rsid w:val="000C058D"/>
    <w:rsid w:val="000C3E53"/>
    <w:rsid w:val="000E0BBB"/>
    <w:rsid w:val="000E46A3"/>
    <w:rsid w:val="000F3637"/>
    <w:rsid w:val="00113FEF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45CB9"/>
    <w:rsid w:val="00432F7D"/>
    <w:rsid w:val="00447106"/>
    <w:rsid w:val="00487322"/>
    <w:rsid w:val="0049523E"/>
    <w:rsid w:val="004A5314"/>
    <w:rsid w:val="004D57B2"/>
    <w:rsid w:val="0053624F"/>
    <w:rsid w:val="00546DCC"/>
    <w:rsid w:val="00553954"/>
    <w:rsid w:val="0056665E"/>
    <w:rsid w:val="00576B14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652F2"/>
    <w:rsid w:val="007742DF"/>
    <w:rsid w:val="007A2B93"/>
    <w:rsid w:val="007B7BBB"/>
    <w:rsid w:val="007D01F7"/>
    <w:rsid w:val="00816E5B"/>
    <w:rsid w:val="008232C0"/>
    <w:rsid w:val="0086428F"/>
    <w:rsid w:val="008730DC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67D71"/>
    <w:rsid w:val="00983878"/>
    <w:rsid w:val="00995AD0"/>
    <w:rsid w:val="009A1770"/>
    <w:rsid w:val="009A198C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74518"/>
    <w:rsid w:val="00A8046A"/>
    <w:rsid w:val="00A80A73"/>
    <w:rsid w:val="00A848E7"/>
    <w:rsid w:val="00A910A0"/>
    <w:rsid w:val="00AA7A46"/>
    <w:rsid w:val="00AB0223"/>
    <w:rsid w:val="00AB4BE4"/>
    <w:rsid w:val="00AB6C4B"/>
    <w:rsid w:val="00AC65EB"/>
    <w:rsid w:val="00AE0282"/>
    <w:rsid w:val="00B04025"/>
    <w:rsid w:val="00B2163C"/>
    <w:rsid w:val="00B24233"/>
    <w:rsid w:val="00B35300"/>
    <w:rsid w:val="00B636DE"/>
    <w:rsid w:val="00BA33D1"/>
    <w:rsid w:val="00BA3EEF"/>
    <w:rsid w:val="00BD1CC5"/>
    <w:rsid w:val="00BD4EA0"/>
    <w:rsid w:val="00BF4B6A"/>
    <w:rsid w:val="00C001DA"/>
    <w:rsid w:val="00C37DF7"/>
    <w:rsid w:val="00C926AF"/>
    <w:rsid w:val="00CB560F"/>
    <w:rsid w:val="00CC717C"/>
    <w:rsid w:val="00CD5596"/>
    <w:rsid w:val="00D42E04"/>
    <w:rsid w:val="00D510B0"/>
    <w:rsid w:val="00D564EE"/>
    <w:rsid w:val="00D9420E"/>
    <w:rsid w:val="00DA5FC1"/>
    <w:rsid w:val="00E42FC7"/>
    <w:rsid w:val="00E65350"/>
    <w:rsid w:val="00E87FDF"/>
    <w:rsid w:val="00E9533F"/>
    <w:rsid w:val="00EA1C24"/>
    <w:rsid w:val="00ED113E"/>
    <w:rsid w:val="00F23F7E"/>
    <w:rsid w:val="00F45ED1"/>
    <w:rsid w:val="00F4776B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3159E"/>
  <w15:docId w15:val="{969C3617-0E8F-45E5-863E-FA21A470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B93"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56665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9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F53147-AE90-4ABC-A45E-1FA0FD045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10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HTML5 y CSS</vt:lpstr>
      <vt:lpstr>Valor Creativo</vt:lpstr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datos</dc:title>
  <dc:subject/>
  <dc:creator>Andrei García</dc:creator>
  <cp:lastModifiedBy>ADW</cp:lastModifiedBy>
  <cp:revision>4</cp:revision>
  <dcterms:created xsi:type="dcterms:W3CDTF">2016-10-05T08:04:00Z</dcterms:created>
  <dcterms:modified xsi:type="dcterms:W3CDTF">2016-10-06T06:56:00Z</dcterms:modified>
</cp:coreProperties>
</file>