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E61" w:rsidRPr="004C3E61" w:rsidRDefault="000B0779" w:rsidP="004C3E61">
      <w:pPr>
        <w:rPr>
          <w:rFonts w:eastAsiaTheme="majorEastAsia" w:cstheme="majorBidi"/>
          <w:b/>
          <w:bCs/>
          <w:color w:val="FEC306" w:themeColor="accent5"/>
          <w:sz w:val="36"/>
          <w:szCs w:val="28"/>
          <w:lang w:eastAsia="es-AR"/>
        </w:rPr>
      </w:pP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7870190</wp:posOffset>
                </wp:positionV>
                <wp:extent cx="7668260" cy="178117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26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EE036C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57A64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Comandos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9pt;margin-top:619.7pt;width:603.8pt;height:14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" filled="f" stroked="f">
                <v:textbox>
                  <w:txbxContent>
                    <w:p w:rsidR="00C001DA" w:rsidRPr="00AA7A46" w:rsidRDefault="00EC0313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57A64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Comandos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9215755</wp:posOffset>
                </wp:positionV>
                <wp:extent cx="5197475" cy="360045"/>
                <wp:effectExtent l="0" t="0" r="0" b="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56665E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2kX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56665E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5892165</wp:posOffset>
                </wp:positionV>
                <wp:extent cx="7242175" cy="336550"/>
                <wp:effectExtent l="0" t="0" r="0" b="0"/>
                <wp:wrapNone/>
                <wp:docPr id="5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EE036C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10-04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6665E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04/10/2016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" filled="f" stroked="f">
                <v:textbox>
                  <w:txbxContent>
                    <w:p w:rsidR="00C001DA" w:rsidRPr="00AA7A46" w:rsidRDefault="00EC0313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10-04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6665E">
                            <w:rPr>
                              <w:color w:val="D9D9D9" w:themeColor="background1" w:themeShade="D9"/>
                              <w:sz w:val="32"/>
                            </w:rPr>
                            <w:t>04/10/2016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6229985</wp:posOffset>
                </wp:positionV>
                <wp:extent cx="7506970" cy="408940"/>
                <wp:effectExtent l="0" t="0" r="0" b="0"/>
                <wp:wrapNone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EE036C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6665E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 García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32.9pt;margin-top:490.5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" filled="f" stroked="f">
                <v:textbox>
                  <w:txbxContent>
                    <w:p w:rsidR="00C001DA" w:rsidRPr="00AA7A46" w:rsidRDefault="00EC0313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6665E">
                            <w:rPr>
                              <w:color w:val="595959" w:themeColor="text1" w:themeTint="A6"/>
                              <w:sz w:val="36"/>
                            </w:rPr>
                            <w:t>Andrei García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>
                <wp:simplePos x="0" y="0"/>
                <wp:positionH relativeFrom="column">
                  <wp:posOffset>-707390</wp:posOffset>
                </wp:positionH>
                <wp:positionV relativeFrom="paragraph">
                  <wp:posOffset>-925195</wp:posOffset>
                </wp:positionV>
                <wp:extent cx="7602220" cy="10683875"/>
                <wp:effectExtent l="0" t="0" r="0" b="0"/>
                <wp:wrapNone/>
                <wp:docPr id="5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2220" cy="106838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BC08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" fillcolor="#f69200 [3206]" stroked="f" strokeweight="2pt">
                <v:path arrowok="t"/>
              </v:rect>
            </w:pict>
          </mc:Fallback>
        </mc:AlternateContent>
      </w: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0" t="0" r="0" b="0"/>
                <wp:wrapNone/>
                <wp:docPr id="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7A2B93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C001D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551893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DU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iI4DU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7A2B93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C001D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551893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315595" cy="315595"/>
                <wp:effectExtent l="0" t="0" r="635" b="0"/>
                <wp:docPr id="5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6EECBA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hYsAIAALg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BTUfhYsAIAALg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4C3E61">
        <w:br w:type="page"/>
      </w:r>
    </w:p>
    <w:p w:rsidR="004C3E61" w:rsidRDefault="00DC49E3" w:rsidP="004C3E61">
      <w:pPr>
        <w:pStyle w:val="Ttulo1"/>
        <w:rPr>
          <w:lang w:val="es-ES"/>
        </w:rPr>
      </w:pPr>
      <w:r>
        <w:rPr>
          <w:lang w:val="es-ES"/>
        </w:rPr>
        <w:lastRenderedPageBreak/>
        <w:t>Comandos</w:t>
      </w:r>
    </w:p>
    <w:p w:rsidR="00006ACA" w:rsidRDefault="00DC49E3" w:rsidP="004C3E61">
      <w:r>
        <w:t>Directorio usuario: ~</w:t>
      </w:r>
    </w:p>
    <w:p w:rsidR="005C2EE1" w:rsidRDefault="005C2EE1" w:rsidP="004C3E61">
      <w:r>
        <w:t>Directorio raíz (ruta relativa): ..</w:t>
      </w:r>
    </w:p>
    <w:p w:rsidR="005C2EE1" w:rsidRDefault="005C2EE1" w:rsidP="004C3E61">
      <w:r>
        <w:t>Directorio raíz (ruta absoluta): /</w:t>
      </w:r>
    </w:p>
    <w:p w:rsidR="00DC49E3" w:rsidRDefault="00DC49E3" w:rsidP="004C3E61">
      <w:r>
        <w:t>Borrar directorio vacío: rmdir</w:t>
      </w:r>
    </w:p>
    <w:p w:rsidR="00DC49E3" w:rsidRDefault="00DC49E3" w:rsidP="00DC49E3">
      <w:r>
        <w:t>Borrar directorio y contenido: rmdir –r</w:t>
      </w:r>
      <w:r w:rsidRPr="00DC49E3">
        <w:t xml:space="preserve"> </w:t>
      </w:r>
    </w:p>
    <w:p w:rsidR="00DC49E3" w:rsidRDefault="00DC49E3" w:rsidP="00DC49E3">
      <w:r>
        <w:t>Archivo que empieza por vocales: dirección/[aeiouAEIOU]*</w:t>
      </w:r>
    </w:p>
    <w:p w:rsidR="00DC49E3" w:rsidRDefault="00DC49E3" w:rsidP="00DC49E3">
      <w:r>
        <w:t>Archivo que no empieza por vocales: dirección/[!aeiouAEIOU]*</w:t>
      </w:r>
      <w:r w:rsidRPr="00DC49E3">
        <w:t xml:space="preserve"> </w:t>
      </w:r>
    </w:p>
    <w:p w:rsidR="00DC49E3" w:rsidRDefault="00DC49E3" w:rsidP="00DC49E3">
      <w:r>
        <w:t>Archivo que acaba por vocales: dirección/*[aeiouAEIOU]</w:t>
      </w:r>
    </w:p>
    <w:p w:rsidR="00DC49E3" w:rsidRDefault="00DC49E3" w:rsidP="00DC49E3">
      <w:r>
        <w:t>Archivo que no acaba por vocales: dirección/*[!aeiouAEIOU]</w:t>
      </w:r>
    </w:p>
    <w:p w:rsidR="00020624" w:rsidRDefault="00020624" w:rsidP="00DC49E3">
      <w:r>
        <w:t>Mostrar contenido directorio: ls dirección</w:t>
      </w:r>
    </w:p>
    <w:p w:rsidR="00020624" w:rsidRDefault="00020624" w:rsidP="00DC49E3">
      <w:r>
        <w:t xml:space="preserve">Buscarías un archivo en una ruta: </w:t>
      </w:r>
    </w:p>
    <w:p w:rsidR="005C2EE1" w:rsidRDefault="005C2EE1" w:rsidP="00DC49E3">
      <w:r>
        <w:t>Carpeta usuario a ser directorio activo: cd ~</w:t>
      </w:r>
    </w:p>
    <w:p w:rsidR="001878C9" w:rsidRPr="00696011" w:rsidRDefault="001878C9" w:rsidP="001878C9">
      <w:pPr>
        <w:rPr>
          <w:lang w:eastAsia="es-AR"/>
        </w:rPr>
      </w:pPr>
      <w:r>
        <w:t>Crear enlace simbólico (directo): ln –s /dirección/fichero /dirección/fichero</w:t>
      </w:r>
    </w:p>
    <w:p w:rsidR="001878C9" w:rsidRDefault="001878C9" w:rsidP="00DC49E3"/>
    <w:p w:rsidR="00657A64" w:rsidRDefault="00657A64" w:rsidP="00657A64">
      <w:pPr>
        <w:pStyle w:val="Ttulo1"/>
      </w:pPr>
      <w:r>
        <w:t>DD</w:t>
      </w:r>
      <w:r w:rsidR="009952B3">
        <w:t xml:space="preserve"> - Comando</w:t>
      </w:r>
    </w:p>
    <w:p w:rsidR="00657A64" w:rsidRDefault="00657A64" w:rsidP="00657A64">
      <w:pPr>
        <w:rPr>
          <w:lang w:eastAsia="es-AR"/>
        </w:rPr>
      </w:pPr>
      <w:r>
        <w:rPr>
          <w:lang w:eastAsia="es-AR"/>
        </w:rPr>
        <w:t>Comando para copiar y convertir datos de archivos.</w:t>
      </w:r>
    </w:p>
    <w:p w:rsidR="00657A64" w:rsidRDefault="00657A64" w:rsidP="00657A64">
      <w:pPr>
        <w:rPr>
          <w:lang w:eastAsia="es-AR"/>
        </w:rPr>
      </w:pPr>
      <w:r w:rsidRPr="00657A64">
        <w:rPr>
          <w:lang w:eastAsia="es-AR"/>
        </w:rPr>
        <w:t>dd if=origen |pv|dd of=destino</w:t>
      </w:r>
    </w:p>
    <w:p w:rsidR="00657A64" w:rsidRDefault="00657A64" w:rsidP="00657A64">
      <w:pPr>
        <w:pStyle w:val="Ttulo1"/>
      </w:pPr>
      <w:r>
        <w:t>BLESS - Programa</w:t>
      </w:r>
    </w:p>
    <w:p w:rsidR="00657A64" w:rsidRDefault="00657A64" w:rsidP="00657A64">
      <w:pPr>
        <w:rPr>
          <w:lang w:eastAsia="es-AR"/>
        </w:rPr>
      </w:pPr>
      <w:r>
        <w:rPr>
          <w:lang w:eastAsia="es-AR"/>
        </w:rPr>
        <w:t>Editor hexadecimal.</w:t>
      </w:r>
    </w:p>
    <w:p w:rsidR="005B6CC2" w:rsidRDefault="005B6CC2" w:rsidP="005B6CC2">
      <w:pPr>
        <w:pStyle w:val="Ttulo1"/>
      </w:pPr>
      <w:r>
        <w:t>PS</w:t>
      </w:r>
    </w:p>
    <w:p w:rsidR="005B6CC2" w:rsidRDefault="005B6CC2" w:rsidP="005B6CC2">
      <w:pPr>
        <w:rPr>
          <w:lang w:eastAsia="es-AR"/>
        </w:rPr>
      </w:pPr>
      <w:r>
        <w:rPr>
          <w:lang w:eastAsia="es-AR"/>
        </w:rPr>
        <w:t>Muestra los procesos corriendo en el sistema.</w:t>
      </w:r>
    </w:p>
    <w:p w:rsidR="005B6CC2" w:rsidRDefault="005B6CC2" w:rsidP="005B6CC2">
      <w:pPr>
        <w:rPr>
          <w:lang w:eastAsia="es-AR"/>
        </w:rPr>
      </w:pPr>
      <w:r>
        <w:rPr>
          <w:lang w:eastAsia="es-AR"/>
        </w:rPr>
        <w:t>ps –a</w:t>
      </w:r>
    </w:p>
    <w:p w:rsidR="005B6CC2" w:rsidRDefault="005B6CC2" w:rsidP="005B6CC2">
      <w:pPr>
        <w:pStyle w:val="Ttulo1"/>
      </w:pPr>
      <w:r>
        <w:lastRenderedPageBreak/>
        <w:t>kill</w:t>
      </w:r>
    </w:p>
    <w:p w:rsidR="005B6CC2" w:rsidRDefault="005B6CC2" w:rsidP="005B6CC2">
      <w:pPr>
        <w:rPr>
          <w:lang w:eastAsia="es-AR"/>
        </w:rPr>
      </w:pPr>
      <w:r>
        <w:rPr>
          <w:lang w:eastAsia="es-AR"/>
        </w:rPr>
        <w:t>Detiene una tarea corriendo en el sistema.</w:t>
      </w:r>
    </w:p>
    <w:p w:rsidR="005B6CC2" w:rsidRPr="005B6CC2" w:rsidRDefault="005B6CC2" w:rsidP="005B6CC2">
      <w:pPr>
        <w:rPr>
          <w:lang w:eastAsia="es-AR"/>
        </w:rPr>
      </w:pPr>
      <w:r>
        <w:rPr>
          <w:lang w:eastAsia="es-AR"/>
        </w:rPr>
        <w:t>kill [taskid]</w:t>
      </w:r>
    </w:p>
    <w:p w:rsidR="00657A64" w:rsidRPr="00657A64" w:rsidRDefault="00657A64" w:rsidP="00657A64">
      <w:pPr>
        <w:rPr>
          <w:lang w:eastAsia="es-AR"/>
        </w:rPr>
      </w:pPr>
    </w:p>
    <w:p w:rsidR="00DC49E3" w:rsidRDefault="00551893" w:rsidP="00551893">
      <w:pPr>
        <w:pStyle w:val="Ttulo1"/>
      </w:pPr>
      <w:r>
        <w:t>Servicio SMB,NFS</w:t>
      </w:r>
    </w:p>
    <w:p w:rsidR="00FF54DB" w:rsidRDefault="00551893" w:rsidP="00551893">
      <w:pPr>
        <w:rPr>
          <w:lang w:eastAsia="es-AR"/>
        </w:rPr>
      </w:pPr>
      <w:r>
        <w:rPr>
          <w:lang w:eastAsia="es-AR"/>
        </w:rPr>
        <w:t>Servicios que permiten compartir recursos. (Carpetas, ficheros, impresoras…).</w:t>
      </w:r>
    </w:p>
    <w:p w:rsidR="00FF54DB" w:rsidRDefault="00FF54DB" w:rsidP="00551893">
      <w:pPr>
        <w:rPr>
          <w:lang w:eastAsia="es-AR"/>
        </w:rPr>
      </w:pPr>
      <w:r>
        <w:rPr>
          <w:lang w:eastAsia="es-AR"/>
        </w:rPr>
        <w:t>Principales parámetros de configuración: Nombre del recurso, permisos y con quien se comparte.</w:t>
      </w:r>
    </w:p>
    <w:p w:rsidR="00FF54DB" w:rsidRPr="00551893" w:rsidRDefault="00FF54DB" w:rsidP="00551893">
      <w:pPr>
        <w:rPr>
          <w:lang w:eastAsia="es-AR"/>
        </w:rPr>
      </w:pPr>
      <w:r>
        <w:rPr>
          <w:lang w:eastAsia="es-AR"/>
        </w:rPr>
        <w:t>El nombre del recurso no ha de ser compartido con su nombre original.</w:t>
      </w:r>
      <w:bookmarkStart w:id="0" w:name="_GoBack"/>
      <w:bookmarkEnd w:id="0"/>
    </w:p>
    <w:sectPr w:rsidR="00FF54DB" w:rsidRPr="00551893" w:rsidSect="006A5F48">
      <w:headerReference w:type="default" r:id="rId10"/>
      <w:footerReference w:type="default" r:id="rId11"/>
      <w:footerReference w:type="first" r:id="rId12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36C" w:rsidRDefault="00EE036C" w:rsidP="006B6475">
      <w:pPr>
        <w:spacing w:after="0" w:line="240" w:lineRule="auto"/>
      </w:pPr>
      <w:r>
        <w:separator/>
      </w:r>
    </w:p>
    <w:p w:rsidR="00EE036C" w:rsidRDefault="00EE036C"/>
    <w:p w:rsidR="00EE036C" w:rsidRDefault="00EE036C"/>
  </w:endnote>
  <w:endnote w:type="continuationSeparator" w:id="0">
    <w:p w:rsidR="00EE036C" w:rsidRDefault="00EE036C" w:rsidP="006B6475">
      <w:pPr>
        <w:spacing w:after="0" w:line="240" w:lineRule="auto"/>
      </w:pPr>
      <w:r>
        <w:continuationSeparator/>
      </w:r>
    </w:p>
    <w:p w:rsidR="00EE036C" w:rsidRDefault="00EE036C"/>
    <w:p w:rsidR="00EE036C" w:rsidRDefault="00EE03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EE036C" w:rsidP="0056665E">
          <w:pPr>
            <w:pStyle w:val="Encabezado"/>
            <w:rPr>
              <w:color w:val="808080" w:themeColor="background1" w:themeShade="80"/>
              <w:lang w:val="it-IT"/>
            </w:rPr>
          </w:pP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6665E" w:rsidRPr="0056665E">
                <w:rPr>
                  <w:rFonts w:ascii="Arial" w:hAnsi="Arial" w:cs="Arial"/>
                  <w:color w:val="808080" w:themeColor="background1" w:themeShade="80"/>
                  <w:sz w:val="24"/>
                  <w:lang w:val="it-IT"/>
                </w:rPr>
                <w:t>Andrei García</w:t>
              </w:r>
            </w:sdtContent>
          </w:sdt>
        </w:p>
      </w:tc>
    </w:tr>
  </w:tbl>
  <w:p w:rsidR="00957460" w:rsidRDefault="00957460" w:rsidP="0056665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36C" w:rsidRDefault="00EE036C" w:rsidP="006B6475">
      <w:pPr>
        <w:spacing w:after="0" w:line="240" w:lineRule="auto"/>
      </w:pPr>
      <w:r>
        <w:separator/>
      </w:r>
    </w:p>
    <w:p w:rsidR="00EE036C" w:rsidRDefault="00EE036C"/>
    <w:p w:rsidR="00EE036C" w:rsidRDefault="00EE036C"/>
  </w:footnote>
  <w:footnote w:type="continuationSeparator" w:id="0">
    <w:p w:rsidR="00EE036C" w:rsidRDefault="00EE036C" w:rsidP="006B6475">
      <w:pPr>
        <w:spacing w:after="0" w:line="240" w:lineRule="auto"/>
      </w:pPr>
      <w:r>
        <w:continuationSeparator/>
      </w:r>
    </w:p>
    <w:p w:rsidR="00EE036C" w:rsidRDefault="00EE036C"/>
    <w:p w:rsidR="00EE036C" w:rsidRDefault="00EE036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57A64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MX"/>
                </w:rPr>
                <w:t>Comandos</w:t>
              </w:r>
            </w:sdtContent>
          </w:sdt>
        </w:p>
      </w:tc>
    </w:tr>
  </w:tbl>
  <w:p w:rsidR="00C001DA" w:rsidRDefault="000B077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-386715</wp:posOffset>
              </wp:positionH>
              <wp:positionV relativeFrom="paragraph">
                <wp:posOffset>-808355</wp:posOffset>
              </wp:positionV>
              <wp:extent cx="71755" cy="10758805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107588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8F85F4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" fillcolor="#d7e7f0 [660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-505460</wp:posOffset>
              </wp:positionH>
              <wp:positionV relativeFrom="paragraph">
                <wp:posOffset>-831850</wp:posOffset>
              </wp:positionV>
              <wp:extent cx="168275" cy="10782300"/>
              <wp:effectExtent l="0" t="0" r="0" b="0"/>
              <wp:wrapNone/>
              <wp:docPr id="2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9E6CB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" fillcolor="#fec306 [3208]" stroked="f" strokeweight="2pt">
              <v:path arrowok="t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-831850</wp:posOffset>
              </wp:positionV>
              <wp:extent cx="360680" cy="10782935"/>
              <wp:effectExtent l="0" t="0" r="0" b="0"/>
              <wp:wrapNone/>
              <wp:docPr id="27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0680" cy="1078293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FC4F9D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" fillcolor="#f69200 [3206]" stroked="f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7571"/>
    <w:multiLevelType w:val="hybridMultilevel"/>
    <w:tmpl w:val="5CE652DE"/>
    <w:lvl w:ilvl="0" w:tplc="8EDADBE4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4018"/>
    <w:multiLevelType w:val="hybridMultilevel"/>
    <w:tmpl w:val="F1B088F8"/>
    <w:lvl w:ilvl="0" w:tplc="568A40A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888"/>
    <w:multiLevelType w:val="hybridMultilevel"/>
    <w:tmpl w:val="61486D50"/>
    <w:lvl w:ilvl="0" w:tplc="6398489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7841"/>
    <w:multiLevelType w:val="hybridMultilevel"/>
    <w:tmpl w:val="7AE4E6C8"/>
    <w:lvl w:ilvl="0" w:tplc="34B0952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0604"/>
    <w:multiLevelType w:val="hybridMultilevel"/>
    <w:tmpl w:val="DEE0EF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15859"/>
    <w:multiLevelType w:val="hybridMultilevel"/>
    <w:tmpl w:val="43C2D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213B"/>
    <w:multiLevelType w:val="hybridMultilevel"/>
    <w:tmpl w:val="228804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923004"/>
    <w:multiLevelType w:val="hybridMultilevel"/>
    <w:tmpl w:val="6EBA5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7112B"/>
    <w:multiLevelType w:val="hybridMultilevel"/>
    <w:tmpl w:val="C9240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269C"/>
    <w:multiLevelType w:val="hybridMultilevel"/>
    <w:tmpl w:val="52EA75E4"/>
    <w:lvl w:ilvl="0" w:tplc="9DD437C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442FE"/>
    <w:multiLevelType w:val="hybridMultilevel"/>
    <w:tmpl w:val="E9586BEC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1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3586972"/>
    <w:multiLevelType w:val="hybridMultilevel"/>
    <w:tmpl w:val="EFC4B62C"/>
    <w:lvl w:ilvl="0" w:tplc="49CE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16201"/>
    <w:multiLevelType w:val="hybridMultilevel"/>
    <w:tmpl w:val="F85ED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654B1"/>
    <w:multiLevelType w:val="hybridMultilevel"/>
    <w:tmpl w:val="DFDCB9E2"/>
    <w:lvl w:ilvl="0" w:tplc="1CB80242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D75D8"/>
    <w:multiLevelType w:val="hybridMultilevel"/>
    <w:tmpl w:val="80CCAE8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5068C1"/>
    <w:multiLevelType w:val="hybridMultilevel"/>
    <w:tmpl w:val="D3F4F7D8"/>
    <w:lvl w:ilvl="0" w:tplc="0C0A0003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762004"/>
    <w:multiLevelType w:val="hybridMultilevel"/>
    <w:tmpl w:val="F392C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16"/>
  </w:num>
  <w:num w:numId="13">
    <w:abstractNumId w:val="2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MX" w:vendorID="64" w:dllVersion="131078" w:nlCheck="1" w:checkStyle="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06ACA"/>
    <w:rsid w:val="00020624"/>
    <w:rsid w:val="00033052"/>
    <w:rsid w:val="0008465E"/>
    <w:rsid w:val="0008470B"/>
    <w:rsid w:val="000A7EB1"/>
    <w:rsid w:val="000B0779"/>
    <w:rsid w:val="000C058D"/>
    <w:rsid w:val="000C3E53"/>
    <w:rsid w:val="000E0BBB"/>
    <w:rsid w:val="000E46A3"/>
    <w:rsid w:val="000F3637"/>
    <w:rsid w:val="00113FEF"/>
    <w:rsid w:val="00165CFA"/>
    <w:rsid w:val="001878C9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2E3A32"/>
    <w:rsid w:val="00304073"/>
    <w:rsid w:val="003059E5"/>
    <w:rsid w:val="003318B7"/>
    <w:rsid w:val="00345CB9"/>
    <w:rsid w:val="00401914"/>
    <w:rsid w:val="00432F7D"/>
    <w:rsid w:val="00447106"/>
    <w:rsid w:val="00487322"/>
    <w:rsid w:val="0049523E"/>
    <w:rsid w:val="004A5314"/>
    <w:rsid w:val="004C3E61"/>
    <w:rsid w:val="004D57B2"/>
    <w:rsid w:val="0053624F"/>
    <w:rsid w:val="00546DCC"/>
    <w:rsid w:val="00551893"/>
    <w:rsid w:val="00553954"/>
    <w:rsid w:val="0056665E"/>
    <w:rsid w:val="00576B14"/>
    <w:rsid w:val="005A4047"/>
    <w:rsid w:val="005B6CC2"/>
    <w:rsid w:val="005C2EE1"/>
    <w:rsid w:val="005C6A62"/>
    <w:rsid w:val="005D43A9"/>
    <w:rsid w:val="005E008D"/>
    <w:rsid w:val="005F5700"/>
    <w:rsid w:val="00613AEA"/>
    <w:rsid w:val="00615C25"/>
    <w:rsid w:val="006571B0"/>
    <w:rsid w:val="00657418"/>
    <w:rsid w:val="00657A64"/>
    <w:rsid w:val="006869B3"/>
    <w:rsid w:val="006915EC"/>
    <w:rsid w:val="006A26C8"/>
    <w:rsid w:val="006A5F48"/>
    <w:rsid w:val="006B4A43"/>
    <w:rsid w:val="006B6475"/>
    <w:rsid w:val="006D29E1"/>
    <w:rsid w:val="00751268"/>
    <w:rsid w:val="007652F2"/>
    <w:rsid w:val="007742DF"/>
    <w:rsid w:val="007A2B93"/>
    <w:rsid w:val="007B7BBB"/>
    <w:rsid w:val="007D01F7"/>
    <w:rsid w:val="00816E5B"/>
    <w:rsid w:val="008232C0"/>
    <w:rsid w:val="0086428F"/>
    <w:rsid w:val="008730DC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67D71"/>
    <w:rsid w:val="00983878"/>
    <w:rsid w:val="009952B3"/>
    <w:rsid w:val="00995AD0"/>
    <w:rsid w:val="009A1770"/>
    <w:rsid w:val="009A198C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80A73"/>
    <w:rsid w:val="00A910A0"/>
    <w:rsid w:val="00A927BE"/>
    <w:rsid w:val="00AA7A46"/>
    <w:rsid w:val="00AB4BE4"/>
    <w:rsid w:val="00AB6C4B"/>
    <w:rsid w:val="00AC65EB"/>
    <w:rsid w:val="00AE0282"/>
    <w:rsid w:val="00B04025"/>
    <w:rsid w:val="00B2163C"/>
    <w:rsid w:val="00B24233"/>
    <w:rsid w:val="00B35300"/>
    <w:rsid w:val="00B46843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34948"/>
    <w:rsid w:val="00D42E04"/>
    <w:rsid w:val="00D510B0"/>
    <w:rsid w:val="00D564EE"/>
    <w:rsid w:val="00D9420E"/>
    <w:rsid w:val="00DA5FC1"/>
    <w:rsid w:val="00DC49E3"/>
    <w:rsid w:val="00E42FC7"/>
    <w:rsid w:val="00E65350"/>
    <w:rsid w:val="00E87FDF"/>
    <w:rsid w:val="00E9533F"/>
    <w:rsid w:val="00EA1C24"/>
    <w:rsid w:val="00EC0313"/>
    <w:rsid w:val="00ED113E"/>
    <w:rsid w:val="00EE036C"/>
    <w:rsid w:val="00F23F7E"/>
    <w:rsid w:val="00F45ED1"/>
    <w:rsid w:val="00F4776B"/>
    <w:rsid w:val="00F73A60"/>
    <w:rsid w:val="00F873AA"/>
    <w:rsid w:val="00F92E05"/>
    <w:rsid w:val="00FA2996"/>
    <w:rsid w:val="00FA397F"/>
    <w:rsid w:val="00FF54DB"/>
    <w:rsid w:val="00FF7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6CBA5"/>
  <w15:docId w15:val="{969C3617-0E8F-45E5-863E-FA21A470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B93"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56665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9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776F7-B913-4732-A4E8-A251DDAC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35</TotalTime>
  <Pages>3</Pages>
  <Words>173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Introducción a la programación</vt:lpstr>
      <vt:lpstr>Valor Creativo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</dc:title>
  <dc:subject/>
  <dc:creator>Andrei García</dc:creator>
  <cp:lastModifiedBy>ADW</cp:lastModifiedBy>
  <cp:revision>16</cp:revision>
  <dcterms:created xsi:type="dcterms:W3CDTF">2016-10-05T08:04:00Z</dcterms:created>
  <dcterms:modified xsi:type="dcterms:W3CDTF">2017-01-20T09:39:00Z</dcterms:modified>
</cp:coreProperties>
</file>