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08D" w:rsidRDefault="0050689A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5A5FA7" wp14:editId="40148740">
                <wp:simplePos x="0" y="0"/>
                <wp:positionH relativeFrom="column">
                  <wp:posOffset>-465455</wp:posOffset>
                </wp:positionH>
                <wp:positionV relativeFrom="paragraph">
                  <wp:posOffset>5020945</wp:posOffset>
                </wp:positionV>
                <wp:extent cx="7506970" cy="40894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5069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A672EC" w:rsidP="00E42FC7">
                            <w:pPr>
                              <w:ind w:left="1416" w:hanging="1416"/>
                              <w:rPr>
                                <w:color w:val="595959" w:themeColor="text1" w:themeTint="A6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color w:val="595959" w:themeColor="text1" w:themeTint="A6"/>
                                  <w:sz w:val="36"/>
                                </w:rPr>
                                <w:alias w:val="Autor"/>
                                <w:id w:val="-1818184679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0689A">
                                  <w:rPr>
                                    <w:color w:val="595959" w:themeColor="text1" w:themeTint="A6"/>
                                    <w:sz w:val="36"/>
                                  </w:rPr>
                                  <w:t>Andrei García Cuadra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A5FA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6.65pt;margin-top:395.35pt;width:591.1pt;height:32.2pt;rotation:18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" filled="f" stroked="f">
                <v:textbox>
                  <w:txbxContent>
                    <w:p w:rsidR="00C001DA" w:rsidRPr="00AA7A46" w:rsidRDefault="00A672EC" w:rsidP="00E42FC7">
                      <w:pPr>
                        <w:ind w:left="1416" w:hanging="1416"/>
                        <w:rPr>
                          <w:color w:val="595959" w:themeColor="text1" w:themeTint="A6"/>
                          <w:sz w:val="3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36"/>
                          </w:rPr>
                          <w:alias w:val="Autor"/>
                          <w:id w:val="-1818184679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0689A">
                            <w:rPr>
                              <w:color w:val="595959" w:themeColor="text1" w:themeTint="A6"/>
                              <w:sz w:val="36"/>
                            </w:rPr>
                            <w:t>Andrei García Cuadra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09CF813" wp14:editId="20E5A5A7">
                <wp:simplePos x="0" y="0"/>
                <wp:positionH relativeFrom="column">
                  <wp:posOffset>1527743</wp:posOffset>
                </wp:positionH>
                <wp:positionV relativeFrom="paragraph">
                  <wp:posOffset>9215755</wp:posOffset>
                </wp:positionV>
                <wp:extent cx="5197642" cy="360045"/>
                <wp:effectExtent l="0" t="0" r="0" b="190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642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DDDDDD" w:themeColor="background2"/>
                                <w:sz w:val="36"/>
                              </w:rPr>
                              <w:alias w:val="Asunto"/>
                              <w:id w:val="11023820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76B14" w:rsidRPr="00923642" w:rsidRDefault="0050689A" w:rsidP="00576B14">
                                <w:pPr>
                                  <w:ind w:left="426"/>
                                  <w:jc w:val="right"/>
                                  <w:rPr>
                                    <w:color w:val="DDDDDD" w:themeColor="background2"/>
                                    <w:sz w:val="28"/>
                                  </w:rPr>
                                </w:pPr>
                                <w:r>
                                  <w:rPr>
                                    <w:color w:val="DDDDDD" w:themeColor="background2"/>
                                    <w:sz w:val="36"/>
                                  </w:rPr>
                                  <w:t>Ejercicios solicitados por correo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CF813" id="Text Box 4" o:spid="_x0000_s1027" type="#_x0000_t202" style="position:absolute;margin-left:120.3pt;margin-top:725.65pt;width:409.25pt;height:28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J9qtwIAAME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" filled="f" stroked="f">
                <v:textbox>
                  <w:txbxContent>
                    <w:sdt>
                      <w:sdtPr>
                        <w:rPr>
                          <w:color w:val="DDDDDD" w:themeColor="background2"/>
                          <w:sz w:val="36"/>
                        </w:rPr>
                        <w:alias w:val="Asunto"/>
                        <w:id w:val="110238209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76B14" w:rsidRPr="00923642" w:rsidRDefault="0050689A" w:rsidP="00576B14">
                          <w:pPr>
                            <w:ind w:left="426"/>
                            <w:jc w:val="right"/>
                            <w:rPr>
                              <w:color w:val="DDDDDD" w:themeColor="background2"/>
                              <w:sz w:val="28"/>
                            </w:rPr>
                          </w:pPr>
                          <w:r>
                            <w:rPr>
                              <w:color w:val="DDDDDD" w:themeColor="background2"/>
                              <w:sz w:val="36"/>
                            </w:rPr>
                            <w:t>Ejercicios solicitados por correo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A7A46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9B1BCAE" wp14:editId="42A03E85">
                <wp:simplePos x="0" y="0"/>
                <wp:positionH relativeFrom="column">
                  <wp:posOffset>-900462</wp:posOffset>
                </wp:positionH>
                <wp:positionV relativeFrom="paragraph">
                  <wp:posOffset>8470232</wp:posOffset>
                </wp:positionV>
                <wp:extent cx="7668126" cy="11811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8126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001DA" w:rsidRPr="00AA7A46" w:rsidRDefault="00A672EC" w:rsidP="00AB4BE4">
                            <w:pPr>
                              <w:jc w:val="right"/>
                              <w:rPr>
                                <w:color w:val="FFE9CA" w:themeColor="accent3" w:themeTint="33"/>
                                <w:sz w:val="96"/>
                                <w:szCs w:val="136"/>
                              </w:rPr>
                            </w:pPr>
                            <w:sdt>
                              <w:sdtPr>
                                <w:rPr>
                                  <w:color w:val="FFE9CA" w:themeColor="accent3" w:themeTint="33"/>
                                  <w:sz w:val="96"/>
                                  <w:szCs w:val="136"/>
                                </w:rPr>
                                <w:alias w:val="Título"/>
                                <w:id w:val="52144292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0689A">
                                  <w:rPr>
                                    <w:color w:val="FFE9CA" w:themeColor="accent3" w:themeTint="33"/>
                                    <w:sz w:val="96"/>
                                    <w:szCs w:val="136"/>
                                  </w:rPr>
                                  <w:t>Sistemas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1BCAE" id="Text Box 2" o:spid="_x0000_s1028" type="#_x0000_t202" style="position:absolute;margin-left:-70.9pt;margin-top:666.95pt;width:603.8pt;height:9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" filled="f" stroked="f">
                <v:textbox>
                  <w:txbxContent>
                    <w:p w:rsidR="00C001DA" w:rsidRPr="00AA7A46" w:rsidRDefault="00A672EC" w:rsidP="00AB4BE4">
                      <w:pPr>
                        <w:jc w:val="right"/>
                        <w:rPr>
                          <w:color w:val="FFE9CA" w:themeColor="accent3" w:themeTint="33"/>
                          <w:sz w:val="96"/>
                          <w:szCs w:val="136"/>
                        </w:rPr>
                      </w:pPr>
                      <w:sdt>
                        <w:sdtPr>
                          <w:rPr>
                            <w:color w:val="FFE9CA" w:themeColor="accent3" w:themeTint="33"/>
                            <w:sz w:val="96"/>
                            <w:szCs w:val="136"/>
                          </w:rPr>
                          <w:alias w:val="Título"/>
                          <w:id w:val="52144292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0689A">
                            <w:rPr>
                              <w:color w:val="FFE9CA" w:themeColor="accent3" w:themeTint="33"/>
                              <w:sz w:val="96"/>
                              <w:szCs w:val="136"/>
                            </w:rPr>
                            <w:t>Sistemas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AA7A4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88B4FF5" wp14:editId="3387231A">
                <wp:simplePos x="0" y="0"/>
                <wp:positionH relativeFrom="column">
                  <wp:posOffset>-431165</wp:posOffset>
                </wp:positionH>
                <wp:positionV relativeFrom="paragraph">
                  <wp:posOffset>5892098</wp:posOffset>
                </wp:positionV>
                <wp:extent cx="7242175" cy="336550"/>
                <wp:effectExtent l="0" t="0" r="0" b="63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217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AA7A46" w:rsidRDefault="00A672EC" w:rsidP="00923642">
                            <w:pPr>
                              <w:ind w:right="47"/>
                              <w:rPr>
                                <w:color w:val="D9D9D9" w:themeColor="background1" w:themeShade="D9"/>
                                <w:sz w:val="32"/>
                              </w:rPr>
                            </w:pPr>
                            <w:sdt>
                              <w:sdtPr>
                                <w:rPr>
                                  <w:color w:val="D9D9D9" w:themeColor="background1" w:themeShade="D9"/>
                                  <w:sz w:val="32"/>
                                </w:rPr>
                                <w:alias w:val="Publish Date"/>
                                <w:tag w:val=""/>
                                <w:id w:val="-876317068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11-20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0689A">
                                  <w:rPr>
                                    <w:color w:val="D9D9D9" w:themeColor="background1" w:themeShade="D9"/>
                                    <w:sz w:val="32"/>
                                  </w:rPr>
                                  <w:t>20/11/2016</w:t>
                                </w:r>
                              </w:sdtContent>
                            </w:sdt>
                          </w:p>
                          <w:p w:rsidR="00C001DA" w:rsidRPr="00576B14" w:rsidRDefault="00C001DA" w:rsidP="00576B14">
                            <w:pPr>
                              <w:ind w:right="47"/>
                              <w:jc w:val="right"/>
                              <w:rPr>
                                <w:color w:val="D9D9D9" w:themeColor="background1" w:themeShade="D9"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B4FF5" id="Rectangle 14" o:spid="_x0000_s1029" style="position:absolute;margin-left:-33.95pt;margin-top:463.95pt;width:570.25pt;height:26.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" filled="f" stroked="f">
                <v:textbox>
                  <w:txbxContent>
                    <w:p w:rsidR="00C001DA" w:rsidRPr="00AA7A46" w:rsidRDefault="00A672EC" w:rsidP="00923642">
                      <w:pPr>
                        <w:ind w:right="47"/>
                        <w:rPr>
                          <w:color w:val="D9D9D9" w:themeColor="background1" w:themeShade="D9"/>
                          <w:sz w:val="32"/>
                        </w:rPr>
                      </w:pPr>
                      <w:sdt>
                        <w:sdtPr>
                          <w:rPr>
                            <w:color w:val="D9D9D9" w:themeColor="background1" w:themeShade="D9"/>
                            <w:sz w:val="32"/>
                          </w:rPr>
                          <w:alias w:val="Publish Date"/>
                          <w:tag w:val=""/>
                          <w:id w:val="-876317068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11-20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50689A">
                            <w:rPr>
                              <w:color w:val="D9D9D9" w:themeColor="background1" w:themeShade="D9"/>
                              <w:sz w:val="32"/>
                            </w:rPr>
                            <w:t>20/11/2016</w:t>
                          </w:r>
                        </w:sdtContent>
                      </w:sdt>
                    </w:p>
                    <w:p w:rsidR="00C001DA" w:rsidRPr="00576B14" w:rsidRDefault="00C001DA" w:rsidP="00576B14">
                      <w:pPr>
                        <w:ind w:right="47"/>
                        <w:jc w:val="right"/>
                        <w:rPr>
                          <w:color w:val="D9D9D9" w:themeColor="background1" w:themeShade="D9"/>
                          <w:sz w:val="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7A46" w:rsidRPr="00E42FC7">
        <w:rPr>
          <w:noProof/>
          <w:lang w:val="es-MX" w:eastAsia="es-MX"/>
        </w:rPr>
        <w:drawing>
          <wp:anchor distT="0" distB="0" distL="114300" distR="114300" simplePos="0" relativeHeight="251737600" behindDoc="1" locked="0" layoutInCell="1" allowOverlap="1" wp14:anchorId="6E956635" wp14:editId="747EF5CA">
            <wp:simplePos x="0" y="0"/>
            <wp:positionH relativeFrom="column">
              <wp:posOffset>-2443656</wp:posOffset>
            </wp:positionH>
            <wp:positionV relativeFrom="paragraph">
              <wp:posOffset>-388161</wp:posOffset>
            </wp:positionV>
            <wp:extent cx="12037060" cy="8950677"/>
            <wp:effectExtent l="0" t="0" r="2858" b="0"/>
            <wp:wrapNone/>
            <wp:docPr id="1" name="Picture 1" descr="C:\Users\60034810\Downloads\vintage_minimalist_art-wallpaper-2560x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0034810\Downloads\vintage_minimalist_art-wallpaper-2560x14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1F1F1F"/>
                        </a:clrFrom>
                        <a:clrTo>
                          <a:srgbClr val="1F1F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79" r="31761" b="-1049"/>
                    <a:stretch/>
                  </pic:blipFill>
                  <pic:spPr bwMode="auto">
                    <a:xfrm rot="5400000" flipH="1">
                      <a:off x="0" y="0"/>
                      <a:ext cx="12037060" cy="895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64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585018" behindDoc="1" locked="0" layoutInCell="1" allowOverlap="1" wp14:anchorId="45A82E02" wp14:editId="5FF9E4A8">
                <wp:simplePos x="0" y="0"/>
                <wp:positionH relativeFrom="column">
                  <wp:posOffset>-707390</wp:posOffset>
                </wp:positionH>
                <wp:positionV relativeFrom="paragraph">
                  <wp:posOffset>-925005</wp:posOffset>
                </wp:positionV>
                <wp:extent cx="7601986" cy="10684042"/>
                <wp:effectExtent l="0" t="0" r="0" b="31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986" cy="1068404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59A0B3F" id="Rectangle 41" o:spid="_x0000_s1026" style="position:absolute;margin-left:-55.7pt;margin-top:-72.85pt;width:598.6pt;height:841.25pt;z-index:-251731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" fillcolor="#f69200 [3206]" stroked="f" strokeweight="2pt"/>
            </w:pict>
          </mc:Fallback>
        </mc:AlternateContent>
      </w:r>
      <w:r w:rsidR="00751268">
        <w:rPr>
          <w:noProof/>
          <w:color w:val="FFFFFF" w:themeColor="background1"/>
          <w:lang w:val="es-MX" w:eastAsia="es-MX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CBC2B89" wp14:editId="49DEF991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C001DA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CB495B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2016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C2B89" id="Text Box 3" o:spid="_x0000_s1030" type="#_x0000_t202" style="position:absolute;margin-left:563.5pt;margin-top:372.65pt;width:231.05pt;height:22.5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SwuQ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CnikSw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C001DA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CB495B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2016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MX" w:eastAsia="es-MX"/>
        </w:rPr>
        <mc:AlternateContent>
          <mc:Choice Requires="wps">
            <w:drawing>
              <wp:inline distT="0" distB="0" distL="0" distR="0" wp14:anchorId="0A18FE81" wp14:editId="7BE851A2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BB3EA1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696011" w:rsidRDefault="00696011" w:rsidP="00696011">
      <w:pPr>
        <w:pStyle w:val="Ttulo1"/>
      </w:pPr>
      <w:r>
        <w:lastRenderedPageBreak/>
        <w:t>Dudas</w:t>
      </w:r>
    </w:p>
    <w:p w:rsidR="00696011" w:rsidRPr="00696011" w:rsidRDefault="00696011" w:rsidP="00696011">
      <w:pPr>
        <w:pStyle w:val="Prrafodelista"/>
        <w:numPr>
          <w:ilvl w:val="0"/>
          <w:numId w:val="2"/>
        </w:numPr>
        <w:rPr>
          <w:b/>
          <w:bCs/>
        </w:rPr>
      </w:pPr>
      <w:r>
        <w:t>¿En qué casos .. representa la carpeta raíz y en cuáles no, especificando que se requiere una ruta relativa?</w:t>
      </w:r>
      <w:r>
        <w:br w:type="page"/>
      </w:r>
    </w:p>
    <w:p w:rsidR="00931C5D" w:rsidRDefault="00931C5D" w:rsidP="00931C5D">
      <w:pPr>
        <w:pStyle w:val="Ttulo1"/>
      </w:pPr>
      <w:r>
        <w:lastRenderedPageBreak/>
        <w:t>Anexo 1.1</w:t>
      </w:r>
    </w:p>
    <w:p w:rsidR="0050689A" w:rsidRDefault="0050689A" w:rsidP="0050689A">
      <w:pPr>
        <w:pStyle w:val="Ttulo2"/>
      </w:pPr>
      <w:r>
        <w:t>1. Cambiar al directorio raiz, comprobar cual es el directorio activo y mostrar las carpetas y ficheros que hay en el. Hacer lo mismo para el directorio de trabajo del usuario, el directorio activo y el directorio padre.</w:t>
      </w:r>
    </w:p>
    <w:p w:rsidR="0050689A" w:rsidRDefault="00963DF7" w:rsidP="005068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229.5pt">
            <v:imagedata r:id="rId10" o:title="1.1"/>
          </v:shape>
        </w:pict>
      </w:r>
    </w:p>
    <w:p w:rsidR="0050689A" w:rsidRDefault="0050689A" w:rsidP="0050689A">
      <w:pPr>
        <w:pStyle w:val="Ttulo2"/>
      </w:pPr>
      <w:r>
        <w:lastRenderedPageBreak/>
        <w:t>2. ¿En el esquema del libro, cuál es la trayectoria absoluta del subdirectorio d212? ¿Y la del fichero f111 ?</w:t>
      </w:r>
      <w:r w:rsidRPr="0050689A">
        <w:t xml:space="preserve"> </w:t>
      </w:r>
    </w:p>
    <w:p w:rsidR="0050689A" w:rsidRDefault="0050689A" w:rsidP="0050689A">
      <w:pPr>
        <w:pStyle w:val="Ttulo2"/>
      </w:pPr>
      <w:r>
        <w:rPr>
          <w:noProof/>
          <w:lang w:val="es-MX" w:eastAsia="es-MX"/>
        </w:rPr>
        <w:drawing>
          <wp:inline distT="0" distB="0" distL="0" distR="0">
            <wp:extent cx="6191250" cy="3705225"/>
            <wp:effectExtent l="0" t="0" r="0" b="9525"/>
            <wp:docPr id="5" name="Imagen 5" descr="C:\Users\Andrei\AppData\Local\Microsoft\Windows\INetCacheContent.Word\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i\AppData\Local\Microsoft\Windows\INetCacheContent.Word\1.1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89A" w:rsidRDefault="0050689A" w:rsidP="0050689A"/>
    <w:p w:rsidR="0050689A" w:rsidRDefault="0050689A" w:rsidP="0050689A">
      <w:pPr>
        <w:pStyle w:val="Ttulo2"/>
      </w:pPr>
      <w:r>
        <w:t>3. ¿Cual es la trayectoria relativa del fichero f311 si el directorio activo es d3?</w:t>
      </w:r>
    </w:p>
    <w:p w:rsidR="0050689A" w:rsidRDefault="00963DF7" w:rsidP="0050689A">
      <w:r>
        <w:pict>
          <v:shape id="_x0000_i1026" type="#_x0000_t75" style="width:457.5pt;height:276pt">
            <v:imagedata r:id="rId12" o:title="1.1"/>
          </v:shape>
        </w:pict>
      </w:r>
    </w:p>
    <w:p w:rsidR="0050689A" w:rsidRDefault="0050689A" w:rsidP="0050689A">
      <w:pPr>
        <w:pStyle w:val="Ttulo2"/>
      </w:pPr>
      <w:r>
        <w:lastRenderedPageBreak/>
        <w:t>4. ¿Cuál es la trayectoria relativa del fichero f122 si el directorio activo es d11?</w:t>
      </w:r>
    </w:p>
    <w:p w:rsidR="0050689A" w:rsidRPr="0050689A" w:rsidRDefault="0050689A" w:rsidP="0050689A">
      <w:pPr>
        <w:rPr>
          <w:lang w:eastAsia="es-AR"/>
        </w:rPr>
      </w:pPr>
      <w:r>
        <w:rPr>
          <w:noProof/>
          <w:lang w:val="es-MX" w:eastAsia="es-MX"/>
        </w:rPr>
        <w:drawing>
          <wp:inline distT="0" distB="0" distL="0" distR="0">
            <wp:extent cx="6191250" cy="4295775"/>
            <wp:effectExtent l="0" t="0" r="0" b="9525"/>
            <wp:docPr id="15" name="Imagen 15" descr="C:\Users\Andrei\AppData\Local\Microsoft\Windows\INetCacheContent.Word\1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drei\AppData\Local\Microsoft\Windows\INetCacheContent.Word\1.1.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89A" w:rsidRDefault="0050689A" w:rsidP="0050689A"/>
    <w:p w:rsidR="0050689A" w:rsidRDefault="0050689A" w:rsidP="0050689A">
      <w:pPr>
        <w:pStyle w:val="Ttulo2"/>
      </w:pPr>
      <w:r>
        <w:lastRenderedPageBreak/>
        <w:t>5. Probar las instrucciones del apartado 9.5 que se indican a continuación anotando las que no has conseguido que funcionen correctamente: ls, cp, mv, rm, cd, mkdir, rmdir, find y cat.</w:t>
      </w:r>
    </w:p>
    <w:p w:rsidR="0050689A" w:rsidRDefault="0050689A" w:rsidP="0050689A">
      <w:r>
        <w:rPr>
          <w:noProof/>
          <w:lang w:val="es-MX" w:eastAsia="es-MX"/>
        </w:rPr>
        <w:drawing>
          <wp:inline distT="0" distB="0" distL="0" distR="0">
            <wp:extent cx="6191250" cy="3676650"/>
            <wp:effectExtent l="0" t="0" r="0" b="0"/>
            <wp:docPr id="7" name="Imagen 7" descr="C:\Users\Andrei\AppData\Local\Microsoft\Windows\INetCacheContent.Word\1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ei\AppData\Local\Microsoft\Windows\INetCacheContent.Word\1.1.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89A" w:rsidRDefault="0050689A" w:rsidP="0050689A">
      <w:pPr>
        <w:pStyle w:val="Ttulo2"/>
      </w:pPr>
      <w:r>
        <w:t>6. Hacer las actividades del apartado 9.9</w:t>
      </w:r>
      <w:r>
        <w:cr/>
      </w:r>
    </w:p>
    <w:p w:rsidR="0050689A" w:rsidRDefault="0050689A" w:rsidP="0050689A">
      <w:pPr>
        <w:pStyle w:val="Ttulo3"/>
      </w:pPr>
      <w:r>
        <w:t>Partiendo del esquema anterior, con qué instrucción ...</w:t>
      </w:r>
    </w:p>
    <w:p w:rsidR="0050689A" w:rsidRDefault="0050689A" w:rsidP="00963DF7">
      <w:pPr>
        <w:pStyle w:val="Ttulo3"/>
        <w:numPr>
          <w:ilvl w:val="0"/>
          <w:numId w:val="1"/>
        </w:numPr>
      </w:pPr>
      <w:r>
        <w:t>copiaremos todos los ficheros de d211 cuya extensión sea .txt en el directorio d32 ?. cp</w:t>
      </w:r>
    </w:p>
    <w:p w:rsidR="00963DF7" w:rsidRPr="00963DF7" w:rsidRDefault="00963DF7" w:rsidP="00963DF7">
      <w:pPr>
        <w:rPr>
          <w:lang w:eastAsia="es-AR"/>
        </w:rPr>
      </w:pPr>
      <w:r>
        <w:rPr>
          <w:lang w:eastAsia="es-AR"/>
        </w:rPr>
        <w:t>cp /d2/d21/d211/*.txt /d3/d32</w:t>
      </w:r>
    </w:p>
    <w:p w:rsidR="00963DF7" w:rsidRDefault="0050689A" w:rsidP="00963DF7">
      <w:pPr>
        <w:pStyle w:val="Ttulo3"/>
        <w:numPr>
          <w:ilvl w:val="0"/>
          <w:numId w:val="1"/>
        </w:numPr>
      </w:pPr>
      <w:r>
        <w:t>copiaremos todos los ficheros y directorios de d3 en d12 si el directorio actual es d2 y usando nombres relativos ?.</w:t>
      </w:r>
    </w:p>
    <w:p w:rsidR="00963DF7" w:rsidRPr="00963DF7" w:rsidRDefault="00963DF7" w:rsidP="00963DF7">
      <w:pPr>
        <w:rPr>
          <w:lang w:eastAsia="es-AR"/>
        </w:rPr>
      </w:pPr>
      <w:r>
        <w:rPr>
          <w:lang w:eastAsia="es-AR"/>
        </w:rPr>
        <w:t>cp ../d3/ ../d1/d12</w:t>
      </w:r>
    </w:p>
    <w:p w:rsidR="0050689A" w:rsidRDefault="0050689A" w:rsidP="00963DF7">
      <w:pPr>
        <w:pStyle w:val="Ttulo3"/>
        <w:numPr>
          <w:ilvl w:val="0"/>
          <w:numId w:val="1"/>
        </w:numPr>
      </w:pPr>
      <w:r>
        <w:t>borraremos todos los ficheros y directorios de d21 que empiecen por letra minúscula y tengan extensión .exe, estando en d33 y utilizando nombres relativos ?.</w:t>
      </w:r>
    </w:p>
    <w:p w:rsidR="00963DF7" w:rsidRDefault="00963DF7" w:rsidP="00963DF7">
      <w:pPr>
        <w:rPr>
          <w:lang w:eastAsia="es-AR"/>
        </w:rPr>
      </w:pPr>
      <w:r>
        <w:rPr>
          <w:lang w:eastAsia="es-AR"/>
        </w:rPr>
        <w:t>rm –r –f ../../d2/d21/[qwertyuiopñlkjhgfdsazxcvbnmàèçìòèáéíóú]*.exe</w:t>
      </w:r>
    </w:p>
    <w:p w:rsidR="0050689A" w:rsidRDefault="0050689A" w:rsidP="00963DF7">
      <w:pPr>
        <w:pStyle w:val="Ttulo3"/>
        <w:numPr>
          <w:ilvl w:val="0"/>
          <w:numId w:val="1"/>
        </w:numPr>
      </w:pPr>
      <w:r>
        <w:t>haremos que el directorio d3 y todos sus archivos y subdirectorios pasen a ser del</w:t>
      </w:r>
      <w:r w:rsidR="00963DF7">
        <w:t xml:space="preserve"> </w:t>
      </w:r>
      <w:r>
        <w:t>usuario asir ?.</w:t>
      </w:r>
    </w:p>
    <w:p w:rsidR="00963DF7" w:rsidRPr="00963DF7" w:rsidRDefault="00931C5D" w:rsidP="00963DF7">
      <w:pPr>
        <w:rPr>
          <w:lang w:eastAsia="es-AR"/>
        </w:rPr>
      </w:pPr>
      <w:r>
        <w:rPr>
          <w:lang w:eastAsia="es-AR"/>
        </w:rPr>
        <w:t>mv /d3 /home/asir</w:t>
      </w:r>
    </w:p>
    <w:p w:rsidR="00963DF7" w:rsidRDefault="0050689A" w:rsidP="00963DF7">
      <w:pPr>
        <w:pStyle w:val="Ttulo3"/>
        <w:numPr>
          <w:ilvl w:val="0"/>
          <w:numId w:val="1"/>
        </w:numPr>
      </w:pPr>
      <w:r>
        <w:lastRenderedPageBreak/>
        <w:t>cambiaremos el nombre del fichero f312 de d31 por fich_datos estando en el</w:t>
      </w:r>
      <w:r w:rsidR="00963DF7">
        <w:t xml:space="preserve"> </w:t>
      </w:r>
      <w:r>
        <w:t>directorio raíz y utilizando nombres relativos ?.</w:t>
      </w:r>
      <w:r>
        <w:cr/>
      </w:r>
    </w:p>
    <w:p w:rsidR="0050689A" w:rsidRDefault="00963DF7" w:rsidP="00963DF7">
      <w:pPr>
        <w:pStyle w:val="Prrafodelista"/>
      </w:pPr>
      <w:r>
        <w:t>cd /d3/d31/</w:t>
      </w:r>
    </w:p>
    <w:p w:rsidR="00963DF7" w:rsidRDefault="00963DF7" w:rsidP="00963DF7">
      <w:pPr>
        <w:pStyle w:val="Prrafodelista"/>
      </w:pPr>
      <w:r>
        <w:t>rename f312 fich_datos</w:t>
      </w:r>
    </w:p>
    <w:p w:rsidR="00931C5D" w:rsidRDefault="00931C5D" w:rsidP="00931C5D">
      <w:pPr>
        <w:pStyle w:val="Ttulo1"/>
      </w:pPr>
      <w:r>
        <w:t>Anexo 1.2</w:t>
      </w:r>
    </w:p>
    <w:p w:rsidR="00931C5D" w:rsidRDefault="00931C5D" w:rsidP="00931C5D">
      <w:pPr>
        <w:pStyle w:val="Ttulo3"/>
      </w:pPr>
      <w:r>
        <w:t>1. copiar</w:t>
      </w:r>
      <w:r w:rsidR="00C96669">
        <w:t>ías todos los ficheros de dir_11</w:t>
      </w:r>
      <w:r>
        <w:t xml:space="preserve"> cuya extensión sea .txt en el d</w:t>
      </w:r>
      <w:r>
        <w:t xml:space="preserve">irectorio </w:t>
      </w:r>
      <w:r w:rsidR="00C96669">
        <w:t>dir_3</w:t>
      </w:r>
      <w:r>
        <w:t xml:space="preserve"> si el directorio </w:t>
      </w:r>
      <w:r>
        <w:t>activo es dir_2, usando nombres relativos ?.</w:t>
      </w:r>
    </w:p>
    <w:p w:rsidR="00931C5D" w:rsidRDefault="00931C5D" w:rsidP="00931C5D">
      <w:r>
        <w:rPr>
          <w:noProof/>
        </w:rPr>
        <w:t>cp</w:t>
      </w:r>
      <w:r>
        <w:t xml:space="preserve">  ../../dir_1/dir_</w:t>
      </w:r>
      <w:r w:rsidR="00C96669">
        <w:t>11/*.txt ../dir_3/</w:t>
      </w:r>
      <w:bookmarkStart w:id="0" w:name="_GoBack"/>
      <w:bookmarkEnd w:id="0"/>
    </w:p>
    <w:p w:rsidR="00931C5D" w:rsidRDefault="00931C5D" w:rsidP="00931C5D">
      <w:pPr>
        <w:pStyle w:val="Ttulo3"/>
      </w:pPr>
      <w:r>
        <w:t>2. copiarías los ficheros de dir_</w:t>
      </w:r>
      <w:r w:rsidR="00C96669">
        <w:t>12</w:t>
      </w:r>
      <w:r>
        <w:t xml:space="preserve"> cuyo nombre empiece por vocal en d</w:t>
      </w:r>
      <w:r>
        <w:t>ir_</w:t>
      </w:r>
      <w:r w:rsidR="00C96669">
        <w:t>21</w:t>
      </w:r>
      <w:r>
        <w:t xml:space="preserve"> si el directorio activo es </w:t>
      </w:r>
      <w:r>
        <w:t>dir_32, usando nombres relativos ?</w:t>
      </w:r>
    </w:p>
    <w:p w:rsidR="00931C5D" w:rsidRPr="00931C5D" w:rsidRDefault="00931C5D" w:rsidP="00931C5D">
      <w:pPr>
        <w:rPr>
          <w:lang w:eastAsia="es-AR"/>
        </w:rPr>
      </w:pPr>
      <w:r>
        <w:rPr>
          <w:lang w:eastAsia="es-AR"/>
        </w:rPr>
        <w:t>cp ../dir_</w:t>
      </w:r>
      <w:r w:rsidR="00C96669">
        <w:rPr>
          <w:lang w:eastAsia="es-AR"/>
        </w:rPr>
        <w:t>12</w:t>
      </w:r>
      <w:r>
        <w:rPr>
          <w:lang w:eastAsia="es-AR"/>
        </w:rPr>
        <w:t>/[aeiouAEIOUÁÉÍÓÚáéúíó]* ../../</w:t>
      </w:r>
      <w:r w:rsidR="00C96669">
        <w:rPr>
          <w:lang w:eastAsia="es-AR"/>
        </w:rPr>
        <w:t>dir_21</w:t>
      </w:r>
    </w:p>
    <w:p w:rsidR="00931C5D" w:rsidRDefault="00931C5D" w:rsidP="00931C5D">
      <w:pPr>
        <w:pStyle w:val="Ttulo3"/>
      </w:pPr>
      <w:r>
        <w:t>3. borrarías todos los ficheros de dir_</w:t>
      </w:r>
      <w:r w:rsidR="00C96669">
        <w:t>3</w:t>
      </w:r>
      <w:r>
        <w:t xml:space="preserve"> y sus subdirectorios, cu</w:t>
      </w:r>
      <w:r>
        <w:t xml:space="preserve">yo nombre empiece por f y tenga </w:t>
      </w:r>
      <w:r>
        <w:t>como extensión .</w:t>
      </w:r>
      <w:r w:rsidR="00C96669">
        <w:t>doc</w:t>
      </w:r>
      <w:r>
        <w:t xml:space="preserve"> ?.</w:t>
      </w:r>
    </w:p>
    <w:p w:rsidR="00696011" w:rsidRDefault="00931C5D" w:rsidP="00696011">
      <w:pPr>
        <w:rPr>
          <w:lang w:eastAsia="es-AR"/>
        </w:rPr>
      </w:pPr>
      <w:r>
        <w:rPr>
          <w:lang w:eastAsia="es-AR"/>
        </w:rPr>
        <w:t xml:space="preserve">rm –r </w:t>
      </w:r>
      <w:r w:rsidR="00696011">
        <w:rPr>
          <w:lang w:eastAsia="es-AR"/>
        </w:rPr>
        <w:t>/dir_</w:t>
      </w:r>
      <w:r w:rsidR="00C96669">
        <w:rPr>
          <w:lang w:eastAsia="es-AR"/>
        </w:rPr>
        <w:t>3</w:t>
      </w:r>
      <w:r w:rsidR="00696011">
        <w:rPr>
          <w:lang w:eastAsia="es-AR"/>
        </w:rPr>
        <w:t>/f*.</w:t>
      </w:r>
      <w:r w:rsidR="00C96669">
        <w:rPr>
          <w:lang w:eastAsia="es-AR"/>
        </w:rPr>
        <w:t>doc</w:t>
      </w:r>
    </w:p>
    <w:p w:rsidR="00931C5D" w:rsidRDefault="00931C5D" w:rsidP="00931C5D">
      <w:pPr>
        <w:pStyle w:val="Ttulo3"/>
      </w:pPr>
      <w:r>
        <w:t>4. moverías todo el contenido (y solo el contenido) de dir_</w:t>
      </w:r>
      <w:r w:rsidR="00C96669">
        <w:t>2</w:t>
      </w:r>
      <w:r>
        <w:t xml:space="preserve"> al directori</w:t>
      </w:r>
      <w:r>
        <w:t xml:space="preserve">o raiz, si el directorio activo </w:t>
      </w:r>
      <w:r>
        <w:t>es dir_</w:t>
      </w:r>
      <w:r w:rsidR="00C96669">
        <w:t>1</w:t>
      </w:r>
      <w:r>
        <w:t>2, usando nombres relativos ?.</w:t>
      </w:r>
    </w:p>
    <w:p w:rsidR="00696011" w:rsidRPr="00696011" w:rsidRDefault="00696011" w:rsidP="00696011">
      <w:pPr>
        <w:rPr>
          <w:lang w:eastAsia="es-AR"/>
        </w:rPr>
      </w:pPr>
      <w:r>
        <w:rPr>
          <w:lang w:eastAsia="es-AR"/>
        </w:rPr>
        <w:t>mv ../dir_</w:t>
      </w:r>
      <w:r w:rsidR="00C96669">
        <w:rPr>
          <w:lang w:eastAsia="es-AR"/>
        </w:rPr>
        <w:t>2</w:t>
      </w:r>
      <w:r>
        <w:rPr>
          <w:lang w:eastAsia="es-AR"/>
        </w:rPr>
        <w:t>/* ..</w:t>
      </w:r>
    </w:p>
    <w:p w:rsidR="00931C5D" w:rsidRDefault="00931C5D" w:rsidP="00931C5D">
      <w:pPr>
        <w:pStyle w:val="Ttulo3"/>
      </w:pPr>
      <w:r>
        <w:t>5. borrarías dir_</w:t>
      </w:r>
      <w:r w:rsidR="00C96669">
        <w:t>2</w:t>
      </w:r>
      <w:r>
        <w:t>1 y todo su contenido estando en el directorio raiz y usando nombres absolutos ?</w:t>
      </w:r>
    </w:p>
    <w:p w:rsidR="00696011" w:rsidRPr="00696011" w:rsidRDefault="00696011" w:rsidP="00696011">
      <w:pPr>
        <w:rPr>
          <w:lang w:eastAsia="es-AR"/>
        </w:rPr>
      </w:pPr>
      <w:r>
        <w:rPr>
          <w:lang w:eastAsia="es-AR"/>
        </w:rPr>
        <w:t>rm –r /dir_</w:t>
      </w:r>
      <w:r w:rsidR="00C96669">
        <w:rPr>
          <w:lang w:eastAsia="es-AR"/>
        </w:rPr>
        <w:t>2</w:t>
      </w:r>
      <w:r>
        <w:rPr>
          <w:lang w:eastAsia="es-AR"/>
        </w:rPr>
        <w:t>/</w:t>
      </w:r>
      <w:r w:rsidR="00C96669">
        <w:rPr>
          <w:lang w:eastAsia="es-AR"/>
        </w:rPr>
        <w:t>dir_21/</w:t>
      </w:r>
    </w:p>
    <w:p w:rsidR="00931C5D" w:rsidRDefault="00931C5D" w:rsidP="00931C5D">
      <w:pPr>
        <w:pStyle w:val="Ttulo3"/>
      </w:pPr>
      <w:r>
        <w:t>6. mostrarías el contenido del directorio dir_</w:t>
      </w:r>
      <w:r w:rsidR="007E5ED0">
        <w:t>31</w:t>
      </w:r>
      <w:r>
        <w:t xml:space="preserve"> si el directorio a</w:t>
      </w:r>
      <w:r w:rsidR="007E5ED0">
        <w:t>ctivo es dir_3</w:t>
      </w:r>
      <w:r>
        <w:t xml:space="preserve">, usando nombres </w:t>
      </w:r>
      <w:r>
        <w:t>absolutos ?.</w:t>
      </w:r>
    </w:p>
    <w:p w:rsidR="00931C5D" w:rsidRDefault="00696011" w:rsidP="00696011">
      <w:r>
        <w:t>ls /dir_</w:t>
      </w:r>
      <w:r w:rsidR="00C96669">
        <w:t>3/dir_31/</w:t>
      </w:r>
    </w:p>
    <w:p w:rsidR="00931C5D" w:rsidRDefault="00931C5D" w:rsidP="00931C5D">
      <w:pPr>
        <w:pStyle w:val="Ttulo3"/>
      </w:pPr>
      <w:r>
        <w:t xml:space="preserve">7. mostrarías el contenido del directorio raíz </w:t>
      </w:r>
      <w:r w:rsidR="007E5ED0">
        <w:t>si el directorio activo es dir_1</w:t>
      </w:r>
      <w:r>
        <w:t>2, usando</w:t>
      </w:r>
      <w:r>
        <w:t xml:space="preserve"> nombres </w:t>
      </w:r>
      <w:r>
        <w:t>relativos ?.</w:t>
      </w:r>
    </w:p>
    <w:p w:rsidR="00931C5D" w:rsidRDefault="00696011" w:rsidP="00696011">
      <w:r>
        <w:t>ls ..</w:t>
      </w:r>
    </w:p>
    <w:p w:rsidR="00931C5D" w:rsidRDefault="00931C5D" w:rsidP="00931C5D">
      <w:pPr>
        <w:pStyle w:val="Ttulo3"/>
      </w:pPr>
      <w:r>
        <w:t>8. moverías los ficheros de dir_32 cuyo nombre empiece por una let</w:t>
      </w:r>
      <w:r>
        <w:t xml:space="preserve">ra mayúscula y termine con otra </w:t>
      </w:r>
      <w:r>
        <w:t>minúscula al directorio raíz si el directorio activo es dir_1, usando nombres relativos ?.</w:t>
      </w:r>
    </w:p>
    <w:p w:rsidR="00931C5D" w:rsidRDefault="00696011" w:rsidP="00696011">
      <w:r>
        <w:t>mv ../dir_3/dir_32/</w:t>
      </w:r>
      <w:r>
        <w:t>[AEIOUÁÉÍÚÓ]</w:t>
      </w:r>
      <w:r>
        <w:t>*</w:t>
      </w:r>
      <w:r>
        <w:t>[aeiouáéíúóÁÉÍÚÓ]</w:t>
      </w:r>
      <w:r>
        <w:t xml:space="preserve"> ..</w:t>
      </w:r>
    </w:p>
    <w:p w:rsidR="00696011" w:rsidRDefault="00931C5D" w:rsidP="007E5ED0">
      <w:pPr>
        <w:pStyle w:val="Ttulo3"/>
      </w:pPr>
      <w:r>
        <w:t xml:space="preserve">9. </w:t>
      </w:r>
      <w:r w:rsidR="007E5ED0">
        <w:t>crearías en dir_31 el directorio dir_311 ?</w:t>
      </w:r>
    </w:p>
    <w:p w:rsidR="00696011" w:rsidRPr="00696011" w:rsidRDefault="007E5ED0" w:rsidP="00696011">
      <w:pPr>
        <w:rPr>
          <w:lang w:eastAsia="es-AR"/>
        </w:rPr>
      </w:pPr>
      <w:r>
        <w:t>mkdir /dir_3/dir_31/dir_311</w:t>
      </w:r>
    </w:p>
    <w:p w:rsidR="00696011" w:rsidRDefault="00931C5D" w:rsidP="00696011">
      <w:pPr>
        <w:pStyle w:val="Ttulo3"/>
      </w:pPr>
      <w:r>
        <w:t>10. borrarías todos los ficheros de dir_</w:t>
      </w:r>
      <w:r w:rsidR="007E5ED0">
        <w:t>2</w:t>
      </w:r>
      <w:r>
        <w:t>1 cuyo nombre termine en un</w:t>
      </w:r>
      <w:r>
        <w:t xml:space="preserve"> número si el directorio activo </w:t>
      </w:r>
      <w:r>
        <w:t>es el directorio raíz y usando nombres absolutos ?.</w:t>
      </w:r>
    </w:p>
    <w:p w:rsidR="00696011" w:rsidRPr="00696011" w:rsidRDefault="00F64AA1" w:rsidP="00696011">
      <w:pPr>
        <w:rPr>
          <w:lang w:eastAsia="es-AR"/>
        </w:rPr>
      </w:pPr>
      <w:r>
        <w:rPr>
          <w:lang w:eastAsia="es-AR"/>
        </w:rPr>
        <w:t>rm –r /dir_1/dir_</w:t>
      </w:r>
      <w:r w:rsidR="007E5ED0">
        <w:rPr>
          <w:lang w:eastAsia="es-AR"/>
        </w:rPr>
        <w:t>2</w:t>
      </w:r>
      <w:r>
        <w:rPr>
          <w:lang w:eastAsia="es-AR"/>
        </w:rPr>
        <w:t>1/*.[1234567890]</w:t>
      </w:r>
    </w:p>
    <w:p w:rsidR="00696011" w:rsidRDefault="00931C5D" w:rsidP="00696011">
      <w:pPr>
        <w:pStyle w:val="Ttulo3"/>
      </w:pPr>
      <w:r>
        <w:lastRenderedPageBreak/>
        <w:t>11. harías que el directorio activo sea dir_</w:t>
      </w:r>
      <w:r w:rsidR="007E5ED0">
        <w:t>31</w:t>
      </w:r>
      <w:r>
        <w:t xml:space="preserve"> si el directorio </w:t>
      </w:r>
      <w:r>
        <w:t xml:space="preserve">activo es dir_2, usando nombres </w:t>
      </w:r>
      <w:r>
        <w:t>relativos ?</w:t>
      </w:r>
    </w:p>
    <w:p w:rsidR="00696011" w:rsidRPr="00696011" w:rsidRDefault="00F64AA1" w:rsidP="00696011">
      <w:pPr>
        <w:rPr>
          <w:lang w:eastAsia="es-AR"/>
        </w:rPr>
      </w:pPr>
      <w:r>
        <w:rPr>
          <w:lang w:eastAsia="es-AR"/>
        </w:rPr>
        <w:t>cd ../dir_</w:t>
      </w:r>
      <w:r w:rsidR="007E5ED0">
        <w:rPr>
          <w:lang w:eastAsia="es-AR"/>
        </w:rPr>
        <w:t>3</w:t>
      </w:r>
      <w:r>
        <w:rPr>
          <w:lang w:eastAsia="es-AR"/>
        </w:rPr>
        <w:t>/dir_</w:t>
      </w:r>
      <w:r w:rsidR="007E5ED0">
        <w:rPr>
          <w:lang w:eastAsia="es-AR"/>
        </w:rPr>
        <w:t>31</w:t>
      </w:r>
    </w:p>
    <w:p w:rsidR="00931C5D" w:rsidRDefault="00931C5D" w:rsidP="00931C5D">
      <w:pPr>
        <w:pStyle w:val="Ttulo3"/>
      </w:pPr>
      <w:r>
        <w:t xml:space="preserve">12. mostrarías el contenido del fichero </w:t>
      </w:r>
      <w:r w:rsidR="007E5ED0">
        <w:t>abc</w:t>
      </w:r>
      <w:r>
        <w:t>.</w:t>
      </w:r>
      <w:r w:rsidR="007E5ED0">
        <w:t>21</w:t>
      </w:r>
      <w:r>
        <w:t xml:space="preserve"> si el directorio activo es dir_32, usando nombres</w:t>
      </w:r>
      <w:r>
        <w:t xml:space="preserve"> </w:t>
      </w:r>
      <w:r>
        <w:t>relativos ?</w:t>
      </w:r>
    </w:p>
    <w:p w:rsidR="00696011" w:rsidRPr="00696011" w:rsidRDefault="00F64AA1" w:rsidP="00696011">
      <w:pPr>
        <w:rPr>
          <w:lang w:eastAsia="es-AR"/>
        </w:rPr>
      </w:pPr>
      <w:r>
        <w:rPr>
          <w:lang w:eastAsia="es-AR"/>
        </w:rPr>
        <w:t>cat ../../dir_</w:t>
      </w:r>
      <w:r w:rsidR="007E5ED0">
        <w:rPr>
          <w:lang w:eastAsia="es-AR"/>
        </w:rPr>
        <w:t>2</w:t>
      </w:r>
      <w:r>
        <w:rPr>
          <w:lang w:eastAsia="es-AR"/>
        </w:rPr>
        <w:t>/dir_</w:t>
      </w:r>
      <w:r w:rsidR="007E5ED0">
        <w:rPr>
          <w:lang w:eastAsia="es-AR"/>
        </w:rPr>
        <w:t>21</w:t>
      </w:r>
      <w:r>
        <w:rPr>
          <w:lang w:eastAsia="es-AR"/>
        </w:rPr>
        <w:t>/</w:t>
      </w:r>
      <w:r w:rsidR="007E5ED0">
        <w:rPr>
          <w:lang w:eastAsia="es-AR"/>
        </w:rPr>
        <w:t>abc.21</w:t>
      </w:r>
    </w:p>
    <w:p w:rsidR="00931C5D" w:rsidRDefault="00931C5D" w:rsidP="00931C5D">
      <w:pPr>
        <w:pStyle w:val="Ttulo3"/>
      </w:pPr>
      <w:r>
        <w:t>13. buscarías donde se encuentran los ficheros cuyo nombre e</w:t>
      </w:r>
      <w:r>
        <w:t xml:space="preserve">mpiece por un número dentro del </w:t>
      </w:r>
      <w:r>
        <w:t>directorio dir_12 siendo el directorio activo dir_3 y usando nombres relativos ?</w:t>
      </w:r>
    </w:p>
    <w:p w:rsidR="00F64AA1" w:rsidRDefault="00F64AA1" w:rsidP="00931C5D">
      <w:pPr>
        <w:pStyle w:val="Ttulo3"/>
        <w:rPr>
          <w:rFonts w:eastAsiaTheme="minorEastAsia" w:cstheme="minorBidi"/>
          <w:b w:val="0"/>
          <w:bCs w:val="0"/>
          <w:color w:val="auto"/>
          <w:sz w:val="22"/>
          <w:lang w:eastAsia="zh-CN"/>
        </w:rPr>
      </w:pPr>
      <w:r>
        <w:rPr>
          <w:rFonts w:eastAsiaTheme="minorEastAsia" w:cstheme="minorBidi"/>
          <w:b w:val="0"/>
          <w:bCs w:val="0"/>
          <w:color w:val="auto"/>
          <w:sz w:val="22"/>
          <w:lang w:eastAsia="zh-CN"/>
        </w:rPr>
        <w:t>find ../dir_1/dir-12 –name [0-9]</w:t>
      </w:r>
      <w:r w:rsidRPr="00F64AA1">
        <w:rPr>
          <w:rFonts w:eastAsiaTheme="minorEastAsia" w:cstheme="minorBidi"/>
          <w:b w:val="0"/>
          <w:bCs w:val="0"/>
          <w:color w:val="auto"/>
          <w:sz w:val="22"/>
          <w:lang w:eastAsia="zh-CN"/>
        </w:rPr>
        <w:t>*</w:t>
      </w:r>
    </w:p>
    <w:p w:rsidR="00931C5D" w:rsidRDefault="00931C5D" w:rsidP="00931C5D">
      <w:pPr>
        <w:pStyle w:val="Ttulo3"/>
      </w:pPr>
      <w:r>
        <w:t>14. crearías el directorio dir_</w:t>
      </w:r>
      <w:r w:rsidR="007E5ED0">
        <w:t>33</w:t>
      </w:r>
      <w:r>
        <w:t xml:space="preserve"> (siguiendo la lógica del esquema) si el directorio activo es dir_21,</w:t>
      </w:r>
      <w:r>
        <w:t xml:space="preserve"> </w:t>
      </w:r>
      <w:r>
        <w:t>usando nombres absolutos ?.</w:t>
      </w:r>
    </w:p>
    <w:p w:rsidR="00931C5D" w:rsidRDefault="00F64AA1" w:rsidP="00F64AA1">
      <w:r>
        <w:t>mkdir /dir_</w:t>
      </w:r>
      <w:r w:rsidR="007E5ED0">
        <w:t>3/dir_33</w:t>
      </w:r>
    </w:p>
    <w:p w:rsidR="00931C5D" w:rsidRDefault="00931C5D" w:rsidP="00931C5D">
      <w:pPr>
        <w:pStyle w:val="Ttulo3"/>
      </w:pPr>
      <w:r>
        <w:t>15. borrarías el directorio vacío dir_3</w:t>
      </w:r>
      <w:r w:rsidR="007E5ED0">
        <w:t>2</w:t>
      </w:r>
      <w:r>
        <w:t>?.</w:t>
      </w:r>
    </w:p>
    <w:p w:rsidR="00931C5D" w:rsidRDefault="00F64AA1" w:rsidP="00F64AA1">
      <w:r>
        <w:t>rmdir /dir_3/dir_3</w:t>
      </w:r>
      <w:r w:rsidR="007E5ED0">
        <w:t>2</w:t>
      </w:r>
    </w:p>
    <w:p w:rsidR="00F64AA1" w:rsidRDefault="00931C5D" w:rsidP="00F64AA1">
      <w:pPr>
        <w:pStyle w:val="Ttulo3"/>
      </w:pPr>
      <w:r>
        <w:t>16. copiarías todos los ficheros de dir_</w:t>
      </w:r>
      <w:r w:rsidR="00F82258">
        <w:t>11</w:t>
      </w:r>
      <w:r>
        <w:t xml:space="preserve"> cuyo nombre no empiec</w:t>
      </w:r>
      <w:r>
        <w:t>e por letra mayúscula en dir_</w:t>
      </w:r>
      <w:r w:rsidR="00F82258">
        <w:t>12</w:t>
      </w:r>
      <w:r>
        <w:t xml:space="preserve"> </w:t>
      </w:r>
      <w:r>
        <w:t>siendo el directorio activo el directorio raí</w:t>
      </w:r>
      <w:r>
        <w:t>z y usando nombres absolutos ?.</w:t>
      </w:r>
    </w:p>
    <w:p w:rsidR="00931C5D" w:rsidRPr="00931C5D" w:rsidRDefault="00F64AA1" w:rsidP="00F64AA1">
      <w:pPr>
        <w:rPr>
          <w:lang w:eastAsia="es-AR"/>
        </w:rPr>
      </w:pPr>
      <w:r>
        <w:t>cp /dir_</w:t>
      </w:r>
      <w:r w:rsidR="00F82258">
        <w:t>1</w:t>
      </w:r>
      <w:r>
        <w:t>/dir_</w:t>
      </w:r>
      <w:r w:rsidR="00F82258">
        <w:t>11</w:t>
      </w:r>
      <w:r>
        <w:t>/[!A-Z]* /dir_</w:t>
      </w:r>
      <w:r w:rsidR="00F82258">
        <w:t>1</w:t>
      </w:r>
      <w:r>
        <w:t>/</w:t>
      </w:r>
      <w:r w:rsidR="00931C5D">
        <w:t>dir_</w:t>
      </w:r>
      <w:r w:rsidR="00F82258">
        <w:t>12</w:t>
      </w:r>
    </w:p>
    <w:p w:rsidR="00931C5D" w:rsidRDefault="00931C5D" w:rsidP="00931C5D">
      <w:pPr>
        <w:pStyle w:val="Ttulo3"/>
      </w:pPr>
      <w:r>
        <w:t>17. copiarías todos los ficheros de tu directorio de trabajo en el directorio raíz ?.</w:t>
      </w:r>
    </w:p>
    <w:p w:rsidR="00F64AA1" w:rsidRPr="00F64AA1" w:rsidRDefault="00F64AA1" w:rsidP="00F64AA1">
      <w:pPr>
        <w:rPr>
          <w:lang w:eastAsia="es-AR"/>
        </w:rPr>
      </w:pPr>
      <w:r>
        <w:rPr>
          <w:lang w:eastAsia="es-AR"/>
        </w:rPr>
        <w:t xml:space="preserve">cp </w:t>
      </w:r>
      <w:r w:rsidR="00F82258">
        <w:rPr>
          <w:lang w:eastAsia="es-AR"/>
        </w:rPr>
        <w:t>/* ~</w:t>
      </w:r>
    </w:p>
    <w:p w:rsidR="00931C5D" w:rsidRDefault="00931C5D" w:rsidP="00931C5D">
      <w:pPr>
        <w:pStyle w:val="Ttulo3"/>
      </w:pPr>
      <w:r>
        <w:t xml:space="preserve">18. harías que el directorio activo pasara a ser la carpeta </w:t>
      </w:r>
      <w:r w:rsidR="00F82258">
        <w:t>Descargas</w:t>
      </w:r>
      <w:r>
        <w:t xml:space="preserve"> de tu directorio de trabajo ?.</w:t>
      </w:r>
    </w:p>
    <w:p w:rsidR="00931C5D" w:rsidRDefault="00F17DC7" w:rsidP="00F64AA1">
      <w:r>
        <w:t>cd ~/</w:t>
      </w:r>
      <w:r w:rsidR="00F82258">
        <w:t>Descargas</w:t>
      </w:r>
    </w:p>
    <w:p w:rsidR="00931C5D" w:rsidRDefault="00931C5D" w:rsidP="00931C5D">
      <w:pPr>
        <w:pStyle w:val="Ttulo3"/>
      </w:pPr>
      <w:r>
        <w:t>19. borrarías el directorio dir_</w:t>
      </w:r>
      <w:r w:rsidR="00F82258">
        <w:t>3</w:t>
      </w:r>
      <w:r>
        <w:t>1 y todo su contenido si el dir</w:t>
      </w:r>
      <w:r>
        <w:t xml:space="preserve">ectorio activo es dir_2, usando </w:t>
      </w:r>
      <w:r>
        <w:t>nombres absolutos ?</w:t>
      </w:r>
    </w:p>
    <w:p w:rsidR="00931C5D" w:rsidRDefault="00F17DC7" w:rsidP="00F17DC7">
      <w:r>
        <w:t>rm –r /dir2/dir_</w:t>
      </w:r>
      <w:r w:rsidR="00F82258">
        <w:t>3</w:t>
      </w:r>
      <w:r>
        <w:t>1</w:t>
      </w:r>
    </w:p>
    <w:p w:rsidR="00931C5D" w:rsidRDefault="00931C5D" w:rsidP="00931C5D">
      <w:pPr>
        <w:pStyle w:val="Ttulo3"/>
      </w:pPr>
      <w:r>
        <w:t>20. copiarías dir_2 y todo su contenido en dir_3 si el directorio a</w:t>
      </w:r>
      <w:r>
        <w:t>ctivo es dir_1</w:t>
      </w:r>
      <w:r w:rsidR="00F82258">
        <w:t>1</w:t>
      </w:r>
      <w:r>
        <w:t xml:space="preserve">, usando nombres </w:t>
      </w:r>
      <w:r>
        <w:t>relativos ?</w:t>
      </w:r>
    </w:p>
    <w:p w:rsidR="00931C5D" w:rsidRDefault="00F17DC7" w:rsidP="00963DF7">
      <w:pPr>
        <w:rPr>
          <w:lang w:eastAsia="es-AR"/>
        </w:rPr>
      </w:pPr>
      <w:r>
        <w:rPr>
          <w:lang w:eastAsia="es-AR"/>
        </w:rPr>
        <w:t>cp ../../dir_2/ ../../dir_3/</w:t>
      </w:r>
    </w:p>
    <w:p w:rsidR="00F82258" w:rsidRDefault="00EE192D" w:rsidP="00EE192D">
      <w:pPr>
        <w:pStyle w:val="Ttulo3"/>
      </w:pPr>
      <w:r>
        <w:t>21. Explica con tus propias palabras en qué consiste un filtro, tubería o pippe y pon 2 ejemplos.</w:t>
      </w:r>
    </w:p>
    <w:p w:rsidR="004907F8" w:rsidRDefault="00EE192D" w:rsidP="00EE192D">
      <w:pPr>
        <w:rPr>
          <w:lang w:eastAsia="es-AR"/>
        </w:rPr>
      </w:pPr>
      <w:r w:rsidRPr="004907F8">
        <w:rPr>
          <w:b/>
          <w:lang w:eastAsia="es-AR"/>
        </w:rPr>
        <w:t>Filtro</w:t>
      </w:r>
      <w:r>
        <w:rPr>
          <w:lang w:eastAsia="es-AR"/>
        </w:rPr>
        <w:t>:</w:t>
      </w:r>
      <w:r w:rsidR="004907F8">
        <w:rPr>
          <w:lang w:eastAsia="es-AR"/>
        </w:rPr>
        <w:t xml:space="preserve"> Comando que filtra el contenido para su salida. Son muy útiles con las </w:t>
      </w:r>
      <w:r w:rsidR="004907F8" w:rsidRPr="004907F8">
        <w:rPr>
          <w:b/>
          <w:lang w:eastAsia="es-AR"/>
        </w:rPr>
        <w:t>tuberías</w:t>
      </w:r>
      <w:r w:rsidR="004907F8">
        <w:rPr>
          <w:lang w:eastAsia="es-AR"/>
        </w:rPr>
        <w:t>. Por ejemplo: grep (Devuelve el número de la línea al encontrar coincidencias) y sort (ordenar).</w:t>
      </w:r>
    </w:p>
    <w:p w:rsidR="00EE192D" w:rsidRDefault="00EE192D" w:rsidP="00EE192D">
      <w:pPr>
        <w:rPr>
          <w:lang w:eastAsia="es-AR"/>
        </w:rPr>
      </w:pPr>
      <w:r w:rsidRPr="004907F8">
        <w:rPr>
          <w:b/>
          <w:lang w:eastAsia="es-AR"/>
        </w:rPr>
        <w:t>Tubería</w:t>
      </w:r>
      <w:r>
        <w:rPr>
          <w:lang w:eastAsia="es-AR"/>
        </w:rPr>
        <w:t>: La salida del comando se transfiere a su vez a otro comando, que lo trata para después mostrarlo en pantalla (si procede), permitiendo múltiples comandos en una sola línea.</w:t>
      </w:r>
    </w:p>
    <w:p w:rsidR="00EE192D" w:rsidRDefault="00EE192D" w:rsidP="00EE192D">
      <w:pPr>
        <w:rPr>
          <w:lang w:eastAsia="es-AR"/>
        </w:rPr>
      </w:pPr>
      <w:r>
        <w:rPr>
          <w:lang w:eastAsia="es-AR"/>
        </w:rPr>
        <w:t>Busca “hola” en dir_1 y si la encuentra, muestra su contenido.</w:t>
      </w:r>
    </w:p>
    <w:p w:rsidR="00EE192D" w:rsidRDefault="00EE192D" w:rsidP="00EE192D">
      <w:pPr>
        <w:rPr>
          <w:lang w:eastAsia="es-AR"/>
        </w:rPr>
      </w:pPr>
      <w:r>
        <w:rPr>
          <w:lang w:eastAsia="es-AR"/>
        </w:rPr>
        <w:lastRenderedPageBreak/>
        <w:t>find /dir_1/ -name hola | ls</w:t>
      </w:r>
    </w:p>
    <w:p w:rsidR="003F5053" w:rsidRDefault="003F5053" w:rsidP="00EE192D">
      <w:pPr>
        <w:rPr>
          <w:lang w:eastAsia="es-AR"/>
        </w:rPr>
      </w:pPr>
      <w:r>
        <w:rPr>
          <w:lang w:eastAsia="es-AR"/>
        </w:rPr>
        <w:t>Hace la ruta activa “/dir_1” y crea el directorio.</w:t>
      </w:r>
    </w:p>
    <w:p w:rsidR="00EE192D" w:rsidRDefault="00EE192D" w:rsidP="00EE192D">
      <w:pPr>
        <w:rPr>
          <w:lang w:eastAsia="es-AR"/>
        </w:rPr>
      </w:pPr>
      <w:r>
        <w:rPr>
          <w:lang w:eastAsia="es-AR"/>
        </w:rPr>
        <w:t xml:space="preserve">cd /dir_1/ | mkdir </w:t>
      </w:r>
      <w:r w:rsidR="003F5053">
        <w:rPr>
          <w:lang w:eastAsia="es-AR"/>
        </w:rPr>
        <w:t>“nuevo directorio”</w:t>
      </w:r>
    </w:p>
    <w:p w:rsidR="00EE192D" w:rsidRPr="00EE192D" w:rsidRDefault="00EE192D" w:rsidP="00EE192D">
      <w:pPr>
        <w:rPr>
          <w:lang w:eastAsia="es-AR"/>
        </w:rPr>
      </w:pPr>
      <w:r w:rsidRPr="004907F8">
        <w:rPr>
          <w:b/>
          <w:lang w:eastAsia="es-AR"/>
        </w:rPr>
        <w:t>Pippe</w:t>
      </w:r>
      <w:r>
        <w:rPr>
          <w:lang w:eastAsia="es-AR"/>
        </w:rPr>
        <w:t>: Similar a tubería, solo que es su traducción en inglés (es lo mismo).</w:t>
      </w:r>
    </w:p>
    <w:p w:rsidR="00F82258" w:rsidRDefault="00F82258" w:rsidP="00F82258">
      <w:pPr>
        <w:pStyle w:val="Ttulo1"/>
      </w:pPr>
      <w:r>
        <w:t>Anexo 1.3</w:t>
      </w:r>
    </w:p>
    <w:p w:rsidR="00F82258" w:rsidRPr="00F82258" w:rsidRDefault="004907F8" w:rsidP="00F82258">
      <w:pPr>
        <w:rPr>
          <w:lang w:eastAsia="es-AR"/>
        </w:rPr>
      </w:pPr>
      <w:r>
        <w:rPr>
          <w:lang w:eastAsia="es-AR"/>
        </w:rPr>
        <w:t>Cambiado el formato y agregada la carpeta.</w:t>
      </w:r>
    </w:p>
    <w:sectPr w:rsidR="00F82258" w:rsidRPr="00F82258" w:rsidSect="006A5F48">
      <w:headerReference w:type="default" r:id="rId15"/>
      <w:footerReference w:type="default" r:id="rId16"/>
      <w:footerReference w:type="first" r:id="rId17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2EC" w:rsidRDefault="00A672EC" w:rsidP="006B6475">
      <w:pPr>
        <w:spacing w:after="0" w:line="240" w:lineRule="auto"/>
      </w:pPr>
      <w:r>
        <w:separator/>
      </w:r>
    </w:p>
    <w:p w:rsidR="00A672EC" w:rsidRDefault="00A672EC"/>
    <w:p w:rsidR="00A672EC" w:rsidRDefault="00A672EC"/>
  </w:endnote>
  <w:endnote w:type="continuationSeparator" w:id="0">
    <w:p w:rsidR="00A672EC" w:rsidRDefault="00A672EC" w:rsidP="006B6475">
      <w:pPr>
        <w:spacing w:after="0" w:line="240" w:lineRule="auto"/>
      </w:pPr>
      <w:r>
        <w:continuationSeparator/>
      </w:r>
    </w:p>
    <w:p w:rsidR="00A672EC" w:rsidRDefault="00A672EC"/>
    <w:p w:rsidR="00A672EC" w:rsidRDefault="00A672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AA7A46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67968" behindDoc="0" locked="0" layoutInCell="1" allowOverlap="1" wp14:anchorId="2D5C66F8" wp14:editId="4CE70066">
                <wp:simplePos x="0" y="0"/>
                <wp:positionH relativeFrom="column">
                  <wp:posOffset>4881245</wp:posOffset>
                </wp:positionH>
                <wp:positionV relativeFrom="paragraph">
                  <wp:posOffset>162560</wp:posOffset>
                </wp:positionV>
                <wp:extent cx="1614170" cy="229235"/>
                <wp:effectExtent l="0" t="0" r="5080" b="0"/>
                <wp:wrapNone/>
                <wp:docPr id="2" name="Picture 2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44" r="31510" b="61282"/>
                        <a:stretch/>
                      </pic:blipFill>
                      <pic:spPr bwMode="auto">
                        <a:xfrm flipH="1">
                          <a:off x="0" y="0"/>
                          <a:ext cx="161417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001DA" w:rsidRPr="00F873AA" w:rsidTr="00AA7A46">
      <w:trPr>
        <w:trHeight w:val="299"/>
      </w:trPr>
      <w:tc>
        <w:tcPr>
          <w:tcW w:w="9923" w:type="dxa"/>
          <w:vAlign w:val="center"/>
        </w:tcPr>
        <w:p w:rsidR="00C001DA" w:rsidRPr="00AA7A46" w:rsidRDefault="00C001DA" w:rsidP="00A910A0">
          <w:pPr>
            <w:pStyle w:val="Encabezado"/>
            <w:rPr>
              <w:color w:val="808080" w:themeColor="background1" w:themeShade="80"/>
              <w:lang w:val="it-IT"/>
            </w:rPr>
          </w:pPr>
          <w:r w:rsidRPr="00AA7A46"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  <w:t xml:space="preserve"> </w:t>
          </w:r>
          <w:sdt>
            <w:sdtPr>
              <w:rPr>
                <w:rFonts w:ascii="Arial" w:hAnsi="Arial" w:cs="Arial"/>
                <w:color w:val="808080" w:themeColor="background1" w:themeShade="80"/>
                <w:sz w:val="24"/>
                <w:lang w:val="it-IT"/>
              </w:rPr>
              <w:alias w:val="Autor"/>
              <w:id w:val="88299132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0689A">
                <w:rPr>
                  <w:rFonts w:ascii="Arial" w:hAnsi="Arial" w:cs="Arial"/>
                  <w:color w:val="808080" w:themeColor="background1" w:themeShade="80"/>
                  <w:sz w:val="24"/>
                  <w:lang w:val="es-ES"/>
                </w:rPr>
                <w:t>Andrei García Cuadra</w:t>
              </w:r>
            </w:sdtContent>
          </w:sdt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</w:t>
          </w:r>
          <w:r w:rsid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</w:t>
          </w:r>
          <w:r w:rsidR="0050689A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                              </w:t>
          </w:r>
          <w:r w:rsidR="00A910A0"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t xml:space="preserve">         </w: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begin"/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instrText xml:space="preserve"> PAGE   \* MERGEFORMAT </w:instrText>
          </w:r>
          <w:r w:rsidRPr="00AA7A46">
            <w:rPr>
              <w:rFonts w:ascii="Arial" w:hAnsi="Arial" w:cs="Arial"/>
              <w:color w:val="808080" w:themeColor="background1" w:themeShade="80"/>
              <w:sz w:val="24"/>
              <w:lang w:val="it-IT"/>
            </w:rPr>
            <w:fldChar w:fldCharType="separate"/>
          </w:r>
          <w:r w:rsidR="00CB495B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t>8</w:t>
          </w:r>
          <w:r w:rsidRPr="00AA7A46">
            <w:rPr>
              <w:rFonts w:ascii="Arial" w:hAnsi="Arial" w:cs="Arial"/>
              <w:noProof/>
              <w:color w:val="808080" w:themeColor="background1" w:themeShade="80"/>
              <w:sz w:val="24"/>
              <w:lang w:val="it-IT"/>
            </w:rPr>
            <w:fldChar w:fldCharType="end"/>
          </w:r>
        </w:p>
      </w:tc>
    </w:tr>
  </w:tbl>
  <w:p w:rsidR="00957460" w:rsidRDefault="0095746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DA" w:rsidRDefault="00C001DA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824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19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2EC" w:rsidRDefault="00A672EC" w:rsidP="006B6475">
      <w:pPr>
        <w:spacing w:after="0" w:line="240" w:lineRule="auto"/>
      </w:pPr>
      <w:r>
        <w:separator/>
      </w:r>
    </w:p>
    <w:p w:rsidR="00A672EC" w:rsidRDefault="00A672EC"/>
    <w:p w:rsidR="00A672EC" w:rsidRDefault="00A672EC"/>
  </w:footnote>
  <w:footnote w:type="continuationSeparator" w:id="0">
    <w:p w:rsidR="00A672EC" w:rsidRDefault="00A672EC" w:rsidP="006B6475">
      <w:pPr>
        <w:spacing w:after="0" w:line="240" w:lineRule="auto"/>
      </w:pPr>
      <w:r>
        <w:continuationSeparator/>
      </w:r>
    </w:p>
    <w:p w:rsidR="00A672EC" w:rsidRDefault="00A672EC"/>
    <w:p w:rsidR="00A672EC" w:rsidRDefault="00A672E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BD4EA0" w:rsidP="00AE0282">
          <w:pPr>
            <w:pStyle w:val="Encabezado"/>
            <w:jc w:val="right"/>
            <w:rPr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2064" behindDoc="0" locked="0" layoutInCell="1" allowOverlap="1" wp14:anchorId="07E05023" wp14:editId="436F05F0">
                <wp:simplePos x="0" y="0"/>
                <wp:positionH relativeFrom="column">
                  <wp:posOffset>4758690</wp:posOffset>
                </wp:positionH>
                <wp:positionV relativeFrom="paragraph">
                  <wp:posOffset>-8146</wp:posOffset>
                </wp:positionV>
                <wp:extent cx="1614170" cy="229707"/>
                <wp:effectExtent l="0" t="0" r="5080" b="0"/>
                <wp:wrapNone/>
                <wp:docPr id="4" name="Picture 4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642" t="69610" r="21868" b="-3384"/>
                        <a:stretch/>
                      </pic:blipFill>
                      <pic:spPr bwMode="auto">
                        <a:xfrm flipH="1">
                          <a:off x="0" y="0"/>
                          <a:ext cx="1614170" cy="229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001DA" w:rsidRPr="00A910A0" w:rsidTr="006A5F48">
      <w:trPr>
        <w:trHeight w:val="454"/>
      </w:trPr>
      <w:tc>
        <w:tcPr>
          <w:tcW w:w="10001" w:type="dxa"/>
        </w:tcPr>
        <w:p w:rsidR="00C001DA" w:rsidRPr="00A910A0" w:rsidRDefault="00BD4EA0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E42FC7">
            <w:rPr>
              <w:noProof/>
              <w:lang w:val="es-MX" w:eastAsia="es-MX"/>
            </w:rPr>
            <w:drawing>
              <wp:anchor distT="0" distB="0" distL="114300" distR="114300" simplePos="0" relativeHeight="251674112" behindDoc="0" locked="0" layoutInCell="1" allowOverlap="1" wp14:anchorId="15439D02" wp14:editId="5DEB20E1">
                <wp:simplePos x="0" y="0"/>
                <wp:positionH relativeFrom="column">
                  <wp:posOffset>6147752</wp:posOffset>
                </wp:positionH>
                <wp:positionV relativeFrom="paragraph">
                  <wp:posOffset>88692</wp:posOffset>
                </wp:positionV>
                <wp:extent cx="588645" cy="237490"/>
                <wp:effectExtent l="4128" t="0" r="6032" b="0"/>
                <wp:wrapNone/>
                <wp:docPr id="3" name="Picture 3" descr="C:\Users\60034810\Downloads\vintage_minimalist_art-wallpaper-2560x144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60034810\Downloads\vintage_minimalist_art-wallpaper-2560x1440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clrChange>
                            <a:clrFrom>
                              <a:srgbClr val="1F1F1F"/>
                            </a:clrFrom>
                            <a:clrTo>
                              <a:srgbClr val="1F1F1F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1" t="37277" r="74647" b="27722"/>
                        <a:stretch/>
                      </pic:blipFill>
                      <pic:spPr bwMode="auto">
                        <a:xfrm rot="5400000" flipV="1">
                          <a:off x="0" y="0"/>
                          <a:ext cx="588645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="Arial" w:hAnsi="Arial" w:cs="Arial"/>
                <w:color w:val="F69200" w:themeColor="accent3"/>
                <w:sz w:val="26"/>
                <w:szCs w:val="26"/>
                <w:lang w:val="it-IT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-174416724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0689A">
                <w:rPr>
                  <w:rFonts w:ascii="Arial" w:hAnsi="Arial" w:cs="Arial"/>
                  <w:color w:val="F69200" w:themeColor="accent3"/>
                  <w:sz w:val="26"/>
                  <w:szCs w:val="26"/>
                  <w:lang w:val="es-ES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Sistemas</w:t>
              </w:r>
            </w:sdtContent>
          </w:sdt>
        </w:p>
      </w:tc>
    </w:tr>
  </w:tbl>
  <w:p w:rsidR="00C001DA" w:rsidRDefault="00BD4EA0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205938B3" wp14:editId="19E0E027">
              <wp:simplePos x="0" y="0"/>
              <wp:positionH relativeFrom="column">
                <wp:posOffset>-387012</wp:posOffset>
              </wp:positionH>
              <wp:positionV relativeFrom="paragraph">
                <wp:posOffset>-808165</wp:posOffset>
              </wp:positionV>
              <wp:extent cx="71755" cy="10758549"/>
              <wp:effectExtent l="0" t="0" r="4445" b="508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1075854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9A4AED6" id="Rectangle 30" o:spid="_x0000_s1026" style="position:absolute;margin-left:-30.45pt;margin-top:-63.65pt;width:5.65pt;height:84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" fillcolor="#d7e7f0 [660]" stroked="f" strokeweight="2pt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30409B0" wp14:editId="2CF496C1">
              <wp:simplePos x="0" y="0"/>
              <wp:positionH relativeFrom="column">
                <wp:posOffset>-505765</wp:posOffset>
              </wp:positionH>
              <wp:positionV relativeFrom="paragraph">
                <wp:posOffset>-831916</wp:posOffset>
              </wp:positionV>
              <wp:extent cx="168275" cy="10782300"/>
              <wp:effectExtent l="0" t="0" r="3175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275" cy="107823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62D3B13" id="Rectangle 28" o:spid="_x0000_s1026" style="position:absolute;margin-left:-39.8pt;margin-top:-65.5pt;width:13.25pt;height:8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" fillcolor="#fec306 [3208]" stroked="f" strokeweight="2pt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E484095" wp14:editId="74E25F21">
              <wp:simplePos x="0" y="0"/>
              <wp:positionH relativeFrom="column">
                <wp:posOffset>-683895</wp:posOffset>
              </wp:positionH>
              <wp:positionV relativeFrom="paragraph">
                <wp:posOffset>-831916</wp:posOffset>
              </wp:positionV>
              <wp:extent cx="360680" cy="10782795"/>
              <wp:effectExtent l="0" t="0" r="127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680" cy="107827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D5C3F4C" id="Rectangle 27" o:spid="_x0000_s1026" style="position:absolute;margin-left:-53.85pt;margin-top:-65.5pt;width:28.4pt;height:849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" fillcolor="#f69200 [3206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0F8C"/>
    <w:multiLevelType w:val="hybridMultilevel"/>
    <w:tmpl w:val="DEA051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830E6"/>
    <w:multiLevelType w:val="hybridMultilevel"/>
    <w:tmpl w:val="2ED404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131078" w:nlCheck="1" w:checkStyle="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3052"/>
    <w:rsid w:val="0008465E"/>
    <w:rsid w:val="0008470B"/>
    <w:rsid w:val="000A7EB1"/>
    <w:rsid w:val="000C058D"/>
    <w:rsid w:val="000E46A3"/>
    <w:rsid w:val="000F3637"/>
    <w:rsid w:val="00113FEF"/>
    <w:rsid w:val="00165CFA"/>
    <w:rsid w:val="001C439E"/>
    <w:rsid w:val="001F2DDB"/>
    <w:rsid w:val="002010B1"/>
    <w:rsid w:val="00215F5A"/>
    <w:rsid w:val="00217B73"/>
    <w:rsid w:val="002208D9"/>
    <w:rsid w:val="00221232"/>
    <w:rsid w:val="0025094C"/>
    <w:rsid w:val="0027361D"/>
    <w:rsid w:val="0029176E"/>
    <w:rsid w:val="002A6230"/>
    <w:rsid w:val="002B4017"/>
    <w:rsid w:val="00304073"/>
    <w:rsid w:val="003059E5"/>
    <w:rsid w:val="003318B7"/>
    <w:rsid w:val="00345CB9"/>
    <w:rsid w:val="003F5053"/>
    <w:rsid w:val="00432F7D"/>
    <w:rsid w:val="00447106"/>
    <w:rsid w:val="00487322"/>
    <w:rsid w:val="00490128"/>
    <w:rsid w:val="004907F8"/>
    <w:rsid w:val="0049523E"/>
    <w:rsid w:val="004A5314"/>
    <w:rsid w:val="004D57B2"/>
    <w:rsid w:val="0050689A"/>
    <w:rsid w:val="0053624F"/>
    <w:rsid w:val="00546DCC"/>
    <w:rsid w:val="00553954"/>
    <w:rsid w:val="00576B14"/>
    <w:rsid w:val="005A4047"/>
    <w:rsid w:val="005C6A62"/>
    <w:rsid w:val="005D43A9"/>
    <w:rsid w:val="005E008D"/>
    <w:rsid w:val="005F5700"/>
    <w:rsid w:val="00613AEA"/>
    <w:rsid w:val="00615C25"/>
    <w:rsid w:val="006571B0"/>
    <w:rsid w:val="00657418"/>
    <w:rsid w:val="006915EC"/>
    <w:rsid w:val="00696011"/>
    <w:rsid w:val="006A26C8"/>
    <w:rsid w:val="006A5F48"/>
    <w:rsid w:val="006B4A43"/>
    <w:rsid w:val="006B6475"/>
    <w:rsid w:val="006D29E1"/>
    <w:rsid w:val="00751268"/>
    <w:rsid w:val="007742DF"/>
    <w:rsid w:val="007B7BBB"/>
    <w:rsid w:val="007D01F7"/>
    <w:rsid w:val="007E5ED0"/>
    <w:rsid w:val="00816E5B"/>
    <w:rsid w:val="0086428F"/>
    <w:rsid w:val="008A6151"/>
    <w:rsid w:val="008A6BEB"/>
    <w:rsid w:val="008D12FE"/>
    <w:rsid w:val="008F1CFF"/>
    <w:rsid w:val="008F68CD"/>
    <w:rsid w:val="00923642"/>
    <w:rsid w:val="00926740"/>
    <w:rsid w:val="00931C5D"/>
    <w:rsid w:val="00952096"/>
    <w:rsid w:val="00957460"/>
    <w:rsid w:val="00963DF7"/>
    <w:rsid w:val="00983878"/>
    <w:rsid w:val="009A1770"/>
    <w:rsid w:val="009A69B7"/>
    <w:rsid w:val="009B42D2"/>
    <w:rsid w:val="009D6F39"/>
    <w:rsid w:val="009F350A"/>
    <w:rsid w:val="00A06702"/>
    <w:rsid w:val="00A268AA"/>
    <w:rsid w:val="00A31053"/>
    <w:rsid w:val="00A40FB8"/>
    <w:rsid w:val="00A42F53"/>
    <w:rsid w:val="00A672EC"/>
    <w:rsid w:val="00A74518"/>
    <w:rsid w:val="00A8046A"/>
    <w:rsid w:val="00A910A0"/>
    <w:rsid w:val="00AA7A46"/>
    <w:rsid w:val="00AB4BE4"/>
    <w:rsid w:val="00AC65EB"/>
    <w:rsid w:val="00AE0282"/>
    <w:rsid w:val="00B04025"/>
    <w:rsid w:val="00B2163C"/>
    <w:rsid w:val="00B24233"/>
    <w:rsid w:val="00B35300"/>
    <w:rsid w:val="00B636DE"/>
    <w:rsid w:val="00BA33D1"/>
    <w:rsid w:val="00BA3EEF"/>
    <w:rsid w:val="00BD1CC5"/>
    <w:rsid w:val="00BD4EA0"/>
    <w:rsid w:val="00BF4B6A"/>
    <w:rsid w:val="00C001DA"/>
    <w:rsid w:val="00C37DF7"/>
    <w:rsid w:val="00C926AF"/>
    <w:rsid w:val="00C96669"/>
    <w:rsid w:val="00CB495B"/>
    <w:rsid w:val="00CB560F"/>
    <w:rsid w:val="00CC717C"/>
    <w:rsid w:val="00CD5596"/>
    <w:rsid w:val="00D42E04"/>
    <w:rsid w:val="00D510B0"/>
    <w:rsid w:val="00D564EE"/>
    <w:rsid w:val="00D9420E"/>
    <w:rsid w:val="00E42FC7"/>
    <w:rsid w:val="00E65350"/>
    <w:rsid w:val="00E87FDF"/>
    <w:rsid w:val="00E9533F"/>
    <w:rsid w:val="00EA1C24"/>
    <w:rsid w:val="00ED113E"/>
    <w:rsid w:val="00EE192D"/>
    <w:rsid w:val="00F17DC7"/>
    <w:rsid w:val="00F23F7E"/>
    <w:rsid w:val="00F45ED1"/>
    <w:rsid w:val="00F4776B"/>
    <w:rsid w:val="00F64AA1"/>
    <w:rsid w:val="00F73A60"/>
    <w:rsid w:val="00F82258"/>
    <w:rsid w:val="00F873AA"/>
    <w:rsid w:val="00F92E05"/>
    <w:rsid w:val="00FA2996"/>
    <w:rsid w:val="00FA397F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17254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E1EA9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FEC306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A6B727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7B881D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59E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7B881D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A6B727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A6B727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F69200" w:themeColor="accent3"/>
    </w:rPr>
  </w:style>
  <w:style w:type="paragraph" w:styleId="Prrafodelista">
    <w:name w:val="List Paragraph"/>
    <w:basedOn w:val="Normal"/>
    <w:uiPriority w:val="34"/>
    <w:qFormat/>
    <w:rsid w:val="0096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9EF61-5E4C-4A56-A744-D0BF40D77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185</TotalTime>
  <Pages>9</Pages>
  <Words>832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Sistemas</vt:lpstr>
      <vt:lpstr>Valor Creativo</vt:lpstr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</dc:title>
  <dc:subject>Ejercicios solicitados por correo</dc:subject>
  <dc:creator>Andrei García Cuadra</dc:creator>
  <cp:lastModifiedBy>ADW</cp:lastModifiedBy>
  <cp:revision>8</cp:revision>
  <cp:lastPrinted>2016-11-21T12:43:00Z</cp:lastPrinted>
  <dcterms:created xsi:type="dcterms:W3CDTF">2016-04-22T21:10:00Z</dcterms:created>
  <dcterms:modified xsi:type="dcterms:W3CDTF">2016-11-21T12:43:00Z</dcterms:modified>
</cp:coreProperties>
</file>