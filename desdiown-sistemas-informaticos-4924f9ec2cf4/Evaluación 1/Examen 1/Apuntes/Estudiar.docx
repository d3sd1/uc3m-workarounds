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E61" w:rsidRPr="004C3E61" w:rsidRDefault="000B0779" w:rsidP="004C3E61">
      <w:pPr>
        <w:rPr>
          <w:rFonts w:eastAsiaTheme="majorEastAsia" w:cstheme="majorBidi"/>
          <w:b/>
          <w:bCs/>
          <w:color w:val="FEC306" w:themeColor="accent5"/>
          <w:sz w:val="36"/>
          <w:szCs w:val="28"/>
          <w:lang w:eastAsia="es-AR"/>
        </w:rPr>
      </w:pP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7870190</wp:posOffset>
                </wp:positionV>
                <wp:extent cx="7668260" cy="17811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26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401914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730DC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Introducción a la programación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9pt;margin-top:619.7pt;width:603.8pt;height:14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" filled="f" stroked="f">
                <v:textbox>
                  <w:txbxContent>
                    <w:p w:rsidR="00C001DA" w:rsidRPr="00AA7A46" w:rsidRDefault="00DA5FC1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730DC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Introducción a la programación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9215755</wp:posOffset>
                </wp:positionV>
                <wp:extent cx="5197475" cy="360045"/>
                <wp:effectExtent l="0" t="0" r="0" b="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56665E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kX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56665E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5892165</wp:posOffset>
                </wp:positionV>
                <wp:extent cx="7242175" cy="336550"/>
                <wp:effectExtent l="0" t="0" r="0" b="0"/>
                <wp:wrapNone/>
                <wp:docPr id="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401914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10-04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6665E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04/10/2016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" filled="f" stroked="f">
                <v:textbox>
                  <w:txbxContent>
                    <w:p w:rsidR="00C001DA" w:rsidRPr="00AA7A46" w:rsidRDefault="00DA5FC1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10-04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6665E">
                            <w:rPr>
                              <w:color w:val="D9D9D9" w:themeColor="background1" w:themeShade="D9"/>
                              <w:sz w:val="32"/>
                            </w:rPr>
                            <w:t>04/10/2016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6229985</wp:posOffset>
                </wp:positionV>
                <wp:extent cx="7506970" cy="408940"/>
                <wp:effectExtent l="0" t="0" r="0" b="0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401914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</w:t>
                                </w:r>
                                <w:proofErr w:type="spellEnd"/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 xml:space="preserve"> García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32.9pt;margin-top:490.5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" filled="f" stroked="f">
                <v:textbox>
                  <w:txbxContent>
                    <w:p w:rsidR="00C001DA" w:rsidRPr="00AA7A46" w:rsidRDefault="00DA5FC1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>Andrei García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-925195</wp:posOffset>
                </wp:positionV>
                <wp:extent cx="7602220" cy="10683875"/>
                <wp:effectExtent l="0" t="0" r="0" b="0"/>
                <wp:wrapNone/>
                <wp:docPr id="5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2220" cy="106838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BC08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" fillcolor="#f69200 [3206]" stroked="f" strokeweight="2pt">
                <v:path arrowok="t"/>
              </v:rect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0" t="0" r="0" b="0"/>
                <wp:wrapNone/>
                <wp:docPr id="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7A2B93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C001D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DC49E3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2016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DU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iI4DU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7A2B93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C001D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DC49E3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2016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15595" cy="315595"/>
                <wp:effectExtent l="0" t="0" r="635" b="0"/>
                <wp:docPr id="5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EECBA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hYsAIAALg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BTUfhYsAIAALg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4C3E61">
        <w:br w:type="page"/>
      </w:r>
    </w:p>
    <w:p w:rsidR="004C3E61" w:rsidRDefault="00DC49E3" w:rsidP="004C3E61">
      <w:pPr>
        <w:pStyle w:val="Ttulo1"/>
        <w:rPr>
          <w:lang w:val="es-ES"/>
        </w:rPr>
      </w:pPr>
      <w:r>
        <w:rPr>
          <w:lang w:val="es-ES"/>
        </w:rPr>
        <w:lastRenderedPageBreak/>
        <w:t>Comandos</w:t>
      </w:r>
    </w:p>
    <w:p w:rsidR="00006ACA" w:rsidRDefault="00DC49E3" w:rsidP="004C3E61">
      <w:r>
        <w:t>Directorio usuario: ~</w:t>
      </w:r>
    </w:p>
    <w:p w:rsidR="005C2EE1" w:rsidRDefault="005C2EE1" w:rsidP="004C3E61">
      <w:r>
        <w:t>Directorio raíz (ruta relativa): ..</w:t>
      </w:r>
    </w:p>
    <w:p w:rsidR="005C2EE1" w:rsidRDefault="005C2EE1" w:rsidP="004C3E61">
      <w:r>
        <w:t>Directorio raíz (ruta absoluta): /</w:t>
      </w:r>
    </w:p>
    <w:p w:rsidR="00DC49E3" w:rsidRDefault="00DC49E3" w:rsidP="004C3E61">
      <w:r>
        <w:t xml:space="preserve">Borrar directorio vacío: </w:t>
      </w:r>
      <w:proofErr w:type="spellStart"/>
      <w:r>
        <w:t>rmdir</w:t>
      </w:r>
      <w:proofErr w:type="spellEnd"/>
    </w:p>
    <w:p w:rsidR="00DC49E3" w:rsidRDefault="00DC49E3" w:rsidP="00DC49E3">
      <w:r>
        <w:t xml:space="preserve">Borrar directorio y contenido: </w:t>
      </w:r>
      <w:proofErr w:type="spellStart"/>
      <w:r>
        <w:t>rmdir</w:t>
      </w:r>
      <w:proofErr w:type="spellEnd"/>
      <w:r>
        <w:t xml:space="preserve"> –r</w:t>
      </w:r>
      <w:r w:rsidRPr="00DC49E3">
        <w:t xml:space="preserve"> </w:t>
      </w:r>
    </w:p>
    <w:p w:rsidR="00DC49E3" w:rsidRDefault="00DC49E3" w:rsidP="00DC49E3">
      <w:r>
        <w:t>Archivo que empieza por vocales: dirección/</w:t>
      </w:r>
      <w:r>
        <w:t>[</w:t>
      </w:r>
      <w:proofErr w:type="spellStart"/>
      <w:r>
        <w:t>aeiouAEIOU</w:t>
      </w:r>
      <w:proofErr w:type="spellEnd"/>
      <w:r>
        <w:t>]*</w:t>
      </w:r>
    </w:p>
    <w:p w:rsidR="00DC49E3" w:rsidRDefault="00DC49E3" w:rsidP="00DC49E3">
      <w:r>
        <w:t>Archivo que no empieza por vocales: dirección/[!</w:t>
      </w:r>
      <w:proofErr w:type="spellStart"/>
      <w:r>
        <w:t>aeiouAEIOU</w:t>
      </w:r>
      <w:proofErr w:type="spellEnd"/>
      <w:r>
        <w:t>]*</w:t>
      </w:r>
      <w:r w:rsidRPr="00DC49E3">
        <w:t xml:space="preserve"> </w:t>
      </w:r>
    </w:p>
    <w:p w:rsidR="00DC49E3" w:rsidRDefault="00DC49E3" w:rsidP="00DC49E3">
      <w:r>
        <w:t>Archivo que acaba por vocales: dirección/*[</w:t>
      </w:r>
      <w:proofErr w:type="spellStart"/>
      <w:r>
        <w:t>aeiouAEIOU</w:t>
      </w:r>
      <w:proofErr w:type="spellEnd"/>
      <w:r>
        <w:t>]</w:t>
      </w:r>
    </w:p>
    <w:p w:rsidR="00DC49E3" w:rsidRDefault="00DC49E3" w:rsidP="00DC49E3">
      <w:r>
        <w:t xml:space="preserve">Archivo que </w:t>
      </w:r>
      <w:r>
        <w:t xml:space="preserve">no </w:t>
      </w:r>
      <w:r>
        <w:t>acaba por vocales: dirección/*[!</w:t>
      </w:r>
      <w:proofErr w:type="spellStart"/>
      <w:r>
        <w:t>aeiouAEIOU</w:t>
      </w:r>
      <w:proofErr w:type="spellEnd"/>
      <w:r>
        <w:t>]</w:t>
      </w:r>
    </w:p>
    <w:p w:rsidR="00020624" w:rsidRDefault="00020624" w:rsidP="00DC49E3">
      <w:r>
        <w:t xml:space="preserve">Mostrar contenido directorio: </w:t>
      </w:r>
      <w:proofErr w:type="spellStart"/>
      <w:r>
        <w:t>ls</w:t>
      </w:r>
      <w:proofErr w:type="spellEnd"/>
      <w:r>
        <w:t xml:space="preserve"> dirección</w:t>
      </w:r>
    </w:p>
    <w:p w:rsidR="00020624" w:rsidRDefault="00020624" w:rsidP="00DC49E3">
      <w:r>
        <w:t xml:space="preserve">Buscarías un archivo en una ruta: </w:t>
      </w:r>
    </w:p>
    <w:p w:rsidR="005C2EE1" w:rsidRDefault="005C2EE1" w:rsidP="00DC49E3">
      <w:r>
        <w:t>Carpeta usuario a ser directorio activo: cd ~</w:t>
      </w:r>
    </w:p>
    <w:p w:rsidR="001878C9" w:rsidRPr="00696011" w:rsidRDefault="001878C9" w:rsidP="001878C9">
      <w:pPr>
        <w:rPr>
          <w:lang w:eastAsia="es-AR"/>
        </w:rPr>
      </w:pPr>
      <w:r>
        <w:t xml:space="preserve">Crear enlace simbólico (directo): </w:t>
      </w:r>
      <w:proofErr w:type="spellStart"/>
      <w:r>
        <w:t>ln</w:t>
      </w:r>
      <w:proofErr w:type="spellEnd"/>
      <w:r>
        <w:t xml:space="preserve"> –s /</w:t>
      </w:r>
      <w:r>
        <w:t>dirección</w:t>
      </w:r>
      <w:r>
        <w:t>/</w:t>
      </w:r>
      <w:r>
        <w:t xml:space="preserve">fichero </w:t>
      </w:r>
      <w:r>
        <w:t>/</w:t>
      </w:r>
      <w:r>
        <w:t>dirección/fichero</w:t>
      </w:r>
      <w:bookmarkStart w:id="0" w:name="_GoBack"/>
      <w:bookmarkEnd w:id="0"/>
    </w:p>
    <w:p w:rsidR="001878C9" w:rsidRDefault="001878C9" w:rsidP="00DC49E3"/>
    <w:p w:rsidR="00DC49E3" w:rsidRPr="00006ACA" w:rsidRDefault="00DC49E3" w:rsidP="00DC49E3"/>
    <w:sectPr w:rsidR="00DC49E3" w:rsidRPr="00006ACA" w:rsidSect="006A5F48">
      <w:headerReference w:type="default" r:id="rId10"/>
      <w:footerReference w:type="default" r:id="rId11"/>
      <w:footerReference w:type="first" r:id="rId12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914" w:rsidRDefault="00401914" w:rsidP="006B6475">
      <w:pPr>
        <w:spacing w:after="0" w:line="240" w:lineRule="auto"/>
      </w:pPr>
      <w:r>
        <w:separator/>
      </w:r>
    </w:p>
    <w:p w:rsidR="00401914" w:rsidRDefault="00401914"/>
    <w:p w:rsidR="00401914" w:rsidRDefault="00401914"/>
  </w:endnote>
  <w:endnote w:type="continuationSeparator" w:id="0">
    <w:p w:rsidR="00401914" w:rsidRDefault="00401914" w:rsidP="006B6475">
      <w:pPr>
        <w:spacing w:after="0" w:line="240" w:lineRule="auto"/>
      </w:pPr>
      <w:r>
        <w:continuationSeparator/>
      </w:r>
    </w:p>
    <w:p w:rsidR="00401914" w:rsidRDefault="00401914"/>
    <w:p w:rsidR="00401914" w:rsidRDefault="004019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401914" w:rsidP="0056665E">
          <w:pPr>
            <w:pStyle w:val="Encabezado"/>
            <w:rPr>
              <w:color w:val="808080" w:themeColor="background1" w:themeShade="80"/>
              <w:lang w:val="it-IT"/>
            </w:rPr>
          </w:p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6665E" w:rsidRPr="0056665E"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>Andrei García</w:t>
              </w:r>
            </w:sdtContent>
          </w:sdt>
        </w:p>
      </w:tc>
    </w:tr>
  </w:tbl>
  <w:p w:rsidR="00957460" w:rsidRDefault="00957460" w:rsidP="0056665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914" w:rsidRDefault="00401914" w:rsidP="006B6475">
      <w:pPr>
        <w:spacing w:after="0" w:line="240" w:lineRule="auto"/>
      </w:pPr>
      <w:r>
        <w:separator/>
      </w:r>
    </w:p>
    <w:p w:rsidR="00401914" w:rsidRDefault="00401914"/>
    <w:p w:rsidR="00401914" w:rsidRDefault="00401914"/>
  </w:footnote>
  <w:footnote w:type="continuationSeparator" w:id="0">
    <w:p w:rsidR="00401914" w:rsidRDefault="00401914" w:rsidP="006B6475">
      <w:pPr>
        <w:spacing w:after="0" w:line="240" w:lineRule="auto"/>
      </w:pPr>
      <w:r>
        <w:continuationSeparator/>
      </w:r>
    </w:p>
    <w:p w:rsidR="00401914" w:rsidRDefault="00401914"/>
    <w:p w:rsidR="00401914" w:rsidRDefault="0040191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730DC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</w:rPr>
                <w:t>Introducción a la programación</w:t>
              </w:r>
            </w:sdtContent>
          </w:sdt>
        </w:p>
      </w:tc>
    </w:tr>
  </w:tbl>
  <w:p w:rsidR="00C001DA" w:rsidRDefault="000B077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-386715</wp:posOffset>
              </wp:positionH>
              <wp:positionV relativeFrom="paragraph">
                <wp:posOffset>-808355</wp:posOffset>
              </wp:positionV>
              <wp:extent cx="71755" cy="10758805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10758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8F85F4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" fillcolor="#d7e7f0 [660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-831850</wp:posOffset>
              </wp:positionV>
              <wp:extent cx="168275" cy="10782300"/>
              <wp:effectExtent l="0" t="0" r="0" b="0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9E6CB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" fillcolor="#fec306 [3208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-831850</wp:posOffset>
              </wp:positionV>
              <wp:extent cx="360680" cy="10782935"/>
              <wp:effectExtent l="0" t="0" r="0" b="0"/>
              <wp:wrapNone/>
              <wp:docPr id="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0680" cy="1078293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FC4F9D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" fillcolor="#f69200 [3206]" stroked="f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571"/>
    <w:multiLevelType w:val="hybridMultilevel"/>
    <w:tmpl w:val="5CE652DE"/>
    <w:lvl w:ilvl="0" w:tplc="8EDADBE4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4018"/>
    <w:multiLevelType w:val="hybridMultilevel"/>
    <w:tmpl w:val="F1B088F8"/>
    <w:lvl w:ilvl="0" w:tplc="568A40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888"/>
    <w:multiLevelType w:val="hybridMultilevel"/>
    <w:tmpl w:val="61486D50"/>
    <w:lvl w:ilvl="0" w:tplc="639848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7841"/>
    <w:multiLevelType w:val="hybridMultilevel"/>
    <w:tmpl w:val="7AE4E6C8"/>
    <w:lvl w:ilvl="0" w:tplc="34B0952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0604"/>
    <w:multiLevelType w:val="hybridMultilevel"/>
    <w:tmpl w:val="DEE0EF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15859"/>
    <w:multiLevelType w:val="hybridMultilevel"/>
    <w:tmpl w:val="43C2D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213B"/>
    <w:multiLevelType w:val="hybridMultilevel"/>
    <w:tmpl w:val="228804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923004"/>
    <w:multiLevelType w:val="hybridMultilevel"/>
    <w:tmpl w:val="6EBA5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112B"/>
    <w:multiLevelType w:val="hybridMultilevel"/>
    <w:tmpl w:val="C924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269C"/>
    <w:multiLevelType w:val="hybridMultilevel"/>
    <w:tmpl w:val="52EA75E4"/>
    <w:lvl w:ilvl="0" w:tplc="9DD437C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42FE"/>
    <w:multiLevelType w:val="hybridMultilevel"/>
    <w:tmpl w:val="E9586BEC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1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3586972"/>
    <w:multiLevelType w:val="hybridMultilevel"/>
    <w:tmpl w:val="EFC4B62C"/>
    <w:lvl w:ilvl="0" w:tplc="49CE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6201"/>
    <w:multiLevelType w:val="hybridMultilevel"/>
    <w:tmpl w:val="F85E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4B1"/>
    <w:multiLevelType w:val="hybridMultilevel"/>
    <w:tmpl w:val="DFDCB9E2"/>
    <w:lvl w:ilvl="0" w:tplc="1CB80242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D75D8"/>
    <w:multiLevelType w:val="hybridMultilevel"/>
    <w:tmpl w:val="80CCAE8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5068C1"/>
    <w:multiLevelType w:val="hybridMultilevel"/>
    <w:tmpl w:val="D3F4F7D8"/>
    <w:lvl w:ilvl="0" w:tplc="0C0A0003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762004"/>
    <w:multiLevelType w:val="hybridMultilevel"/>
    <w:tmpl w:val="F392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MX" w:vendorID="64" w:dllVersion="131078" w:nlCheck="1" w:checkStyle="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06ACA"/>
    <w:rsid w:val="00020624"/>
    <w:rsid w:val="00033052"/>
    <w:rsid w:val="0008465E"/>
    <w:rsid w:val="0008470B"/>
    <w:rsid w:val="000A7EB1"/>
    <w:rsid w:val="000B0779"/>
    <w:rsid w:val="000C058D"/>
    <w:rsid w:val="000C3E53"/>
    <w:rsid w:val="000E0BBB"/>
    <w:rsid w:val="000E46A3"/>
    <w:rsid w:val="000F3637"/>
    <w:rsid w:val="00113FEF"/>
    <w:rsid w:val="00165CFA"/>
    <w:rsid w:val="001878C9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2E3A32"/>
    <w:rsid w:val="00304073"/>
    <w:rsid w:val="003059E5"/>
    <w:rsid w:val="003318B7"/>
    <w:rsid w:val="00345CB9"/>
    <w:rsid w:val="00401914"/>
    <w:rsid w:val="00432F7D"/>
    <w:rsid w:val="00447106"/>
    <w:rsid w:val="00487322"/>
    <w:rsid w:val="0049523E"/>
    <w:rsid w:val="004A5314"/>
    <w:rsid w:val="004C3E61"/>
    <w:rsid w:val="004D57B2"/>
    <w:rsid w:val="0053624F"/>
    <w:rsid w:val="00546DCC"/>
    <w:rsid w:val="00553954"/>
    <w:rsid w:val="0056665E"/>
    <w:rsid w:val="00576B14"/>
    <w:rsid w:val="005A4047"/>
    <w:rsid w:val="005C2EE1"/>
    <w:rsid w:val="005C6A62"/>
    <w:rsid w:val="005D43A9"/>
    <w:rsid w:val="005E008D"/>
    <w:rsid w:val="005F5700"/>
    <w:rsid w:val="00613AEA"/>
    <w:rsid w:val="00615C25"/>
    <w:rsid w:val="006571B0"/>
    <w:rsid w:val="00657418"/>
    <w:rsid w:val="006869B3"/>
    <w:rsid w:val="006915EC"/>
    <w:rsid w:val="006A26C8"/>
    <w:rsid w:val="006A5F48"/>
    <w:rsid w:val="006B4A43"/>
    <w:rsid w:val="006B6475"/>
    <w:rsid w:val="006D29E1"/>
    <w:rsid w:val="00751268"/>
    <w:rsid w:val="007652F2"/>
    <w:rsid w:val="007742DF"/>
    <w:rsid w:val="007A2B93"/>
    <w:rsid w:val="007B7BBB"/>
    <w:rsid w:val="007D01F7"/>
    <w:rsid w:val="00816E5B"/>
    <w:rsid w:val="008232C0"/>
    <w:rsid w:val="0086428F"/>
    <w:rsid w:val="008730DC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7D71"/>
    <w:rsid w:val="00983878"/>
    <w:rsid w:val="00995AD0"/>
    <w:rsid w:val="009A1770"/>
    <w:rsid w:val="009A198C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80A73"/>
    <w:rsid w:val="00A910A0"/>
    <w:rsid w:val="00AA7A46"/>
    <w:rsid w:val="00AB4BE4"/>
    <w:rsid w:val="00AB6C4B"/>
    <w:rsid w:val="00AC65EB"/>
    <w:rsid w:val="00AE0282"/>
    <w:rsid w:val="00B04025"/>
    <w:rsid w:val="00B2163C"/>
    <w:rsid w:val="00B24233"/>
    <w:rsid w:val="00B35300"/>
    <w:rsid w:val="00B46843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34948"/>
    <w:rsid w:val="00D42E04"/>
    <w:rsid w:val="00D510B0"/>
    <w:rsid w:val="00D564EE"/>
    <w:rsid w:val="00D9420E"/>
    <w:rsid w:val="00DA5FC1"/>
    <w:rsid w:val="00DC49E3"/>
    <w:rsid w:val="00E42FC7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A8AFE"/>
  <w15:docId w15:val="{969C3617-0E8F-45E5-863E-FA21A47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93"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56665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9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6D998-8B76-41CF-975B-E1452B6C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26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Introducción a la programación</vt:lpstr>
      <vt:lpstr>Valor Creativo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programación</dc:title>
  <dc:subject/>
  <dc:creator>Andrei García</dc:creator>
  <cp:lastModifiedBy>ADW</cp:lastModifiedBy>
  <cp:revision>10</cp:revision>
  <dcterms:created xsi:type="dcterms:W3CDTF">2016-10-05T08:04:00Z</dcterms:created>
  <dcterms:modified xsi:type="dcterms:W3CDTF">2016-11-21T12:12:00Z</dcterms:modified>
</cp:coreProperties>
</file>