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08D" w:rsidRDefault="00AA7A4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09CF813" wp14:editId="20E5A5A7">
                <wp:simplePos x="0" y="0"/>
                <wp:positionH relativeFrom="column">
                  <wp:posOffset>1527743</wp:posOffset>
                </wp:positionH>
                <wp:positionV relativeFrom="paragraph">
                  <wp:posOffset>9215755</wp:posOffset>
                </wp:positionV>
                <wp:extent cx="5197642" cy="360045"/>
                <wp:effectExtent l="0" t="0" r="0" b="190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642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DDDDDD" w:themeColor="background2"/>
                                <w:sz w:val="36"/>
                              </w:rPr>
                              <w:alias w:val="Asunto"/>
                              <w:id w:val="11023820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76B14" w:rsidRPr="00923642" w:rsidRDefault="00576B14" w:rsidP="00576B14">
                                <w:pPr>
                                  <w:ind w:left="426"/>
                                  <w:jc w:val="right"/>
                                  <w:rPr>
                                    <w:color w:val="DDDDDD" w:themeColor="background2"/>
                                    <w:sz w:val="28"/>
                                  </w:rPr>
                                </w:pPr>
                                <w:r w:rsidRPr="00923642">
                                  <w:rPr>
                                    <w:color w:val="DDDDDD" w:themeColor="background2"/>
                                    <w:sz w:val="36"/>
                                  </w:rPr>
                                  <w:t>ValorCreativo.blogspot.com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9CF8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0.3pt;margin-top:725.65pt;width:409.25pt;height:28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8VtAIAALo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" filled="f" stroked="f">
                <v:textbox>
                  <w:txbxContent>
                    <w:sdt>
                      <w:sdtPr>
                        <w:rPr>
                          <w:color w:val="DDDDDD" w:themeColor="background2"/>
                          <w:sz w:val="36"/>
                        </w:rPr>
                        <w:alias w:val="Asunto"/>
                        <w:id w:val="110238209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76B14" w:rsidRPr="00923642" w:rsidRDefault="00576B14" w:rsidP="00576B14">
                          <w:pPr>
                            <w:ind w:left="426"/>
                            <w:jc w:val="right"/>
                            <w:rPr>
                              <w:color w:val="DDDDDD" w:themeColor="background2"/>
                              <w:sz w:val="28"/>
                            </w:rPr>
                          </w:pPr>
                          <w:r w:rsidRPr="00923642">
                            <w:rPr>
                              <w:color w:val="DDDDDD" w:themeColor="background2"/>
                              <w:sz w:val="36"/>
                            </w:rPr>
                            <w:t>ValorCreativo.blogspot.com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9B1BCAE" wp14:editId="42A03E85">
                <wp:simplePos x="0" y="0"/>
                <wp:positionH relativeFrom="column">
                  <wp:posOffset>-900462</wp:posOffset>
                </wp:positionH>
                <wp:positionV relativeFrom="paragraph">
                  <wp:posOffset>8470232</wp:posOffset>
                </wp:positionV>
                <wp:extent cx="7668126" cy="11811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8126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001DA" w:rsidRPr="00AA7A46" w:rsidRDefault="00D844DB" w:rsidP="00AB4BE4">
                            <w:pPr>
                              <w:jc w:val="right"/>
                              <w:rPr>
                                <w:color w:val="FFE9CA" w:themeColor="accent3" w:themeTint="33"/>
                                <w:sz w:val="96"/>
                                <w:szCs w:val="136"/>
                              </w:rPr>
                            </w:pPr>
                            <w:sdt>
                              <w:sdtPr>
                                <w:rPr>
                                  <w:color w:val="FFE9CA" w:themeColor="accent3" w:themeTint="33"/>
                                  <w:sz w:val="96"/>
                                  <w:szCs w:val="136"/>
                                </w:rPr>
                                <w:alias w:val="Título"/>
                                <w:id w:val="52144292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A7A46" w:rsidRPr="00AA7A46">
                                  <w:rPr>
                                    <w:color w:val="FFE9CA" w:themeColor="accent3" w:themeTint="33"/>
                                    <w:sz w:val="96"/>
                                    <w:szCs w:val="136"/>
                                  </w:rPr>
                                  <w:t>Valor Creativo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1BCAE" id="Text Box 2" o:spid="_x0000_s1027" type="#_x0000_t202" style="position:absolute;margin-left:-70.9pt;margin-top:666.95pt;width:603.8pt;height:9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" filled="f" stroked="f">
                <v:textbox>
                  <w:txbxContent>
                    <w:p w:rsidR="00C001DA" w:rsidRPr="00AA7A46" w:rsidRDefault="00D844DB" w:rsidP="00AB4BE4">
                      <w:pPr>
                        <w:jc w:val="right"/>
                        <w:rPr>
                          <w:color w:val="FFE9CA" w:themeColor="accent3" w:themeTint="33"/>
                          <w:sz w:val="96"/>
                          <w:szCs w:val="136"/>
                        </w:rPr>
                      </w:pPr>
                      <w:sdt>
                        <w:sdtPr>
                          <w:rPr>
                            <w:color w:val="FFE9CA" w:themeColor="accent3" w:themeTint="33"/>
                            <w:sz w:val="96"/>
                            <w:szCs w:val="136"/>
                          </w:rPr>
                          <w:alias w:val="Título"/>
                          <w:id w:val="52144292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A7A46" w:rsidRPr="00AA7A46">
                            <w:rPr>
                              <w:color w:val="FFE9CA" w:themeColor="accent3" w:themeTint="33"/>
                              <w:sz w:val="96"/>
                              <w:szCs w:val="136"/>
                            </w:rPr>
                            <w:t>Valor Creativo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8B4FF5" wp14:editId="3387231A">
                <wp:simplePos x="0" y="0"/>
                <wp:positionH relativeFrom="column">
                  <wp:posOffset>-431165</wp:posOffset>
                </wp:positionH>
                <wp:positionV relativeFrom="paragraph">
                  <wp:posOffset>5892098</wp:posOffset>
                </wp:positionV>
                <wp:extent cx="7242175" cy="336550"/>
                <wp:effectExtent l="0" t="0" r="0" b="63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21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D844DB" w:rsidP="00923642">
                            <w:pPr>
                              <w:ind w:right="47"/>
                              <w:rPr>
                                <w:color w:val="D9D9D9" w:themeColor="background1" w:themeShade="D9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color w:val="D9D9D9" w:themeColor="background1" w:themeShade="D9"/>
                                  <w:sz w:val="32"/>
                                </w:rPr>
                                <w:alias w:val="Publish Date"/>
                                <w:tag w:val=""/>
                                <w:id w:val="-876317068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1-01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F6E13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01/01/2016</w:t>
                                </w:r>
                              </w:sdtContent>
                            </w:sdt>
                          </w:p>
                          <w:p w:rsidR="00C001DA" w:rsidRPr="00576B14" w:rsidRDefault="00C001DA" w:rsidP="00576B14">
                            <w:pPr>
                              <w:ind w:right="47"/>
                              <w:jc w:val="right"/>
                              <w:rPr>
                                <w:color w:val="D9D9D9" w:themeColor="background1" w:themeShade="D9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B4FF5" id="Rectangle 14" o:spid="_x0000_s1028" style="position:absolute;margin-left:-33.95pt;margin-top:463.95pt;width:570.25pt;height:26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" filled="f" stroked="f">
                <v:textbox>
                  <w:txbxContent>
                    <w:p w:rsidR="00C001DA" w:rsidRPr="00AA7A46" w:rsidRDefault="00D844DB" w:rsidP="00923642">
                      <w:pPr>
                        <w:ind w:right="47"/>
                        <w:rPr>
                          <w:color w:val="D9D9D9" w:themeColor="background1" w:themeShade="D9"/>
                          <w:sz w:val="32"/>
                        </w:rPr>
                      </w:pPr>
                      <w:sdt>
                        <w:sdtPr>
                          <w:rPr>
                            <w:color w:val="D9D9D9" w:themeColor="background1" w:themeShade="D9"/>
                            <w:sz w:val="32"/>
                          </w:rPr>
                          <w:alias w:val="Publish Date"/>
                          <w:tag w:val=""/>
                          <w:id w:val="-876317068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1-01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7F6E13">
                            <w:rPr>
                              <w:color w:val="D9D9D9" w:themeColor="background1" w:themeShade="D9"/>
                              <w:sz w:val="32"/>
                            </w:rPr>
                            <w:t>01/01/2016</w:t>
                          </w:r>
                        </w:sdtContent>
                      </w:sdt>
                    </w:p>
                    <w:p w:rsidR="00C001DA" w:rsidRPr="00576B14" w:rsidRDefault="00C001DA" w:rsidP="00576B14">
                      <w:pPr>
                        <w:ind w:right="47"/>
                        <w:jc w:val="right"/>
                        <w:rPr>
                          <w:color w:val="D9D9D9" w:themeColor="background1" w:themeShade="D9"/>
                          <w:sz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5A5FA7" wp14:editId="40148740">
                <wp:simplePos x="0" y="0"/>
                <wp:positionH relativeFrom="column">
                  <wp:posOffset>-417897</wp:posOffset>
                </wp:positionH>
                <wp:positionV relativeFrom="paragraph">
                  <wp:posOffset>6229985</wp:posOffset>
                </wp:positionV>
                <wp:extent cx="7506970" cy="40894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069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D844DB" w:rsidP="00E42FC7">
                            <w:pPr>
                              <w:ind w:left="1416" w:hanging="1416"/>
                              <w:rPr>
                                <w:color w:val="595959" w:themeColor="text1" w:themeTint="A6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36"/>
                                </w:rPr>
                                <w:alias w:val="Autor"/>
                                <w:id w:val="-181818467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001DA" w:rsidRPr="00AA7A46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>Valor Creativo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A5FA7" id="Text Box 5" o:spid="_x0000_s1029" type="#_x0000_t202" style="position:absolute;margin-left:-32.9pt;margin-top:490.55pt;width:591.1pt;height:32.2pt;rotation:18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" filled="f" stroked="f">
                <v:textbox>
                  <w:txbxContent>
                    <w:p w:rsidR="00C001DA" w:rsidRPr="00AA7A46" w:rsidRDefault="00D844DB" w:rsidP="00E42FC7">
                      <w:pPr>
                        <w:ind w:left="1416" w:hanging="1416"/>
                        <w:rPr>
                          <w:color w:val="595959" w:themeColor="text1" w:themeTint="A6"/>
                          <w:sz w:val="3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36"/>
                          </w:rPr>
                          <w:alias w:val="Autor"/>
                          <w:id w:val="-181818467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C001DA" w:rsidRPr="00AA7A46">
                            <w:rPr>
                              <w:color w:val="595959" w:themeColor="text1" w:themeTint="A6"/>
                              <w:sz w:val="36"/>
                            </w:rPr>
                            <w:t>Valor Creativo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E42FC7">
        <w:rPr>
          <w:noProof/>
          <w:lang w:val="es-MX" w:eastAsia="es-MX"/>
        </w:rPr>
        <w:drawing>
          <wp:anchor distT="0" distB="0" distL="114300" distR="114300" simplePos="0" relativeHeight="251737600" behindDoc="1" locked="0" layoutInCell="1" allowOverlap="1" wp14:anchorId="6E956635" wp14:editId="747EF5CA">
            <wp:simplePos x="0" y="0"/>
            <wp:positionH relativeFrom="column">
              <wp:posOffset>-2443656</wp:posOffset>
            </wp:positionH>
            <wp:positionV relativeFrom="paragraph">
              <wp:posOffset>-388161</wp:posOffset>
            </wp:positionV>
            <wp:extent cx="12037060" cy="8950677"/>
            <wp:effectExtent l="0" t="0" r="2858" b="0"/>
            <wp:wrapNone/>
            <wp:docPr id="1" name="Picture 1" descr="C:\Users\60034810\Downloads\vintage_minimalist_art-wallpaper-2560x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34810\Downloads\vintage_minimalist_art-wallpaper-2560x1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1F1F1F"/>
                        </a:clrFrom>
                        <a:clrTo>
                          <a:srgbClr val="1F1F1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9" r="31761" b="-1049"/>
                    <a:stretch/>
                  </pic:blipFill>
                  <pic:spPr bwMode="auto">
                    <a:xfrm rot="5400000" flipH="1">
                      <a:off x="0" y="0"/>
                      <a:ext cx="12037060" cy="89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6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5018" behindDoc="1" locked="0" layoutInCell="1" allowOverlap="1" wp14:anchorId="45A82E02" wp14:editId="5FF9E4A8">
                <wp:simplePos x="0" y="0"/>
                <wp:positionH relativeFrom="column">
                  <wp:posOffset>-707390</wp:posOffset>
                </wp:positionH>
                <wp:positionV relativeFrom="paragraph">
                  <wp:posOffset>-925005</wp:posOffset>
                </wp:positionV>
                <wp:extent cx="7601986" cy="10684042"/>
                <wp:effectExtent l="0" t="0" r="0" b="31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986" cy="1068404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A0B3F" id="Rectangle 41" o:spid="_x0000_s1026" style="position:absolute;margin-left:-55.7pt;margin-top:-72.85pt;width:598.6pt;height:841.25pt;z-index:-251731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" fillcolor="#f69200 [3206]" stroked="f" strokeweight="2pt"/>
            </w:pict>
          </mc:Fallback>
        </mc:AlternateContent>
      </w:r>
      <w:r w:rsidR="00751268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CBC2B89" wp14:editId="49DEF991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C001DA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7F6E13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2016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C2B89" id="Text Box 3" o:spid="_x0000_s1030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Sw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BrHRrZjXsnoC&#10;BSsJAgOZwtyDRSPVd4wGmCEZ1t+2VDGM2vcCXkESEmKHjtuQ6TyCjTq3rM8tVJQAlWGD0bhcmnFQ&#10;bXvFNw1EGt+dkLfwcmruRP2c1eG9wZxw3A4zzQ6i873zep68i1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nikSw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C001DA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7F6E13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2016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0A18FE81" wp14:editId="7BE851A2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B3EA1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406AD5" w:rsidRDefault="00406AD5" w:rsidP="00406AD5">
      <w:pPr>
        <w:pStyle w:val="Prrafodelista"/>
        <w:numPr>
          <w:ilvl w:val="0"/>
          <w:numId w:val="1"/>
        </w:numPr>
      </w:pPr>
      <w:r>
        <w:lastRenderedPageBreak/>
        <w:t>Recursivo se refiere a que lo haría sobre todo el contenido.</w:t>
      </w:r>
    </w:p>
    <w:p w:rsidR="007F6E13" w:rsidRDefault="007F6E13" w:rsidP="007F6E13">
      <w:pPr>
        <w:pStyle w:val="Ttulo1"/>
      </w:pPr>
      <w:proofErr w:type="spellStart"/>
      <w:r>
        <w:t>ls</w:t>
      </w:r>
      <w:proofErr w:type="spellEnd"/>
    </w:p>
    <w:p w:rsidR="007F6E13" w:rsidRDefault="007F6E13" w:rsidP="007F6E13">
      <w:pPr>
        <w:rPr>
          <w:lang w:eastAsia="es-AR"/>
        </w:rPr>
      </w:pPr>
      <w:r>
        <w:rPr>
          <w:lang w:eastAsia="es-AR"/>
        </w:rPr>
        <w:t>Listar contenido del directorio.</w:t>
      </w:r>
      <w:r w:rsidR="00406AD5">
        <w:rPr>
          <w:lang w:eastAsia="es-AR"/>
        </w:rPr>
        <w:t xml:space="preserve"> Si no se especifica directorio, lo hace sobre el actual.</w:t>
      </w:r>
    </w:p>
    <w:p w:rsidR="00406AD5" w:rsidRPr="005410EF" w:rsidRDefault="00406AD5" w:rsidP="005410E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noProof/>
          <w:lang w:val="es-ES" w:eastAsia="es-AR"/>
        </w:rPr>
        <w:t>ls [directorio]</w:t>
      </w:r>
    </w:p>
    <w:p w:rsidR="00406AD5" w:rsidRDefault="00406AD5" w:rsidP="007F6E13">
      <w:pPr>
        <w:rPr>
          <w:noProof/>
          <w:lang w:val="es-ES" w:eastAsia="es-AR"/>
        </w:rPr>
      </w:pPr>
      <w:r>
        <w:rPr>
          <w:noProof/>
          <w:lang w:val="es-ES" w:eastAsia="es-AR"/>
        </w:rPr>
        <w:t>Con la opción –R haría un listado recursivo.</w:t>
      </w:r>
    </w:p>
    <w:p w:rsidR="00406AD5" w:rsidRPr="005410EF" w:rsidRDefault="00406AD5" w:rsidP="005410E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noProof/>
          <w:lang w:val="es-ES" w:eastAsia="es-AR"/>
        </w:rPr>
        <w:t>ls –R [directorio]</w:t>
      </w:r>
      <w:r w:rsidR="005410EF">
        <w:rPr>
          <w:rFonts w:ascii="Consolas" w:hAnsi="Consolas"/>
          <w:color w:val="333333"/>
        </w:rPr>
        <w:t xml:space="preserve"> </w:t>
      </w:r>
    </w:p>
    <w:p w:rsidR="007F6E13" w:rsidRDefault="007F6E13" w:rsidP="00406AD5">
      <w:pPr>
        <w:pStyle w:val="Ttulo1"/>
      </w:pPr>
      <w:proofErr w:type="spellStart"/>
      <w:r>
        <w:t>cp</w:t>
      </w:r>
      <w:proofErr w:type="spellEnd"/>
    </w:p>
    <w:p w:rsidR="00406AD5" w:rsidRDefault="00406AD5" w:rsidP="00406AD5">
      <w:pPr>
        <w:rPr>
          <w:lang w:eastAsia="es-AR"/>
        </w:rPr>
      </w:pPr>
      <w:r>
        <w:rPr>
          <w:lang w:eastAsia="es-AR"/>
        </w:rPr>
        <w:t>Copia un directorio (y su contenido, pero no subdirectorios) o fichero.</w:t>
      </w:r>
    </w:p>
    <w:p w:rsidR="00406AD5" w:rsidRPr="005410EF" w:rsidRDefault="00406AD5" w:rsidP="005410E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lang w:eastAsia="es-AR"/>
        </w:rPr>
        <w:t>cp</w:t>
      </w:r>
      <w:proofErr w:type="spellEnd"/>
      <w:r>
        <w:rPr>
          <w:lang w:eastAsia="es-AR"/>
        </w:rPr>
        <w:t xml:space="preserve"> [directorio1]</w:t>
      </w:r>
      <w:proofErr w:type="gramStart"/>
      <w:r>
        <w:rPr>
          <w:lang w:eastAsia="es-AR"/>
        </w:rPr>
        <w:t xml:space="preserve">   [</w:t>
      </w:r>
      <w:proofErr w:type="gramEnd"/>
      <w:r>
        <w:rPr>
          <w:lang w:eastAsia="es-AR"/>
        </w:rPr>
        <w:t>directorio2]</w:t>
      </w:r>
      <w:r w:rsidR="005410EF">
        <w:rPr>
          <w:rFonts w:ascii="Consolas" w:hAnsi="Consolas"/>
          <w:color w:val="333333"/>
        </w:rPr>
        <w:t xml:space="preserve"> </w:t>
      </w:r>
    </w:p>
    <w:p w:rsidR="00406AD5" w:rsidRDefault="00406AD5" w:rsidP="00406AD5">
      <w:pPr>
        <w:rPr>
          <w:lang w:eastAsia="es-AR"/>
        </w:rPr>
      </w:pPr>
      <w:r>
        <w:rPr>
          <w:lang w:eastAsia="es-AR"/>
        </w:rPr>
        <w:t>Con la opción –r, haría un copiado recursivo.</w:t>
      </w:r>
    </w:p>
    <w:p w:rsidR="004E10C5" w:rsidRPr="005410EF" w:rsidRDefault="004E10C5" w:rsidP="005410E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lang w:eastAsia="es-AR"/>
        </w:rPr>
        <w:t>cp</w:t>
      </w:r>
      <w:proofErr w:type="spellEnd"/>
      <w:r>
        <w:rPr>
          <w:lang w:eastAsia="es-AR"/>
        </w:rPr>
        <w:t xml:space="preserve"> -r</w:t>
      </w:r>
      <w:r>
        <w:rPr>
          <w:lang w:eastAsia="es-AR"/>
        </w:rPr>
        <w:t xml:space="preserve"> [directorio1]</w:t>
      </w:r>
      <w:proofErr w:type="gramStart"/>
      <w:r>
        <w:rPr>
          <w:lang w:eastAsia="es-AR"/>
        </w:rPr>
        <w:t xml:space="preserve">   [</w:t>
      </w:r>
      <w:proofErr w:type="gramEnd"/>
      <w:r>
        <w:rPr>
          <w:lang w:eastAsia="es-AR"/>
        </w:rPr>
        <w:t>directorio2]</w:t>
      </w:r>
      <w:r w:rsidR="005410EF">
        <w:rPr>
          <w:rFonts w:ascii="Consolas" w:hAnsi="Consolas"/>
          <w:color w:val="333333"/>
        </w:rPr>
        <w:t xml:space="preserve"> </w:t>
      </w:r>
    </w:p>
    <w:p w:rsidR="007F6E13" w:rsidRDefault="007F6E13" w:rsidP="004E10C5">
      <w:pPr>
        <w:pStyle w:val="Ttulo1"/>
      </w:pPr>
      <w:r>
        <w:t>mv</w:t>
      </w:r>
    </w:p>
    <w:p w:rsidR="004E10C5" w:rsidRDefault="004E10C5" w:rsidP="004E10C5">
      <w:pPr>
        <w:rPr>
          <w:lang w:eastAsia="es-AR"/>
        </w:rPr>
      </w:pPr>
      <w:r>
        <w:rPr>
          <w:lang w:eastAsia="es-AR"/>
        </w:rPr>
        <w:t>Mueve</w:t>
      </w:r>
      <w:r>
        <w:rPr>
          <w:lang w:eastAsia="es-AR"/>
        </w:rPr>
        <w:t xml:space="preserve"> un directorio (y su contenido, </w:t>
      </w:r>
      <w:r>
        <w:rPr>
          <w:lang w:eastAsia="es-AR"/>
        </w:rPr>
        <w:t>incluidos</w:t>
      </w:r>
      <w:r>
        <w:rPr>
          <w:lang w:eastAsia="es-AR"/>
        </w:rPr>
        <w:t xml:space="preserve"> subdirectorios) o fichero.</w:t>
      </w:r>
    </w:p>
    <w:p w:rsidR="004E10C5" w:rsidRPr="005410EF" w:rsidRDefault="004E10C5" w:rsidP="005410E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lang w:eastAsia="es-AR"/>
        </w:rPr>
        <w:t>mv</w:t>
      </w:r>
      <w:r>
        <w:rPr>
          <w:lang w:eastAsia="es-AR"/>
        </w:rPr>
        <w:t xml:space="preserve"> [directorio1]</w:t>
      </w:r>
      <w:r w:rsidR="005410EF">
        <w:rPr>
          <w:lang w:eastAsia="es-AR"/>
        </w:rPr>
        <w:t xml:space="preserve"> </w:t>
      </w:r>
      <w:r>
        <w:rPr>
          <w:lang w:eastAsia="es-AR"/>
        </w:rPr>
        <w:t>[directorio2]</w:t>
      </w:r>
    </w:p>
    <w:p w:rsidR="007F6E13" w:rsidRDefault="007F6E13" w:rsidP="004E10C5">
      <w:pPr>
        <w:pStyle w:val="Ttulo1"/>
      </w:pPr>
      <w:proofErr w:type="spellStart"/>
      <w:r>
        <w:t>rm</w:t>
      </w:r>
      <w:proofErr w:type="spellEnd"/>
    </w:p>
    <w:p w:rsidR="004E10C5" w:rsidRDefault="004E10C5" w:rsidP="004E10C5">
      <w:pPr>
        <w:rPr>
          <w:lang w:eastAsia="es-AR"/>
        </w:rPr>
      </w:pPr>
      <w:r>
        <w:rPr>
          <w:lang w:eastAsia="es-AR"/>
        </w:rPr>
        <w:t>Elimina</w:t>
      </w:r>
      <w:r>
        <w:rPr>
          <w:lang w:eastAsia="es-AR"/>
        </w:rPr>
        <w:t xml:space="preserve"> un directorio (y su contenido, pero no subdirectorios) o fichero.</w:t>
      </w:r>
    </w:p>
    <w:p w:rsidR="004E10C5" w:rsidRPr="005410EF" w:rsidRDefault="004E10C5" w:rsidP="005410E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lang w:eastAsia="es-AR"/>
        </w:rPr>
        <w:t>rm</w:t>
      </w:r>
      <w:proofErr w:type="spellEnd"/>
      <w:r>
        <w:rPr>
          <w:lang w:eastAsia="es-AR"/>
        </w:rPr>
        <w:t xml:space="preserve"> [directorio1]</w:t>
      </w:r>
      <w:proofErr w:type="gramStart"/>
      <w:r>
        <w:rPr>
          <w:lang w:eastAsia="es-AR"/>
        </w:rPr>
        <w:t xml:space="preserve">   [</w:t>
      </w:r>
      <w:proofErr w:type="gramEnd"/>
      <w:r>
        <w:rPr>
          <w:lang w:eastAsia="es-AR"/>
        </w:rPr>
        <w:t>directorio2]</w:t>
      </w:r>
    </w:p>
    <w:p w:rsidR="004E10C5" w:rsidRDefault="004E10C5" w:rsidP="004E10C5">
      <w:pPr>
        <w:rPr>
          <w:lang w:eastAsia="es-AR"/>
        </w:rPr>
      </w:pPr>
      <w:r>
        <w:rPr>
          <w:lang w:eastAsia="es-AR"/>
        </w:rPr>
        <w:t xml:space="preserve">Con la opción –r, haría un </w:t>
      </w:r>
      <w:r>
        <w:rPr>
          <w:lang w:eastAsia="es-AR"/>
        </w:rPr>
        <w:t>borrado</w:t>
      </w:r>
      <w:r>
        <w:rPr>
          <w:lang w:eastAsia="es-AR"/>
        </w:rPr>
        <w:t xml:space="preserve"> recursivo.</w:t>
      </w:r>
    </w:p>
    <w:p w:rsidR="004E10C5" w:rsidRPr="005410EF" w:rsidRDefault="004E10C5" w:rsidP="005410E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lang w:eastAsia="es-AR"/>
        </w:rPr>
        <w:t>rm</w:t>
      </w:r>
      <w:proofErr w:type="spellEnd"/>
      <w:r>
        <w:rPr>
          <w:lang w:eastAsia="es-AR"/>
        </w:rPr>
        <w:t xml:space="preserve"> -r [directorio1]</w:t>
      </w:r>
      <w:proofErr w:type="gramStart"/>
      <w:r>
        <w:rPr>
          <w:lang w:eastAsia="es-AR"/>
        </w:rPr>
        <w:t xml:space="preserve">   [</w:t>
      </w:r>
      <w:proofErr w:type="gramEnd"/>
      <w:r>
        <w:rPr>
          <w:lang w:eastAsia="es-AR"/>
        </w:rPr>
        <w:t>directorio2]</w:t>
      </w:r>
    </w:p>
    <w:p w:rsidR="007F6E13" w:rsidRDefault="007F6E13" w:rsidP="004E10C5">
      <w:pPr>
        <w:pStyle w:val="Ttulo1"/>
      </w:pPr>
      <w:r>
        <w:lastRenderedPageBreak/>
        <w:t>cd</w:t>
      </w:r>
    </w:p>
    <w:p w:rsidR="004E10C5" w:rsidRDefault="004E10C5" w:rsidP="004E10C5">
      <w:pPr>
        <w:rPr>
          <w:lang w:eastAsia="es-AR"/>
        </w:rPr>
      </w:pPr>
      <w:r>
        <w:rPr>
          <w:lang w:eastAsia="es-AR"/>
        </w:rPr>
        <w:t>Cambia el directorio actual.</w:t>
      </w:r>
    </w:p>
    <w:p w:rsidR="004E10C5" w:rsidRPr="005410EF" w:rsidRDefault="004E10C5" w:rsidP="005410E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lang w:eastAsia="es-AR"/>
        </w:rPr>
        <w:t>cd [</w:t>
      </w:r>
      <w:proofErr w:type="spellStart"/>
      <w:r>
        <w:rPr>
          <w:lang w:eastAsia="es-AR"/>
        </w:rPr>
        <w:t>directorioNuevo</w:t>
      </w:r>
      <w:proofErr w:type="spellEnd"/>
      <w:r>
        <w:rPr>
          <w:lang w:eastAsia="es-AR"/>
        </w:rPr>
        <w:t>]</w:t>
      </w:r>
    </w:p>
    <w:p w:rsidR="007F6E13" w:rsidRDefault="007F6E13" w:rsidP="004E10C5">
      <w:pPr>
        <w:pStyle w:val="Ttulo1"/>
      </w:pPr>
      <w:proofErr w:type="spellStart"/>
      <w:r>
        <w:t>mkdir</w:t>
      </w:r>
      <w:proofErr w:type="spellEnd"/>
    </w:p>
    <w:p w:rsidR="004E10C5" w:rsidRDefault="004E10C5" w:rsidP="004E10C5">
      <w:pPr>
        <w:rPr>
          <w:lang w:eastAsia="es-AR"/>
        </w:rPr>
      </w:pPr>
      <w:r>
        <w:rPr>
          <w:lang w:eastAsia="es-AR"/>
        </w:rPr>
        <w:t>Crea un directorio en la ruta especificada.</w:t>
      </w:r>
    </w:p>
    <w:p w:rsidR="004E10C5" w:rsidRPr="005410EF" w:rsidRDefault="004E10C5" w:rsidP="005410E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lang w:eastAsia="es-AR"/>
        </w:rPr>
        <w:t>mkdir</w:t>
      </w:r>
      <w:proofErr w:type="spellEnd"/>
      <w:r>
        <w:rPr>
          <w:lang w:eastAsia="es-AR"/>
        </w:rPr>
        <w:t xml:space="preserve"> [ruta]</w:t>
      </w:r>
    </w:p>
    <w:p w:rsidR="007F6E13" w:rsidRDefault="007F6E13" w:rsidP="004E10C5">
      <w:pPr>
        <w:pStyle w:val="Ttulo1"/>
      </w:pPr>
      <w:proofErr w:type="spellStart"/>
      <w:r>
        <w:t>rmdir</w:t>
      </w:r>
      <w:proofErr w:type="spellEnd"/>
    </w:p>
    <w:p w:rsidR="004E10C5" w:rsidRDefault="004E10C5" w:rsidP="004E10C5">
      <w:pPr>
        <w:rPr>
          <w:lang w:eastAsia="es-AR"/>
        </w:rPr>
      </w:pPr>
      <w:r>
        <w:rPr>
          <w:lang w:eastAsia="es-AR"/>
        </w:rPr>
        <w:t>Elimina</w:t>
      </w:r>
      <w:r>
        <w:rPr>
          <w:lang w:eastAsia="es-AR"/>
        </w:rPr>
        <w:t xml:space="preserve"> un directorio en la ruta especificada.</w:t>
      </w:r>
    </w:p>
    <w:p w:rsidR="004E10C5" w:rsidRPr="005410EF" w:rsidRDefault="004E10C5" w:rsidP="005410E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lang w:eastAsia="es-AR"/>
        </w:rPr>
        <w:t>rm</w:t>
      </w:r>
      <w:r>
        <w:rPr>
          <w:lang w:eastAsia="es-AR"/>
        </w:rPr>
        <w:t>dir</w:t>
      </w:r>
      <w:proofErr w:type="spellEnd"/>
      <w:r>
        <w:rPr>
          <w:lang w:eastAsia="es-AR"/>
        </w:rPr>
        <w:t xml:space="preserve"> [ruta]</w:t>
      </w:r>
    </w:p>
    <w:p w:rsidR="007F6E13" w:rsidRDefault="007F6E13" w:rsidP="004E10C5">
      <w:pPr>
        <w:pStyle w:val="Ttulo1"/>
      </w:pPr>
      <w:proofErr w:type="spellStart"/>
      <w:r>
        <w:t>chown</w:t>
      </w:r>
      <w:proofErr w:type="spellEnd"/>
    </w:p>
    <w:p w:rsidR="004E10C5" w:rsidRDefault="004E10C5" w:rsidP="004E10C5">
      <w:pPr>
        <w:rPr>
          <w:lang w:eastAsia="es-AR"/>
        </w:rPr>
      </w:pPr>
      <w:r>
        <w:rPr>
          <w:lang w:eastAsia="es-AR"/>
        </w:rPr>
        <w:t>Atribuye un directorio o fichero al usuario especificado.</w:t>
      </w:r>
    </w:p>
    <w:p w:rsidR="004E10C5" w:rsidRPr="005410EF" w:rsidRDefault="004E10C5" w:rsidP="005410E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lang w:eastAsia="es-AR"/>
        </w:rPr>
        <w:t>chown</w:t>
      </w:r>
      <w:proofErr w:type="spellEnd"/>
      <w:r>
        <w:rPr>
          <w:lang w:eastAsia="es-AR"/>
        </w:rPr>
        <w:t xml:space="preserve"> [</w:t>
      </w:r>
      <w:proofErr w:type="spellStart"/>
      <w:r>
        <w:rPr>
          <w:lang w:eastAsia="es-AR"/>
        </w:rPr>
        <w:t>user</w:t>
      </w:r>
      <w:proofErr w:type="spellEnd"/>
      <w:r>
        <w:rPr>
          <w:lang w:eastAsia="es-AR"/>
        </w:rPr>
        <w:t>] [fichero]</w:t>
      </w:r>
    </w:p>
    <w:p w:rsidR="007F6E13" w:rsidRDefault="007F6E13" w:rsidP="004E10C5">
      <w:pPr>
        <w:pStyle w:val="Ttulo1"/>
      </w:pPr>
      <w:proofErr w:type="spellStart"/>
      <w:r>
        <w:t>chmod</w:t>
      </w:r>
      <w:proofErr w:type="spellEnd"/>
    </w:p>
    <w:p w:rsidR="00521E78" w:rsidRDefault="00521E78" w:rsidP="004E10C5">
      <w:pPr>
        <w:rPr>
          <w:lang w:eastAsia="es-AR"/>
        </w:rPr>
      </w:pPr>
      <w:r>
        <w:rPr>
          <w:lang w:eastAsia="es-AR"/>
        </w:rPr>
        <w:t xml:space="preserve">Cambia los permisos de un directorio o fichero, siendo 0777 el más alto (Dueño, grupo, resto de usuarios, respectivamente). El primer </w:t>
      </w:r>
      <w:proofErr w:type="spellStart"/>
      <w:r>
        <w:rPr>
          <w:lang w:eastAsia="es-AR"/>
        </w:rPr>
        <w:t>numero</w:t>
      </w:r>
      <w:proofErr w:type="spellEnd"/>
      <w:r>
        <w:rPr>
          <w:lang w:eastAsia="es-AR"/>
        </w:rPr>
        <w:t xml:space="preserve"> ha de ser siempre 0.</w:t>
      </w:r>
    </w:p>
    <w:p w:rsidR="00521E78" w:rsidRDefault="00521E78" w:rsidP="004E10C5">
      <w:pPr>
        <w:rPr>
          <w:lang w:eastAsia="es-AR"/>
        </w:rPr>
      </w:pPr>
      <w:r>
        <w:rPr>
          <w:lang w:eastAsia="es-AR"/>
        </w:rPr>
        <w:t>0 = Sin permisos.</w:t>
      </w:r>
    </w:p>
    <w:p w:rsidR="00521E78" w:rsidRDefault="00521E78" w:rsidP="004E10C5">
      <w:pPr>
        <w:rPr>
          <w:lang w:eastAsia="es-AR"/>
        </w:rPr>
      </w:pPr>
      <w:r>
        <w:rPr>
          <w:lang w:eastAsia="es-AR"/>
        </w:rPr>
        <w:t>1 = Ejecución.</w:t>
      </w:r>
    </w:p>
    <w:p w:rsidR="00521E78" w:rsidRDefault="00521E78" w:rsidP="004E10C5">
      <w:pPr>
        <w:rPr>
          <w:lang w:eastAsia="es-AR"/>
        </w:rPr>
      </w:pPr>
      <w:r>
        <w:rPr>
          <w:lang w:eastAsia="es-AR"/>
        </w:rPr>
        <w:t>2 = Escritura.</w:t>
      </w:r>
    </w:p>
    <w:p w:rsidR="00521E78" w:rsidRDefault="00521E78" w:rsidP="004E10C5">
      <w:pPr>
        <w:rPr>
          <w:lang w:eastAsia="es-AR"/>
        </w:rPr>
      </w:pPr>
      <w:r>
        <w:rPr>
          <w:lang w:eastAsia="es-AR"/>
        </w:rPr>
        <w:t>3 = Ejecución y escritura.</w:t>
      </w:r>
    </w:p>
    <w:p w:rsidR="00521E78" w:rsidRDefault="00521E78" w:rsidP="004E10C5">
      <w:pPr>
        <w:rPr>
          <w:lang w:eastAsia="es-AR"/>
        </w:rPr>
      </w:pPr>
      <w:r>
        <w:rPr>
          <w:lang w:eastAsia="es-AR"/>
        </w:rPr>
        <w:t>4 = Lectura.</w:t>
      </w:r>
    </w:p>
    <w:p w:rsidR="00521E78" w:rsidRDefault="00521E78" w:rsidP="004E10C5">
      <w:pPr>
        <w:rPr>
          <w:lang w:eastAsia="es-AR"/>
        </w:rPr>
      </w:pPr>
      <w:r>
        <w:rPr>
          <w:lang w:eastAsia="es-AR"/>
        </w:rPr>
        <w:t>5 = Lectura y ejecución.</w:t>
      </w:r>
    </w:p>
    <w:p w:rsidR="00521E78" w:rsidRDefault="00521E78" w:rsidP="004E10C5">
      <w:pPr>
        <w:rPr>
          <w:lang w:eastAsia="es-AR"/>
        </w:rPr>
      </w:pPr>
      <w:r>
        <w:rPr>
          <w:lang w:eastAsia="es-AR"/>
        </w:rPr>
        <w:t>6 = Lectura y escritura.</w:t>
      </w:r>
    </w:p>
    <w:p w:rsidR="004E10C5" w:rsidRDefault="00521E78" w:rsidP="004E10C5">
      <w:pPr>
        <w:rPr>
          <w:lang w:eastAsia="es-AR"/>
        </w:rPr>
      </w:pPr>
      <w:r>
        <w:rPr>
          <w:lang w:eastAsia="es-AR"/>
        </w:rPr>
        <w:lastRenderedPageBreak/>
        <w:t>7 = Lectura, escritura y ejecución.</w:t>
      </w:r>
    </w:p>
    <w:p w:rsidR="00521E78" w:rsidRPr="005410EF" w:rsidRDefault="00521E78" w:rsidP="005410E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lang w:eastAsia="es-AR"/>
        </w:rPr>
        <w:t>chmod</w:t>
      </w:r>
      <w:proofErr w:type="spellEnd"/>
      <w:r>
        <w:rPr>
          <w:lang w:eastAsia="es-AR"/>
        </w:rPr>
        <w:t xml:space="preserve"> 0[permisos] [fichero]</w:t>
      </w:r>
    </w:p>
    <w:p w:rsidR="007F6E13" w:rsidRDefault="007F6E13" w:rsidP="00521E78">
      <w:pPr>
        <w:pStyle w:val="Ttulo1"/>
      </w:pPr>
      <w:proofErr w:type="spellStart"/>
      <w:r>
        <w:t>locate</w:t>
      </w:r>
      <w:proofErr w:type="spellEnd"/>
    </w:p>
    <w:p w:rsidR="00521E78" w:rsidRDefault="00521E78" w:rsidP="00521E78">
      <w:pPr>
        <w:rPr>
          <w:lang w:eastAsia="es-AR"/>
        </w:rPr>
      </w:pPr>
      <w:r>
        <w:rPr>
          <w:lang w:eastAsia="es-AR"/>
        </w:rPr>
        <w:t>Busca archivos en todos los directorios y ficheros del sistema. Es recursivo.</w:t>
      </w:r>
      <w:r w:rsidR="005410EF">
        <w:rPr>
          <w:lang w:eastAsia="es-AR"/>
        </w:rPr>
        <w:t xml:space="preserve"> Se aconseja su uso posterior a </w:t>
      </w:r>
      <w:proofErr w:type="spellStart"/>
      <w:r w:rsidR="005410EF">
        <w:rPr>
          <w:lang w:eastAsia="es-AR"/>
        </w:rPr>
        <w:t>update</w:t>
      </w:r>
      <w:proofErr w:type="spellEnd"/>
      <w:r w:rsidR="005410EF">
        <w:rPr>
          <w:lang w:eastAsia="es-AR"/>
        </w:rPr>
        <w:t>.</w:t>
      </w:r>
    </w:p>
    <w:p w:rsidR="00521E78" w:rsidRPr="005410EF" w:rsidRDefault="00521E78" w:rsidP="005410E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lang w:eastAsia="es-AR"/>
        </w:rPr>
        <w:t>locate</w:t>
      </w:r>
      <w:proofErr w:type="spellEnd"/>
      <w:r>
        <w:rPr>
          <w:lang w:eastAsia="es-AR"/>
        </w:rPr>
        <w:t xml:space="preserve"> [nombre]</w:t>
      </w:r>
    </w:p>
    <w:p w:rsidR="007F6E13" w:rsidRDefault="007F6E13" w:rsidP="00521E78">
      <w:pPr>
        <w:pStyle w:val="Ttulo1"/>
      </w:pPr>
      <w:proofErr w:type="spellStart"/>
      <w:r>
        <w:t>update</w:t>
      </w:r>
      <w:proofErr w:type="spellEnd"/>
    </w:p>
    <w:p w:rsidR="00521E78" w:rsidRDefault="00521E78" w:rsidP="00521E78">
      <w:pPr>
        <w:rPr>
          <w:lang w:eastAsia="es-AR"/>
        </w:rPr>
      </w:pPr>
      <w:r>
        <w:rPr>
          <w:lang w:eastAsia="es-AR"/>
        </w:rPr>
        <w:t xml:space="preserve">Actualiza </w:t>
      </w:r>
      <w:r w:rsidR="005410EF">
        <w:rPr>
          <w:lang w:eastAsia="es-AR"/>
        </w:rPr>
        <w:t xml:space="preserve">la base de datos de </w:t>
      </w:r>
      <w:proofErr w:type="spellStart"/>
      <w:r w:rsidR="005410EF">
        <w:rPr>
          <w:lang w:eastAsia="es-AR"/>
        </w:rPr>
        <w:t>locate</w:t>
      </w:r>
      <w:proofErr w:type="spellEnd"/>
      <w:r w:rsidR="005410EF">
        <w:rPr>
          <w:lang w:eastAsia="es-AR"/>
        </w:rPr>
        <w:t>.</w:t>
      </w:r>
    </w:p>
    <w:p w:rsidR="005410EF" w:rsidRPr="005410EF" w:rsidRDefault="005410EF" w:rsidP="005410E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lang w:eastAsia="es-AR"/>
        </w:rPr>
        <w:t>update</w:t>
      </w:r>
      <w:proofErr w:type="spellEnd"/>
    </w:p>
    <w:p w:rsidR="007F6E13" w:rsidRDefault="007F6E13" w:rsidP="005410EF">
      <w:pPr>
        <w:pStyle w:val="Ttulo1"/>
      </w:pPr>
      <w:proofErr w:type="spellStart"/>
      <w:r>
        <w:t>find</w:t>
      </w:r>
      <w:proofErr w:type="spellEnd"/>
    </w:p>
    <w:p w:rsidR="005410EF" w:rsidRDefault="005410EF" w:rsidP="005410EF">
      <w:pPr>
        <w:rPr>
          <w:lang w:eastAsia="es-AR"/>
        </w:rPr>
      </w:pPr>
      <w:r>
        <w:rPr>
          <w:lang w:eastAsia="es-AR"/>
        </w:rPr>
        <w:t>Busca ficheros en una ruta especificada.</w:t>
      </w:r>
    </w:p>
    <w:p w:rsidR="005410EF" w:rsidRDefault="005410EF" w:rsidP="005410E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find</w:t>
      </w:r>
      <w:proofErr w:type="spellEnd"/>
      <w:r>
        <w:rPr>
          <w:rFonts w:ascii="Consolas" w:hAnsi="Consolas"/>
          <w:color w:val="333333"/>
        </w:rPr>
        <w:t xml:space="preserve"> [directorio] -</w:t>
      </w:r>
      <w:proofErr w:type="spellStart"/>
      <w:r>
        <w:rPr>
          <w:rFonts w:ascii="Consolas" w:hAnsi="Consolas"/>
          <w:color w:val="333333"/>
        </w:rPr>
        <w:t>name</w:t>
      </w:r>
      <w:proofErr w:type="spellEnd"/>
      <w:r>
        <w:rPr>
          <w:rFonts w:ascii="Consolas" w:hAnsi="Consolas"/>
          <w:color w:val="333333"/>
        </w:rPr>
        <w:t xml:space="preserve"> [nombre]</w:t>
      </w:r>
    </w:p>
    <w:p w:rsidR="00E618B8" w:rsidRDefault="00E618B8" w:rsidP="00E618B8">
      <w:pPr>
        <w:pStyle w:val="Ttulo1"/>
      </w:pPr>
      <w:proofErr w:type="spellStart"/>
      <w:r>
        <w:t>cat</w:t>
      </w:r>
      <w:proofErr w:type="spellEnd"/>
    </w:p>
    <w:p w:rsidR="00E618B8" w:rsidRDefault="00E618B8" w:rsidP="00E618B8">
      <w:r>
        <w:t>Visualizar contenido de un fichero.</w:t>
      </w:r>
    </w:p>
    <w:p w:rsidR="00E618B8" w:rsidRPr="005410EF" w:rsidRDefault="00E618B8" w:rsidP="00E618B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t>cat</w:t>
      </w:r>
      <w:proofErr w:type="spellEnd"/>
      <w:r>
        <w:t xml:space="preserve"> [fichero]</w:t>
      </w:r>
    </w:p>
    <w:p w:rsidR="00E618B8" w:rsidRDefault="00E618B8" w:rsidP="00E618B8">
      <w:pPr>
        <w:pStyle w:val="Ttulo1"/>
      </w:pPr>
      <w:proofErr w:type="spellStart"/>
      <w:r>
        <w:t>ln</w:t>
      </w:r>
      <w:proofErr w:type="spellEnd"/>
    </w:p>
    <w:p w:rsidR="00E618B8" w:rsidRDefault="00E618B8" w:rsidP="00E618B8">
      <w:r>
        <w:t>Crea un enlace a un fichero.</w:t>
      </w:r>
    </w:p>
    <w:p w:rsidR="005410EF" w:rsidRPr="005410EF" w:rsidRDefault="00E618B8" w:rsidP="00E618B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t>ln</w:t>
      </w:r>
      <w:proofErr w:type="spellEnd"/>
      <w:r>
        <w:t xml:space="preserve"> -s</w:t>
      </w:r>
      <w:r>
        <w:t xml:space="preserve"> [</w:t>
      </w:r>
      <w:r w:rsidR="00041D11">
        <w:t>direccionFichero</w:t>
      </w:r>
      <w:bookmarkStart w:id="0" w:name="_GoBack"/>
      <w:bookmarkEnd w:id="0"/>
      <w:r>
        <w:t>]</w:t>
      </w:r>
      <w:r w:rsidR="00041D11">
        <w:t xml:space="preserve"> [</w:t>
      </w:r>
      <w:proofErr w:type="spellStart"/>
      <w:r w:rsidR="00041D11">
        <w:t>direccionEnlace</w:t>
      </w:r>
      <w:proofErr w:type="spellEnd"/>
      <w:r w:rsidR="00041D11">
        <w:t>]</w:t>
      </w:r>
    </w:p>
    <w:sectPr w:rsidR="005410EF" w:rsidRPr="005410EF" w:rsidSect="006A5F48">
      <w:headerReference w:type="default" r:id="rId10"/>
      <w:footerReference w:type="default" r:id="rId11"/>
      <w:footerReference w:type="first" r:id="rId12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4DB" w:rsidRDefault="00D844DB" w:rsidP="006B6475">
      <w:pPr>
        <w:spacing w:after="0" w:line="240" w:lineRule="auto"/>
      </w:pPr>
      <w:r>
        <w:separator/>
      </w:r>
    </w:p>
    <w:p w:rsidR="00D844DB" w:rsidRDefault="00D844DB"/>
    <w:p w:rsidR="00D844DB" w:rsidRDefault="00D844DB"/>
  </w:endnote>
  <w:endnote w:type="continuationSeparator" w:id="0">
    <w:p w:rsidR="00D844DB" w:rsidRDefault="00D844DB" w:rsidP="006B6475">
      <w:pPr>
        <w:spacing w:after="0" w:line="240" w:lineRule="auto"/>
      </w:pPr>
      <w:r>
        <w:continuationSeparator/>
      </w:r>
    </w:p>
    <w:p w:rsidR="00D844DB" w:rsidRDefault="00D844DB"/>
    <w:p w:rsidR="00D844DB" w:rsidRDefault="00D844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AA7A46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67968" behindDoc="0" locked="0" layoutInCell="1" allowOverlap="1" wp14:anchorId="2D5C66F8" wp14:editId="4CE70066">
                <wp:simplePos x="0" y="0"/>
                <wp:positionH relativeFrom="column">
                  <wp:posOffset>4881245</wp:posOffset>
                </wp:positionH>
                <wp:positionV relativeFrom="paragraph">
                  <wp:posOffset>162560</wp:posOffset>
                </wp:positionV>
                <wp:extent cx="1614170" cy="229235"/>
                <wp:effectExtent l="0" t="0" r="5080" b="0"/>
                <wp:wrapNone/>
                <wp:docPr id="2" name="Picture 2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44" r="31510" b="61282"/>
                        <a:stretch/>
                      </pic:blipFill>
                      <pic:spPr bwMode="auto">
                        <a:xfrm flipH="1">
                          <a:off x="0" y="0"/>
                          <a:ext cx="161417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001DA" w:rsidRPr="00F873AA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C001DA" w:rsidP="00A910A0">
          <w:pPr>
            <w:pStyle w:val="Encabezado"/>
            <w:rPr>
              <w:color w:val="808080" w:themeColor="background1" w:themeShade="80"/>
              <w:lang w:val="it-IT"/>
            </w:rPr>
          </w:pPr>
          <w:r w:rsidRPr="00AA7A46"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  <w:t xml:space="preserve"> </w:t>
          </w:r>
          <w:sdt>
            <w:sdtPr>
              <w:rPr>
                <w:rFonts w:ascii="Arial" w:hAnsi="Arial" w:cs="Arial"/>
                <w:color w:val="808080" w:themeColor="background1" w:themeShade="80"/>
                <w:sz w:val="24"/>
                <w:lang w:val="it-IT"/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910A0" w:rsidRPr="00AA7A46">
                <w:rPr>
                  <w:rFonts w:ascii="Arial" w:hAnsi="Arial" w:cs="Arial"/>
                  <w:color w:val="808080" w:themeColor="background1" w:themeShade="80"/>
                  <w:sz w:val="24"/>
                </w:rPr>
                <w:t>Valor Creativo</w:t>
              </w:r>
            </w:sdtContent>
          </w:sdt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</w:t>
          </w:r>
          <w:r w:rsid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                                           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begin"/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instrText xml:space="preserve"> PAGE   \* MERGEFORMAT </w:instrTex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separate"/>
          </w:r>
          <w:r w:rsidR="00041D11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t>4</w:t>
          </w:r>
          <w:r w:rsidRPr="00AA7A46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fldChar w:fldCharType="end"/>
          </w:r>
        </w:p>
      </w:tc>
    </w:tr>
  </w:tbl>
  <w:p w:rsidR="00957460" w:rsidRDefault="0095746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DA" w:rsidRDefault="00C001DA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824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4DB" w:rsidRDefault="00D844DB" w:rsidP="006B6475">
      <w:pPr>
        <w:spacing w:after="0" w:line="240" w:lineRule="auto"/>
      </w:pPr>
      <w:r>
        <w:separator/>
      </w:r>
    </w:p>
    <w:p w:rsidR="00D844DB" w:rsidRDefault="00D844DB"/>
    <w:p w:rsidR="00D844DB" w:rsidRDefault="00D844DB"/>
  </w:footnote>
  <w:footnote w:type="continuationSeparator" w:id="0">
    <w:p w:rsidR="00D844DB" w:rsidRDefault="00D844DB" w:rsidP="006B6475">
      <w:pPr>
        <w:spacing w:after="0" w:line="240" w:lineRule="auto"/>
      </w:pPr>
      <w:r>
        <w:continuationSeparator/>
      </w:r>
    </w:p>
    <w:p w:rsidR="00D844DB" w:rsidRDefault="00D844DB"/>
    <w:p w:rsidR="00D844DB" w:rsidRDefault="00D844D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BD4EA0" w:rsidP="00AE0282">
          <w:pPr>
            <w:pStyle w:val="Encabezado"/>
            <w:jc w:val="right"/>
            <w:rPr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2064" behindDoc="0" locked="0" layoutInCell="1" allowOverlap="1" wp14:anchorId="07E05023" wp14:editId="436F05F0">
                <wp:simplePos x="0" y="0"/>
                <wp:positionH relativeFrom="column">
                  <wp:posOffset>4758690</wp:posOffset>
                </wp:positionH>
                <wp:positionV relativeFrom="paragraph">
                  <wp:posOffset>-8146</wp:posOffset>
                </wp:positionV>
                <wp:extent cx="1614170" cy="229707"/>
                <wp:effectExtent l="0" t="0" r="5080" b="0"/>
                <wp:wrapNone/>
                <wp:docPr id="4" name="Picture 4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42" t="69610" r="21868" b="-3384"/>
                        <a:stretch/>
                      </pic:blipFill>
                      <pic:spPr bwMode="auto">
                        <a:xfrm flipH="1">
                          <a:off x="0" y="0"/>
                          <a:ext cx="1614170" cy="22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001DA" w:rsidRPr="00A910A0" w:rsidTr="006A5F48">
      <w:trPr>
        <w:trHeight w:val="454"/>
      </w:trPr>
      <w:tc>
        <w:tcPr>
          <w:tcW w:w="10001" w:type="dxa"/>
        </w:tcPr>
        <w:p w:rsidR="00C001DA" w:rsidRPr="00A910A0" w:rsidRDefault="00BD4EA0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4112" behindDoc="0" locked="0" layoutInCell="1" allowOverlap="1" wp14:anchorId="15439D02" wp14:editId="5DEB20E1">
                <wp:simplePos x="0" y="0"/>
                <wp:positionH relativeFrom="column">
                  <wp:posOffset>6147752</wp:posOffset>
                </wp:positionH>
                <wp:positionV relativeFrom="paragraph">
                  <wp:posOffset>88692</wp:posOffset>
                </wp:positionV>
                <wp:extent cx="588645" cy="237490"/>
                <wp:effectExtent l="4128" t="0" r="6032" b="0"/>
                <wp:wrapNone/>
                <wp:docPr id="3" name="Picture 3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" t="37277" r="74647" b="27722"/>
                        <a:stretch/>
                      </pic:blipFill>
                      <pic:spPr bwMode="auto">
                        <a:xfrm rot="5400000" flipV="1"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Fonts w:ascii="Arial" w:hAnsi="Arial" w:cs="Arial"/>
                <w:color w:val="F69200" w:themeColor="accent3"/>
                <w:sz w:val="26"/>
                <w:szCs w:val="26"/>
                <w:lang w:val="it-I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A7A46">
                <w:rPr>
                  <w:rFonts w:ascii="Arial" w:hAnsi="Arial" w:cs="Arial"/>
                  <w:color w:val="F69200" w:themeColor="accent3"/>
                  <w:sz w:val="26"/>
                  <w:szCs w:val="26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Valor Creativo</w:t>
              </w:r>
            </w:sdtContent>
          </w:sdt>
        </w:p>
      </w:tc>
    </w:tr>
  </w:tbl>
  <w:p w:rsidR="00C001DA" w:rsidRDefault="00BD4EA0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05938B3" wp14:editId="19E0E027">
              <wp:simplePos x="0" y="0"/>
              <wp:positionH relativeFrom="column">
                <wp:posOffset>-387012</wp:posOffset>
              </wp:positionH>
              <wp:positionV relativeFrom="paragraph">
                <wp:posOffset>-808165</wp:posOffset>
              </wp:positionV>
              <wp:extent cx="71755" cy="10758549"/>
              <wp:effectExtent l="0" t="0" r="4445" b="508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1075854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A4AED6" id="Rectangle 30" o:spid="_x0000_s1026" style="position:absolute;margin-left:-30.45pt;margin-top:-63.65pt;width:5.65pt;height:84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" fillcolor="#d7e7f0 [660]" stroked="f" strokeweight="2pt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30409B0" wp14:editId="2CF496C1">
              <wp:simplePos x="0" y="0"/>
              <wp:positionH relativeFrom="column">
                <wp:posOffset>-505765</wp:posOffset>
              </wp:positionH>
              <wp:positionV relativeFrom="paragraph">
                <wp:posOffset>-831916</wp:posOffset>
              </wp:positionV>
              <wp:extent cx="168275" cy="10782300"/>
              <wp:effectExtent l="0" t="0" r="3175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75" cy="107823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2D3B13" id="Rectangle 28" o:spid="_x0000_s1026" style="position:absolute;margin-left:-39.8pt;margin-top:-65.5pt;width:13.25pt;height:8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" fillcolor="#fec306 [3208]" stroked="f" strokeweight="2pt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E484095" wp14:editId="74E25F21">
              <wp:simplePos x="0" y="0"/>
              <wp:positionH relativeFrom="column">
                <wp:posOffset>-683895</wp:posOffset>
              </wp:positionH>
              <wp:positionV relativeFrom="paragraph">
                <wp:posOffset>-831916</wp:posOffset>
              </wp:positionV>
              <wp:extent cx="360680" cy="10782795"/>
              <wp:effectExtent l="0" t="0" r="127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680" cy="107827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5C3F4C" id="Rectangle 27" o:spid="_x0000_s1026" style="position:absolute;margin-left:-53.85pt;margin-top:-65.5pt;width:28.4pt;height:849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" fillcolor="#f69200 [3206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903DE"/>
    <w:multiLevelType w:val="hybridMultilevel"/>
    <w:tmpl w:val="1C94A1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33052"/>
    <w:rsid w:val="00041D11"/>
    <w:rsid w:val="0008465E"/>
    <w:rsid w:val="0008470B"/>
    <w:rsid w:val="000A7EB1"/>
    <w:rsid w:val="000C058D"/>
    <w:rsid w:val="000E46A3"/>
    <w:rsid w:val="000F3637"/>
    <w:rsid w:val="00113FEF"/>
    <w:rsid w:val="00165CFA"/>
    <w:rsid w:val="001C439E"/>
    <w:rsid w:val="002010B1"/>
    <w:rsid w:val="00215F5A"/>
    <w:rsid w:val="00217B73"/>
    <w:rsid w:val="002208D9"/>
    <w:rsid w:val="00221232"/>
    <w:rsid w:val="0025094C"/>
    <w:rsid w:val="0027361D"/>
    <w:rsid w:val="0029176E"/>
    <w:rsid w:val="002B4017"/>
    <w:rsid w:val="00304073"/>
    <w:rsid w:val="003059E5"/>
    <w:rsid w:val="003318B7"/>
    <w:rsid w:val="00345CB9"/>
    <w:rsid w:val="00406AD5"/>
    <w:rsid w:val="00432F7D"/>
    <w:rsid w:val="00447106"/>
    <w:rsid w:val="00487322"/>
    <w:rsid w:val="0049523E"/>
    <w:rsid w:val="004A5314"/>
    <w:rsid w:val="004D57B2"/>
    <w:rsid w:val="004E10C5"/>
    <w:rsid w:val="00521E78"/>
    <w:rsid w:val="0053624F"/>
    <w:rsid w:val="005410EF"/>
    <w:rsid w:val="00546DCC"/>
    <w:rsid w:val="00553954"/>
    <w:rsid w:val="00576B14"/>
    <w:rsid w:val="005A4047"/>
    <w:rsid w:val="005C6A62"/>
    <w:rsid w:val="005D43A9"/>
    <w:rsid w:val="005E008D"/>
    <w:rsid w:val="005F5700"/>
    <w:rsid w:val="00613AEA"/>
    <w:rsid w:val="00615C25"/>
    <w:rsid w:val="006571B0"/>
    <w:rsid w:val="00657418"/>
    <w:rsid w:val="006915EC"/>
    <w:rsid w:val="006A26C8"/>
    <w:rsid w:val="006A5F48"/>
    <w:rsid w:val="006B4A43"/>
    <w:rsid w:val="006B6475"/>
    <w:rsid w:val="006D29E1"/>
    <w:rsid w:val="00751268"/>
    <w:rsid w:val="007742DF"/>
    <w:rsid w:val="007B7BBB"/>
    <w:rsid w:val="007D01F7"/>
    <w:rsid w:val="007F6E13"/>
    <w:rsid w:val="00816E5B"/>
    <w:rsid w:val="0086428F"/>
    <w:rsid w:val="008A6151"/>
    <w:rsid w:val="008A6BEB"/>
    <w:rsid w:val="008D12FE"/>
    <w:rsid w:val="008F1CFF"/>
    <w:rsid w:val="008F68CD"/>
    <w:rsid w:val="00923642"/>
    <w:rsid w:val="00926740"/>
    <w:rsid w:val="00952096"/>
    <w:rsid w:val="00957460"/>
    <w:rsid w:val="00983878"/>
    <w:rsid w:val="009A1770"/>
    <w:rsid w:val="009A69B7"/>
    <w:rsid w:val="009B42D2"/>
    <w:rsid w:val="009D6F39"/>
    <w:rsid w:val="009F350A"/>
    <w:rsid w:val="00A06702"/>
    <w:rsid w:val="00A268AA"/>
    <w:rsid w:val="00A31053"/>
    <w:rsid w:val="00A40FB8"/>
    <w:rsid w:val="00A42F53"/>
    <w:rsid w:val="00A74518"/>
    <w:rsid w:val="00A8046A"/>
    <w:rsid w:val="00A910A0"/>
    <w:rsid w:val="00AA7A46"/>
    <w:rsid w:val="00AB4BE4"/>
    <w:rsid w:val="00AC65EB"/>
    <w:rsid w:val="00AE0282"/>
    <w:rsid w:val="00B04025"/>
    <w:rsid w:val="00B2163C"/>
    <w:rsid w:val="00B24233"/>
    <w:rsid w:val="00B35300"/>
    <w:rsid w:val="00B636DE"/>
    <w:rsid w:val="00BA33D1"/>
    <w:rsid w:val="00BA3EEF"/>
    <w:rsid w:val="00BD1CC5"/>
    <w:rsid w:val="00BD4EA0"/>
    <w:rsid w:val="00BF4B6A"/>
    <w:rsid w:val="00C001DA"/>
    <w:rsid w:val="00C37DF7"/>
    <w:rsid w:val="00C926AF"/>
    <w:rsid w:val="00CB560F"/>
    <w:rsid w:val="00CC717C"/>
    <w:rsid w:val="00CD5596"/>
    <w:rsid w:val="00D42E04"/>
    <w:rsid w:val="00D510B0"/>
    <w:rsid w:val="00D564EE"/>
    <w:rsid w:val="00D844DB"/>
    <w:rsid w:val="00D9420E"/>
    <w:rsid w:val="00E42FC7"/>
    <w:rsid w:val="00E618B8"/>
    <w:rsid w:val="00E65350"/>
    <w:rsid w:val="00E87FDF"/>
    <w:rsid w:val="00E9533F"/>
    <w:rsid w:val="00EA1C24"/>
    <w:rsid w:val="00ED113E"/>
    <w:rsid w:val="00F23F7E"/>
    <w:rsid w:val="00F45ED1"/>
    <w:rsid w:val="00F4776B"/>
    <w:rsid w:val="00F73A60"/>
    <w:rsid w:val="00F873AA"/>
    <w:rsid w:val="00F92E05"/>
    <w:rsid w:val="00FA2996"/>
    <w:rsid w:val="00FA397F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99D24"/>
  <w15:docId w15:val="{CA13D7FC-37D3-46F5-AF2F-F9601E9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E1EA9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59E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F69200" w:themeColor="accent3"/>
    </w:rPr>
  </w:style>
  <w:style w:type="paragraph" w:styleId="Prrafodelista">
    <w:name w:val="List Paragraph"/>
    <w:basedOn w:val="Normal"/>
    <w:uiPriority w:val="34"/>
    <w:qFormat/>
    <w:rsid w:val="00406AD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41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410EF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DEE28C-ADD9-4F0D-90E9-B29CB336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125</TotalTime>
  <Pages>4</Pages>
  <Words>273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Creativo</dc:title>
  <dc:subject>ValorCreativo.blogspot.com</dc:subject>
  <dc:creator>Valor Creativo</dc:creator>
  <cp:lastModifiedBy>ADW</cp:lastModifiedBy>
  <cp:revision>4</cp:revision>
  <dcterms:created xsi:type="dcterms:W3CDTF">2016-04-22T21:10:00Z</dcterms:created>
  <dcterms:modified xsi:type="dcterms:W3CDTF">2016-12-05T11:54:00Z</dcterms:modified>
</cp:coreProperties>
</file>