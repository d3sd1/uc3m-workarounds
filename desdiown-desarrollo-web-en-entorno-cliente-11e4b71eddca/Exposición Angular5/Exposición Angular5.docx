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F0" w:rsidRPr="00E627DB" w:rsidRDefault="004A6E77" w:rsidP="00385DE0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759104" behindDoc="0" locked="0" layoutInCell="1" allowOverlap="1" wp14:anchorId="10847FED" wp14:editId="462C692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4118610" cy="4118610"/>
            <wp:effectExtent l="0" t="0" r="0" b="0"/>
            <wp:wrapSquare wrapText="bothSides"/>
            <wp:docPr id="12" name="Imagen 12" descr="C:\Users\Andrei\Documents\Lightshot\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i\Documents\Lightshot\angu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79A" w:rsidRPr="00470E71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2477C05" wp14:editId="4B6DAFEC">
                <wp:simplePos x="0" y="0"/>
                <wp:positionH relativeFrom="column">
                  <wp:posOffset>2713024</wp:posOffset>
                </wp:positionH>
                <wp:positionV relativeFrom="paragraph">
                  <wp:posOffset>5084997</wp:posOffset>
                </wp:positionV>
                <wp:extent cx="4138295" cy="583325"/>
                <wp:effectExtent l="0" t="0" r="0" b="762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8295" cy="58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olor w:val="A6A6A6" w:themeColor="background1" w:themeShade="A6"/>
                                <w:sz w:val="52"/>
                                <w:szCs w:val="10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alias w:val="Subject"/>
                              <w:tag w:val=""/>
                              <w:id w:val="180092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86CE9" w:rsidRPr="009E04E0" w:rsidRDefault="00686CE9" w:rsidP="009E04E0">
                                <w:pPr>
                                  <w:jc w:val="right"/>
                                  <w:rPr>
                                    <w:rFonts w:ascii="Calibri" w:hAnsi="Calibri"/>
                                    <w:color w:val="A6A6A6" w:themeColor="background1" w:themeShade="A6"/>
                                    <w:sz w:val="52"/>
                                    <w:szCs w:val="10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props3d w14:extrusionH="57150" w14:contourW="0" w14:prstMaterial="warmMatte">
                                      <w14:bevelT w14:w="76200" w14:h="25400" w14:prst="softRound"/>
                                    </w14:props3d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A6A6A6" w:themeColor="background1" w:themeShade="A6"/>
                                    <w:sz w:val="52"/>
                                    <w:szCs w:val="10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props3d w14:extrusionH="57150" w14:contourW="0" w14:prstMaterial="warmMatte">
                                      <w14:bevelT w14:w="76200" w14:h="25400" w14:prst="softRound"/>
                                    </w14:props3d>
                                  </w:rPr>
                                  <w:t>Andrei García Cuadra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77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6pt;margin-top:400.4pt;width:325.85pt;height:45.9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" filled="f" stroked="f">
                <v:textbox>
                  <w:txbxContent>
                    <w:sdt>
                      <w:sdtPr>
                        <w:rPr>
                          <w:rFonts w:ascii="Calibri" w:hAnsi="Calibri"/>
                          <w:color w:val="A6A6A6" w:themeColor="background1" w:themeShade="A6"/>
                          <w:sz w:val="52"/>
                          <w:szCs w:val="10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alias w:val="Subject"/>
                        <w:tag w:val=""/>
                        <w:id w:val="1800920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86CE9" w:rsidRPr="009E04E0" w:rsidRDefault="00686CE9" w:rsidP="009E04E0">
                          <w:pPr>
                            <w:jc w:val="right"/>
                            <w:rPr>
                              <w:rFonts w:ascii="Calibri" w:hAnsi="Calibri"/>
                              <w:color w:val="A6A6A6" w:themeColor="background1" w:themeShade="A6"/>
                              <w:sz w:val="52"/>
                              <w:szCs w:val="10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props3d w14:extrusionH="57150" w14:contourW="0" w14:prstMaterial="warmMatte">
                                <w14:bevelT w14:w="76200" w14:h="25400" w14:prst="softRound"/>
                              </w14:props3d>
                            </w:rPr>
                          </w:pPr>
                          <w:r>
                            <w:rPr>
                              <w:rFonts w:ascii="Calibri" w:hAnsi="Calibri"/>
                              <w:color w:val="A6A6A6" w:themeColor="background1" w:themeShade="A6"/>
                              <w:sz w:val="52"/>
                              <w:szCs w:val="10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props3d w14:extrusionH="57150" w14:contourW="0" w14:prstMaterial="warmMatte">
                                <w14:bevelT w14:w="76200" w14:h="25400" w14:prst="softRound"/>
                              </w14:props3d>
                            </w:rPr>
                            <w:t>Andrei García Cuadra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E079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A02BDFC" wp14:editId="663F50CD">
                <wp:simplePos x="0" y="0"/>
                <wp:positionH relativeFrom="column">
                  <wp:posOffset>-278378</wp:posOffset>
                </wp:positionH>
                <wp:positionV relativeFrom="paragraph">
                  <wp:posOffset>3768918</wp:posOffset>
                </wp:positionV>
                <wp:extent cx="7166610" cy="14709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610" cy="1470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FF6600"/>
                                <w:sz w:val="180"/>
                                <w:szCs w:val="1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2590331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86CE9" w:rsidRPr="009E04E0" w:rsidRDefault="00686CE9" w:rsidP="009E04E0">
                                <w:pPr>
                                  <w:jc w:val="right"/>
                                  <w:rPr>
                                    <w:b/>
                                    <w:color w:val="FF6600"/>
                                    <w:sz w:val="2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604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FF6600"/>
                                    <w:sz w:val="180"/>
                                    <w:szCs w:val="1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604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Angular 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BDFC" id="Text Box 3" o:spid="_x0000_s1027" type="#_x0000_t202" style="position:absolute;margin-left:-21.9pt;margin-top:296.75pt;width:564.3pt;height:115.8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FF6600"/>
                          <w:sz w:val="180"/>
                          <w:szCs w:val="1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25903312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86CE9" w:rsidRPr="009E04E0" w:rsidRDefault="00686CE9" w:rsidP="009E04E0">
                          <w:pPr>
                            <w:jc w:val="right"/>
                            <w:rPr>
                              <w:b/>
                              <w:color w:val="FF6600"/>
                              <w:sz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604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FF6600"/>
                              <w:sz w:val="180"/>
                              <w:szCs w:val="1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604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Angular 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41856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6F7FB8" wp14:editId="6E838ACF">
                <wp:simplePos x="0" y="0"/>
                <wp:positionH relativeFrom="column">
                  <wp:posOffset>-652145</wp:posOffset>
                </wp:positionH>
                <wp:positionV relativeFrom="paragraph">
                  <wp:posOffset>9358739</wp:posOffset>
                </wp:positionV>
                <wp:extent cx="7512116" cy="322551"/>
                <wp:effectExtent l="0" t="0" r="0" b="190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12116" cy="322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CE9" w:rsidRPr="00705D46" w:rsidRDefault="00AF71F5" w:rsidP="00541856">
                            <w:pPr>
                              <w:ind w:left="1416" w:hanging="1416"/>
                              <w:jc w:val="center"/>
                              <w:rPr>
                                <w:i/>
                                <w:color w:val="A6A6A6" w:themeColor="background1" w:themeShade="A6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A6A6A6" w:themeColor="background1" w:themeShade="A6"/>
                                  <w:sz w:val="28"/>
                                </w:rPr>
                                <w:alias w:val="Author"/>
                                <w:tag w:val=""/>
                                <w:id w:val="56145206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6CE9">
                                  <w:rPr>
                                    <w:i/>
                                    <w:color w:val="A6A6A6" w:themeColor="background1" w:themeShade="A6"/>
                                    <w:sz w:val="28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  <w:p w:rsidR="00686CE9" w:rsidRPr="00705D46" w:rsidRDefault="00686CE9" w:rsidP="00541856">
                            <w:pPr>
                              <w:ind w:left="1416" w:hanging="1416"/>
                              <w:jc w:val="center"/>
                              <w:rPr>
                                <w:i/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F7FB8" id="Text Box 5" o:spid="_x0000_s1028" type="#_x0000_t202" style="position:absolute;margin-left:-51.35pt;margin-top:736.9pt;width:591.5pt;height:25.4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" filled="f" stroked="f">
                <v:textbox>
                  <w:txbxContent>
                    <w:p w:rsidR="00686CE9" w:rsidRPr="00705D46" w:rsidRDefault="00686CE9" w:rsidP="00541856">
                      <w:pPr>
                        <w:ind w:left="1416" w:hanging="1416"/>
                        <w:jc w:val="center"/>
                        <w:rPr>
                          <w:i/>
                          <w:color w:val="A6A6A6" w:themeColor="background1" w:themeShade="A6"/>
                          <w:sz w:val="28"/>
                        </w:rPr>
                      </w:pPr>
                      <w:sdt>
                        <w:sdtPr>
                          <w:rPr>
                            <w:i/>
                            <w:color w:val="A6A6A6" w:themeColor="background1" w:themeShade="A6"/>
                            <w:sz w:val="28"/>
                          </w:rPr>
                          <w:alias w:val="Author"/>
                          <w:tag w:val=""/>
                          <w:id w:val="56145206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A6A6A6" w:themeColor="background1" w:themeShade="A6"/>
                              <w:sz w:val="28"/>
                            </w:rPr>
                            <w:t>Andrei García Cuadra</w:t>
                          </w:r>
                        </w:sdtContent>
                      </w:sdt>
                    </w:p>
                    <w:p w:rsidR="00686CE9" w:rsidRPr="00705D46" w:rsidRDefault="00686CE9" w:rsidP="00541856">
                      <w:pPr>
                        <w:ind w:left="1416" w:hanging="1416"/>
                        <w:jc w:val="center"/>
                        <w:rPr>
                          <w:i/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4E0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77126A7" wp14:editId="5AE4AD75">
                <wp:simplePos x="0" y="0"/>
                <wp:positionH relativeFrom="column">
                  <wp:posOffset>-557530</wp:posOffset>
                </wp:positionH>
                <wp:positionV relativeFrom="paragraph">
                  <wp:posOffset>3514834</wp:posOffset>
                </wp:positionV>
                <wp:extent cx="4166774" cy="72521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774" cy="72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D9D9D9" w:themeColor="background1" w:themeShade="D9"/>
                                <w:sz w:val="56"/>
                              </w:rPr>
                              <w:alias w:val="Company"/>
                              <w:tag w:val=""/>
                              <w:id w:val="2094116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86CE9" w:rsidRPr="00541856" w:rsidRDefault="00686CE9">
                                <w:pPr>
                                  <w:rPr>
                                    <w:b/>
                                    <w:color w:val="D9D9D9" w:themeColor="background1" w:themeShade="D9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D9D9D9" w:themeColor="background1" w:themeShade="D9"/>
                                    <w:sz w:val="56"/>
                                  </w:rPr>
                                  <w:t>IES Enrique Tierno Galván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26A7" id="Text Box 9" o:spid="_x0000_s1029" type="#_x0000_t202" style="position:absolute;margin-left:-43.9pt;margin-top:276.75pt;width:328.1pt;height:57.1pt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D9D9D9" w:themeColor="background1" w:themeShade="D9"/>
                          <w:sz w:val="56"/>
                        </w:rPr>
                        <w:alias w:val="Company"/>
                        <w:tag w:val=""/>
                        <w:id w:val="209411684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:rsidR="00686CE9" w:rsidRPr="00541856" w:rsidRDefault="00686CE9">
                          <w:pPr>
                            <w:rPr>
                              <w:b/>
                              <w:color w:val="D9D9D9" w:themeColor="background1" w:themeShade="D9"/>
                              <w:sz w:val="56"/>
                            </w:rPr>
                          </w:pPr>
                          <w:r>
                            <w:rPr>
                              <w:b/>
                              <w:color w:val="D9D9D9" w:themeColor="background1" w:themeShade="D9"/>
                              <w:sz w:val="56"/>
                            </w:rPr>
                            <w:t>IES Enrique Tierno Galván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97A95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11DF44B6" wp14:editId="3D5BC07A">
                <wp:simplePos x="0" y="0"/>
                <wp:positionH relativeFrom="column">
                  <wp:posOffset>3816405</wp:posOffset>
                </wp:positionH>
                <wp:positionV relativeFrom="paragraph">
                  <wp:posOffset>-1109763</wp:posOffset>
                </wp:positionV>
                <wp:extent cx="452207" cy="1681290"/>
                <wp:effectExtent l="190500" t="19050" r="367030" b="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0455" flipH="1">
                          <a:off x="0" y="0"/>
                          <a:ext cx="452207" cy="168129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F39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300.5pt;margin-top:-87.4pt;width:35.6pt;height:132.4pt;rotation:9928207fd;flip:x;z-index:-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" fillcolor="#f2f2f2 [3052]" stroked="f" strokeweight="2pt"/>
            </w:pict>
          </mc:Fallback>
        </mc:AlternateContent>
      </w:r>
      <w:r w:rsidR="00C97A95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0141" behindDoc="1" locked="0" layoutInCell="1" allowOverlap="1" wp14:anchorId="03F3D14E" wp14:editId="3BB14DAA">
                <wp:simplePos x="0" y="0"/>
                <wp:positionH relativeFrom="column">
                  <wp:posOffset>5722934</wp:posOffset>
                </wp:positionH>
                <wp:positionV relativeFrom="paragraph">
                  <wp:posOffset>4860631</wp:posOffset>
                </wp:positionV>
                <wp:extent cx="221524" cy="3705884"/>
                <wp:effectExtent l="0" t="770890" r="0" b="85598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77889" flipV="1">
                          <a:off x="0" y="0"/>
                          <a:ext cx="221524" cy="370588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CB7F" id="Isosceles Triangle 32" o:spid="_x0000_s1026" type="#_x0000_t5" style="position:absolute;margin-left:450.6pt;margin-top:382.75pt;width:17.45pt;height:291.8pt;rotation:-7730942fd;flip:y;z-index:-251726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" fillcolor="#7f7f7f [1612]" stroked="f" strokeweight="2pt"/>
            </w:pict>
          </mc:Fallback>
        </mc:AlternateContent>
      </w:r>
      <w:r w:rsidR="00C97A95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1BFD52AB" wp14:editId="605930C7">
                <wp:simplePos x="0" y="0"/>
                <wp:positionH relativeFrom="column">
                  <wp:posOffset>1315701</wp:posOffset>
                </wp:positionH>
                <wp:positionV relativeFrom="paragraph">
                  <wp:posOffset>-1175813</wp:posOffset>
                </wp:positionV>
                <wp:extent cx="585586" cy="2903295"/>
                <wp:effectExtent l="0" t="38100" r="271780" b="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175" flipH="1" flipV="1">
                          <a:off x="0" y="0"/>
                          <a:ext cx="585586" cy="2903295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5A15" id="Isosceles Triangle 25" o:spid="_x0000_s1026" type="#_x0000_t5" style="position:absolute;margin-left:103.6pt;margin-top:-92.6pt;width:46.1pt;height:228.6pt;rotation:702519fd;flip:x y;z-index:-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" fillcolor="#4a66ac [3204]" stroked="f" strokeweight="2pt"/>
            </w:pict>
          </mc:Fallback>
        </mc:AlternateContent>
      </w:r>
      <w:r w:rsidR="00C97A95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1166" behindDoc="1" locked="0" layoutInCell="1" allowOverlap="1" wp14:anchorId="58B12725" wp14:editId="1F37A304">
                <wp:simplePos x="0" y="0"/>
                <wp:positionH relativeFrom="column">
                  <wp:posOffset>4936002</wp:posOffset>
                </wp:positionH>
                <wp:positionV relativeFrom="paragraph">
                  <wp:posOffset>-476998</wp:posOffset>
                </wp:positionV>
                <wp:extent cx="649692" cy="5309878"/>
                <wp:effectExtent l="0" t="539432" r="0" b="849313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3964">
                          <a:off x="0" y="0"/>
                          <a:ext cx="649692" cy="5309878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FD69" id="Isosceles Triangle 29" o:spid="_x0000_s1026" type="#_x0000_t5" style="position:absolute;margin-left:388.65pt;margin-top:-37.55pt;width:51.15pt;height:418.1pt;rotation:-4659649fd;z-index:-251725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" fillcolor="#f2f2f2 [3052]" stroked="f" strokeweight="2pt"/>
            </w:pict>
          </mc:Fallback>
        </mc:AlternateContent>
      </w:r>
      <w:r w:rsidR="00C97A95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34758B7F" wp14:editId="1C756613">
                <wp:simplePos x="0" y="0"/>
                <wp:positionH relativeFrom="column">
                  <wp:posOffset>5706433</wp:posOffset>
                </wp:positionH>
                <wp:positionV relativeFrom="paragraph">
                  <wp:posOffset>7591277</wp:posOffset>
                </wp:positionV>
                <wp:extent cx="564116" cy="2245611"/>
                <wp:effectExtent l="0" t="173990" r="24130" b="42418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0066">
                          <a:off x="0" y="0"/>
                          <a:ext cx="564116" cy="2245611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5AB8" id="Isosceles Triangle 19" o:spid="_x0000_s1026" type="#_x0000_t5" style="position:absolute;margin-left:449.35pt;margin-top:597.75pt;width:44.4pt;height:176.8pt;rotation:-4379917fd;z-index:-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" fillcolor="#f2f2f2 [3052]" stroked="f" strokeweight="2pt"/>
            </w:pict>
          </mc:Fallback>
        </mc:AlternateContent>
      </w:r>
      <w:r w:rsidR="00C97A95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5ED99FB2" wp14:editId="5DD063BA">
                <wp:simplePos x="0" y="0"/>
                <wp:positionH relativeFrom="column">
                  <wp:posOffset>5686020</wp:posOffset>
                </wp:positionH>
                <wp:positionV relativeFrom="paragraph">
                  <wp:posOffset>5609477</wp:posOffset>
                </wp:positionV>
                <wp:extent cx="308832" cy="2704262"/>
                <wp:effectExtent l="0" t="568960" r="0" b="43688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0643" flipH="1" flipV="1">
                          <a:off x="0" y="0"/>
                          <a:ext cx="308832" cy="2704262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72EE" id="Isosceles Triangle 27" o:spid="_x0000_s1026" type="#_x0000_t5" style="position:absolute;margin-left:447.7pt;margin-top:441.7pt;width:24.3pt;height:212.95pt;rotation:4249620fd;flip:x y;z-index:-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" fillcolor="#4a66ac [3204]" stroked="f" strokeweight="2pt"/>
            </w:pict>
          </mc:Fallback>
        </mc:AlternateContent>
      </w:r>
      <w:r w:rsidR="00C97A95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09951" behindDoc="1" locked="0" layoutInCell="1" allowOverlap="1" wp14:anchorId="1E8EBE46" wp14:editId="652645E4">
                <wp:simplePos x="0" y="0"/>
                <wp:positionH relativeFrom="column">
                  <wp:posOffset>5170892</wp:posOffset>
                </wp:positionH>
                <wp:positionV relativeFrom="paragraph">
                  <wp:posOffset>-1465953</wp:posOffset>
                </wp:positionV>
                <wp:extent cx="526581" cy="5039995"/>
                <wp:effectExtent l="1257300" t="0" r="1473835" b="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5796">
                          <a:off x="0" y="0"/>
                          <a:ext cx="526581" cy="5039995"/>
                        </a:xfrm>
                        <a:prstGeom prst="triangle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1296" id="Isosceles Triangle 15" o:spid="_x0000_s1026" type="#_x0000_t5" style="position:absolute;margin-left:407.15pt;margin-top:-115.45pt;width:41.45pt;height:396.85pt;rotation:-9387163fd;z-index:-251606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" fillcolor="#f30" stroked="f" strokeweight="2pt"/>
            </w:pict>
          </mc:Fallback>
        </mc:AlternateContent>
      </w:r>
      <w:r w:rsidR="00C97A95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08541A17" wp14:editId="1D79AB2A">
                <wp:simplePos x="0" y="0"/>
                <wp:positionH relativeFrom="column">
                  <wp:posOffset>1080837</wp:posOffset>
                </wp:positionH>
                <wp:positionV relativeFrom="paragraph">
                  <wp:posOffset>5422900</wp:posOffset>
                </wp:positionV>
                <wp:extent cx="563511" cy="5039995"/>
                <wp:effectExtent l="1371600" t="0" r="1227455" b="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5796" flipH="1" flipV="1">
                          <a:off x="0" y="0"/>
                          <a:ext cx="563511" cy="5039995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088" id="Isosceles Triangle 24" o:spid="_x0000_s1026" type="#_x0000_t5" style="position:absolute;margin-left:85.1pt;margin-top:427pt;width:44.35pt;height:396.85pt;rotation:-9387163fd;flip:x y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" fillcolor="#4a66ac [3204]" stroked="f" strokeweight="2pt"/>
            </w:pict>
          </mc:Fallback>
        </mc:AlternateContent>
      </w:r>
      <w:r w:rsidR="00C97A95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5743" behindDoc="1" locked="0" layoutInCell="1" allowOverlap="1" wp14:anchorId="5FA836AF" wp14:editId="5346BBE7">
                <wp:simplePos x="0" y="0"/>
                <wp:positionH relativeFrom="column">
                  <wp:posOffset>295977</wp:posOffset>
                </wp:positionH>
                <wp:positionV relativeFrom="paragraph">
                  <wp:posOffset>170180</wp:posOffset>
                </wp:positionV>
                <wp:extent cx="1152347" cy="4245610"/>
                <wp:effectExtent l="15240" t="975360" r="0" b="4635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43348" flipH="1">
                          <a:off x="0" y="0"/>
                          <a:ext cx="1152347" cy="424561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E183" id="Isosceles Triangle 2" o:spid="_x0000_s1026" type="#_x0000_t5" style="position:absolute;margin-left:23.3pt;margin-top:13.4pt;width:90.75pt;height:334.3pt;rotation:-7802441fd;flip:x;z-index:-251700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" fillcolor="#f2f2f2 [3052]" stroked="f" strokeweight="2pt"/>
            </w:pict>
          </mc:Fallback>
        </mc:AlternateContent>
      </w:r>
      <w:r w:rsidR="00C97A95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5BA36F13" wp14:editId="27E903CC">
                <wp:simplePos x="0" y="0"/>
                <wp:positionH relativeFrom="column">
                  <wp:posOffset>-974725</wp:posOffset>
                </wp:positionH>
                <wp:positionV relativeFrom="paragraph">
                  <wp:posOffset>3724977</wp:posOffset>
                </wp:positionV>
                <wp:extent cx="634202" cy="1277964"/>
                <wp:effectExtent l="1905" t="0" r="0" b="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4202" cy="1277964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2C1C" id="Isosceles Triangle 31" o:spid="_x0000_s1026" type="#_x0000_t5" style="position:absolute;margin-left:-76.75pt;margin-top:293.3pt;width:49.95pt;height:100.65pt;rotation:90;z-index:-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" fillcolor="#4a66ac [3204]" stroked="f" strokeweight="2pt"/>
            </w:pict>
          </mc:Fallback>
        </mc:AlternateContent>
      </w:r>
      <w:r w:rsidR="00AD2D91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31435F0F" wp14:editId="00A293E7">
                <wp:simplePos x="0" y="0"/>
                <wp:positionH relativeFrom="column">
                  <wp:posOffset>-541970</wp:posOffset>
                </wp:positionH>
                <wp:positionV relativeFrom="paragraph">
                  <wp:posOffset>5558718</wp:posOffset>
                </wp:positionV>
                <wp:extent cx="592840" cy="1350593"/>
                <wp:effectExtent l="59373" t="54927" r="0" b="305118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8829" flipV="1">
                          <a:off x="0" y="0"/>
                          <a:ext cx="592840" cy="135059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37C4" id="Isosceles Triangle 30" o:spid="_x0000_s1026" type="#_x0000_t5" style="position:absolute;margin-left:-42.65pt;margin-top:437.7pt;width:46.7pt;height:106.35pt;rotation:7832831fd;flip:y;z-index:-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" fillcolor="#7f7f7f [1612]" stroked="f" strokeweight="2pt"/>
            </w:pict>
          </mc:Fallback>
        </mc:AlternateContent>
      </w:r>
      <w:r w:rsidR="00AD2D91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2191" behindDoc="1" locked="0" layoutInCell="1" allowOverlap="1" wp14:anchorId="7810A309" wp14:editId="314B9139">
                <wp:simplePos x="0" y="0"/>
                <wp:positionH relativeFrom="column">
                  <wp:posOffset>802687</wp:posOffset>
                </wp:positionH>
                <wp:positionV relativeFrom="paragraph">
                  <wp:posOffset>5113933</wp:posOffset>
                </wp:positionV>
                <wp:extent cx="493869" cy="4610525"/>
                <wp:effectExtent l="0" t="515302" r="0" b="743903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6036" flipH="1">
                          <a:off x="0" y="0"/>
                          <a:ext cx="493869" cy="46105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A3BC" id="Isosceles Triangle 28" o:spid="_x0000_s1026" type="#_x0000_t5" style="position:absolute;margin-left:63.2pt;margin-top:402.65pt;width:38.9pt;height:363.05pt;rotation:-4659649fd;flip:x;z-index:-251724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" fillcolor="#f2f2f2 [3052]" stroked="f" strokeweight="2pt"/>
            </w:pict>
          </mc:Fallback>
        </mc:AlternateContent>
      </w:r>
      <w:r w:rsidR="00AD2D91" w:rsidRPr="00705D46">
        <w:rPr>
          <w:noProof/>
          <w:color w:val="808080" w:themeColor="background1" w:themeShade="80"/>
          <w:lang w:val="es-ES" w:eastAsia="es-ES"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3B0F0DF3" wp14:editId="4B96FFBD">
                <wp:simplePos x="0" y="0"/>
                <wp:positionH relativeFrom="column">
                  <wp:posOffset>4896631</wp:posOffset>
                </wp:positionH>
                <wp:positionV relativeFrom="paragraph">
                  <wp:posOffset>9238370</wp:posOffset>
                </wp:positionV>
                <wp:extent cx="464885" cy="601067"/>
                <wp:effectExtent l="0" t="0" r="87630" b="6604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6829">
                          <a:off x="0" y="0"/>
                          <a:ext cx="464885" cy="601067"/>
                        </a:xfrm>
                        <a:prstGeom prst="triangle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1D22" id="Isosceles Triangle 26" o:spid="_x0000_s1026" type="#_x0000_t5" style="position:absolute;margin-left:385.55pt;margin-top:727.45pt;width:36.6pt;height:47.35pt;rotation:-1194034fd;z-index:-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" fillcolor="#f30" stroked="f" strokeweight="2pt"/>
            </w:pict>
          </mc:Fallback>
        </mc:AlternateContent>
      </w:r>
      <w:r w:rsidR="00AD2D91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7ADDD50A" wp14:editId="2B42E99A">
                <wp:simplePos x="0" y="0"/>
                <wp:positionH relativeFrom="column">
                  <wp:posOffset>-551815</wp:posOffset>
                </wp:positionH>
                <wp:positionV relativeFrom="paragraph">
                  <wp:posOffset>-1159510</wp:posOffset>
                </wp:positionV>
                <wp:extent cx="648000" cy="1319840"/>
                <wp:effectExtent l="323850" t="76200" r="38100" b="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6340">
                          <a:off x="0" y="0"/>
                          <a:ext cx="648000" cy="131984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5EA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-43.45pt;margin-top:-91.3pt;width:51pt;height:103.9pt;rotation:9618872fd;z-index:-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" fillcolor="#7f7f7f [1612]" stroked="f" strokeweight="2pt"/>
            </w:pict>
          </mc:Fallback>
        </mc:AlternateContent>
      </w:r>
      <w:r w:rsidR="00705D46" w:rsidRPr="00470E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5" behindDoc="1" locked="0" layoutInCell="1" allowOverlap="1" wp14:anchorId="41089448" wp14:editId="012D781C">
                <wp:simplePos x="0" y="0"/>
                <wp:positionH relativeFrom="column">
                  <wp:posOffset>-657225</wp:posOffset>
                </wp:positionH>
                <wp:positionV relativeFrom="paragraph">
                  <wp:posOffset>3344545</wp:posOffset>
                </wp:positionV>
                <wp:extent cx="7563485" cy="229743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2297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FC31" id="Rectangle 5" o:spid="_x0000_s1026" style="position:absolute;margin-left:-51.75pt;margin-top:263.35pt;width:595.55pt;height:180.9pt;z-index:-251587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" fillcolor="white [3212]" stroked="f" strokeweight="2pt"/>
            </w:pict>
          </mc:Fallback>
        </mc:AlternateContent>
      </w:r>
      <w:r w:rsidR="00751268" w:rsidRPr="00470E71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8657781" wp14:editId="77A66594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CE9" w:rsidRPr="00613AEA" w:rsidRDefault="00686CE9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  <w:lang w:val="es-ES" w:eastAsia="es-ES"/>
                              </w:rPr>
                              <w:drawing>
                                <wp:inline distT="0" distB="0" distL="0" distR="0" wp14:anchorId="0A38EA28" wp14:editId="447BB4C2">
                                  <wp:extent cx="2751455" cy="2751455"/>
                                  <wp:effectExtent l="0" t="0" r="0" b="0"/>
                                  <wp:docPr id="1" name="Imagen 1" descr="C:\Users\Andrei\Documents\Lightshot\angul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ndrei\Documents\Lightshot\angul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1455" cy="275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D9D9D9" w:themeColor="background1" w:themeShade="D9"/>
                                <w:lang w:val="es-ES" w:eastAsia="es-ES"/>
                              </w:rPr>
                              <w:drawing>
                                <wp:inline distT="0" distB="0" distL="0" distR="0" wp14:anchorId="58D2411B" wp14:editId="15187F5B">
                                  <wp:extent cx="191135" cy="191135"/>
                                  <wp:effectExtent l="0" t="0" r="0" b="0"/>
                                  <wp:docPr id="7" name="Imagen 7" descr="C:\Users\Andrei\Documents\Lightshot\angul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drei\Documents\Lightshot\angul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57781" 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86CE9" w:rsidRPr="00613AEA" w:rsidRDefault="00686CE9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  <w:r>
                        <w:rPr>
                          <w:i/>
                          <w:noProof/>
                          <w:color w:val="808080" w:themeColor="background1" w:themeShade="80"/>
                          <w:sz w:val="28"/>
                          <w:lang w:val="es-ES" w:eastAsia="es-ES"/>
                        </w:rPr>
                        <w:drawing>
                          <wp:inline distT="0" distB="0" distL="0" distR="0" wp14:anchorId="0A38EA28" wp14:editId="447BB4C2">
                            <wp:extent cx="2751455" cy="2751455"/>
                            <wp:effectExtent l="0" t="0" r="0" b="0"/>
                            <wp:docPr id="1" name="Imagen 1" descr="C:\Users\Andrei\Documents\Lightshot\angul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ndrei\Documents\Lightshot\angul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1455" cy="275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noProof/>
                          <w:color w:val="D9D9D9" w:themeColor="background1" w:themeShade="D9"/>
                          <w:lang w:val="es-ES" w:eastAsia="es-ES"/>
                        </w:rPr>
                        <w:drawing>
                          <wp:inline distT="0" distB="0" distL="0" distR="0" wp14:anchorId="58D2411B" wp14:editId="15187F5B">
                            <wp:extent cx="191135" cy="191135"/>
                            <wp:effectExtent l="0" t="0" r="0" b="0"/>
                            <wp:docPr id="7" name="Imagen 7" descr="C:\Users\Andrei\Documents\Lightshot\angul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drei\Documents\Lightshot\angul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1268" w:rsidRPr="00470E71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4593E2A4" wp14:editId="556A7B6D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317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 w:rsidRPr="00470E71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s-ES" w:eastAsia="zh-CN"/>
        </w:rPr>
        <w:id w:val="567999413"/>
        <w:docPartObj>
          <w:docPartGallery w:val="Table of Contents"/>
          <w:docPartUnique/>
        </w:docPartObj>
      </w:sdtPr>
      <w:sdtEndPr>
        <w:rPr>
          <w:lang w:val="es-AR"/>
        </w:rPr>
      </w:sdtEndPr>
      <w:sdtContent>
        <w:p w:rsidR="00DE2BF0" w:rsidRDefault="00DE2BF0">
          <w:pPr>
            <w:pStyle w:val="TtuloTDC"/>
          </w:pPr>
          <w:r>
            <w:rPr>
              <w:lang w:val="es-ES"/>
            </w:rPr>
            <w:t>Contenido</w:t>
          </w:r>
        </w:p>
        <w:p w:rsidR="005C6A34" w:rsidRDefault="00DE2BF0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73794" w:history="1">
            <w:r w:rsidR="005C6A34" w:rsidRPr="00AB4B4E">
              <w:rPr>
                <w:rStyle w:val="Hipervnculo"/>
                <w:noProof/>
              </w:rPr>
              <w:t>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BIS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_Toc504373794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795" w:history="1">
            <w:r w:rsidR="005C6A34" w:rsidRPr="00AB4B4E">
              <w:rPr>
                <w:rStyle w:val="Hipervnculo"/>
                <w:noProof/>
              </w:rPr>
              <w:t>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Introducción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_Toc504373795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796" w:history="1">
            <w:r w:rsidR="005C6A34" w:rsidRPr="00AB4B4E">
              <w:rPr>
                <w:rStyle w:val="Hipervnculo"/>
                <w:noProof/>
              </w:rPr>
              <w:t>1.1.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¿Qué es NPM?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_Toc504373796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797" w:history="1">
            <w:r w:rsidR="005C6A34" w:rsidRPr="00AB4B4E">
              <w:rPr>
                <w:rStyle w:val="Hipervnculo"/>
                <w:noProof/>
              </w:rPr>
              <w:t>1.2.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Puesta a punto de NetBeans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_Toc504373797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3"/>
            <w:tabs>
              <w:tab w:val="left" w:pos="1320"/>
              <w:tab w:val="right" w:leader="dot" w:pos="9743"/>
            </w:tabs>
            <w:rPr>
              <w:noProof/>
              <w:lang w:val="es-ES" w:eastAsia="es-ES"/>
            </w:rPr>
          </w:pPr>
          <w:hyperlink w:anchor="_Toc504373798" w:history="1">
            <w:r w:rsidR="005C6A34" w:rsidRPr="00AB4B4E">
              <w:rPr>
                <w:rStyle w:val="Hipervnculo"/>
                <w:noProof/>
              </w:rPr>
              <w:t>1.2.1.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Instalando Node.js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_Toc504373798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3"/>
            <w:tabs>
              <w:tab w:val="left" w:pos="1320"/>
              <w:tab w:val="right" w:leader="dot" w:pos="9743"/>
            </w:tabs>
            <w:rPr>
              <w:noProof/>
              <w:lang w:val="es-ES" w:eastAsia="es-ES"/>
            </w:rPr>
          </w:pPr>
          <w:hyperlink w:anchor="_Toc504373799" w:history="1">
            <w:r w:rsidR="005C6A34" w:rsidRPr="00AB4B4E">
              <w:rPr>
                <w:rStyle w:val="Hipervnculo"/>
                <w:noProof/>
              </w:rPr>
              <w:t>1.2.2.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Instalando NPM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_Toc504373799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3"/>
            <w:tabs>
              <w:tab w:val="left" w:pos="132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0" w:history="1">
            <w:r w:rsidR="005C6A34" w:rsidRPr="00AB4B4E">
              <w:rPr>
                <w:rStyle w:val="Hipervnculo"/>
                <w:noProof/>
              </w:rPr>
              <w:t>1.2.3.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Personalizando la instalación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_Toc504373800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3"/>
            <w:tabs>
              <w:tab w:val="left" w:pos="132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1" w:history="1">
            <w:r w:rsidR="005C6A34" w:rsidRPr="00AB4B4E">
              <w:rPr>
                <w:rStyle w:val="Hipervnculo"/>
                <w:noProof/>
              </w:rPr>
              <w:t>1.2.4.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Instalación de plugin TypeScript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_Toc504373801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2" w:history="1">
            <w:r w:rsidR="005C6A34" w:rsidRPr="00AB4B4E">
              <w:rPr>
                <w:rStyle w:val="Hipervnculo"/>
                <w:noProof/>
              </w:rPr>
              <w:t>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Creando el proyecto Angular5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_Toc504373802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5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3" w:history="1">
            <w:r w:rsidR="005C6A34" w:rsidRPr="00AB4B4E">
              <w:rPr>
                <w:rStyle w:val="Hipervnculo"/>
                <w:noProof/>
              </w:rPr>
              <w:t>2.1.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Agregando NPM y NG al path de Windows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_Toc504373803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5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4" w:history="1">
            <w:r w:rsidR="005C6A34" w:rsidRPr="00AB4B4E">
              <w:rPr>
                <w:rStyle w:val="Hipervnculo"/>
                <w:noProof/>
              </w:rPr>
              <w:t>2.2.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Creando el primer proyecto de Angular5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_Toc504373804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5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5" w:history="1">
            <w:r w:rsidR="005C6A34" w:rsidRPr="00AB4B4E">
              <w:rPr>
                <w:rStyle w:val="Hipervnculo"/>
                <w:noProof/>
              </w:rPr>
              <w:t>2.3.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Entendiendo los ficheros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_Toc504373805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6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6" w:history="1">
            <w:r w:rsidR="005C6A34" w:rsidRPr="00AB4B4E">
              <w:rPr>
                <w:rStyle w:val="Hipervnculo"/>
                <w:noProof/>
              </w:rPr>
              <w:t>2.4.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Agregando el proyecto a NetBeans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_Toc504373806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6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7" w:history="1">
            <w:r w:rsidR="005C6A34" w:rsidRPr="00AB4B4E">
              <w:rPr>
                <w:rStyle w:val="Hipervnculo"/>
                <w:noProof/>
              </w:rPr>
              <w:t>2.5.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Personalizando comandos NPM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_Toc504373807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6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8" w:history="1">
            <w:r w:rsidR="005C6A34" w:rsidRPr="00AB4B4E">
              <w:rPr>
                <w:rStyle w:val="Hipervnculo"/>
                <w:noProof/>
              </w:rPr>
              <w:t>2.6.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Iniciando el servidor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_Toc504373808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09" w:history="1">
            <w:r w:rsidR="005C6A34" w:rsidRPr="00AB4B4E">
              <w:rPr>
                <w:rStyle w:val="Hipervnculo"/>
                <w:noProof/>
              </w:rPr>
              <w:t>2.7.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Usar comandos desde el terminal de Windows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_Toc504373809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0" w:history="1">
            <w:r w:rsidR="005C6A34" w:rsidRPr="00AB4B4E">
              <w:rPr>
                <w:rStyle w:val="Hipervnculo"/>
                <w:noProof/>
              </w:rPr>
              <w:t>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Terminología de Angular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_Toc504373810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1" w:history="1">
            <w:r w:rsidR="005C6A34" w:rsidRPr="00AB4B4E">
              <w:rPr>
                <w:rStyle w:val="Hipervnculo"/>
                <w:noProof/>
              </w:rPr>
              <w:t>3.1.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Componentes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_Toc504373811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2" w:history="1">
            <w:r w:rsidR="005C6A34" w:rsidRPr="00AB4B4E">
              <w:rPr>
                <w:rStyle w:val="Hipervnculo"/>
                <w:noProof/>
              </w:rPr>
              <w:t>3.2.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Plantillas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_Toc504373812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3" w:history="1">
            <w:r w:rsidR="005C6A34" w:rsidRPr="00AB4B4E">
              <w:rPr>
                <w:rStyle w:val="Hipervnculo"/>
                <w:noProof/>
              </w:rPr>
              <w:t>3.3.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Servicios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_Toc504373813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4" w:history="1">
            <w:r w:rsidR="005C6A34" w:rsidRPr="00AB4B4E">
              <w:rPr>
                <w:rStyle w:val="Hipervnculo"/>
                <w:noProof/>
              </w:rPr>
              <w:t>3.4.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Modelos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_Toc504373814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5" w:history="1">
            <w:r w:rsidR="005C6A34" w:rsidRPr="00AB4B4E">
              <w:rPr>
                <w:rStyle w:val="Hipervnculo"/>
                <w:noProof/>
              </w:rPr>
              <w:t>3.5.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Módulos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_Toc504373815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6" w:history="1">
            <w:r w:rsidR="005C6A34" w:rsidRPr="00AB4B4E">
              <w:rPr>
                <w:rStyle w:val="Hipervnculo"/>
                <w:noProof/>
              </w:rPr>
              <w:t>3.6.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Anotaciones (o Metadatos)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_Toc504373816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7" w:history="1">
            <w:r w:rsidR="005C6A34" w:rsidRPr="00AB4B4E">
              <w:rPr>
                <w:rStyle w:val="Hipervnculo"/>
                <w:noProof/>
              </w:rPr>
              <w:t>4.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Componentes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_Toc504373817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9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8" w:history="1">
            <w:r w:rsidR="005C6A34" w:rsidRPr="00AB4B4E">
              <w:rPr>
                <w:rStyle w:val="Hipervnculo"/>
                <w:noProof/>
              </w:rPr>
              <w:t>4.1.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Crear atributo, setters y getters.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_Toc504373818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9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19" w:history="1">
            <w:r w:rsidR="005C6A34" w:rsidRPr="00AB4B4E">
              <w:rPr>
                <w:rStyle w:val="Hipervnculo"/>
                <w:noProof/>
              </w:rPr>
              <w:t>4.2.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Modificando los metadatos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_Toc504373819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9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0" w:history="1">
            <w:r w:rsidR="005C6A34" w:rsidRPr="00AB4B4E">
              <w:rPr>
                <w:rStyle w:val="Hipervnculo"/>
                <w:noProof/>
              </w:rPr>
              <w:t>4.3.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Eventos nativos del componente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_Toc504373820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10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1" w:history="1">
            <w:r w:rsidR="005C6A34" w:rsidRPr="00AB4B4E">
              <w:rPr>
                <w:rStyle w:val="Hipervnculo"/>
                <w:noProof/>
              </w:rPr>
              <w:t>5.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Plantillas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_Toc504373821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12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2" w:history="1">
            <w:r w:rsidR="005C6A34" w:rsidRPr="00AB4B4E">
              <w:rPr>
                <w:rStyle w:val="Hipervnculo"/>
                <w:noProof/>
              </w:rPr>
              <w:t>5.1.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Modificar la plantilla de app.component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_Toc504373822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12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3" w:history="1">
            <w:r w:rsidR="005C6A34" w:rsidRPr="00AB4B4E">
              <w:rPr>
                <w:rStyle w:val="Hipervnculo"/>
                <w:noProof/>
              </w:rPr>
              <w:t>5.2.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Sumatorio del contador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_Toc504373823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12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4" w:history="1">
            <w:r w:rsidR="005C6A34" w:rsidRPr="00AB4B4E">
              <w:rPr>
                <w:rStyle w:val="Hipervnculo"/>
                <w:noProof/>
              </w:rPr>
              <w:t>5.3.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Usando comparadores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_Toc504373824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13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5" w:history="1">
            <w:r w:rsidR="005C6A34" w:rsidRPr="00AB4B4E">
              <w:rPr>
                <w:rStyle w:val="Hipervnculo"/>
                <w:noProof/>
              </w:rPr>
              <w:t>5.4.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Agregando estilos al componente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_Toc504373825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13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6" w:history="1">
            <w:r w:rsidR="005C6A34" w:rsidRPr="00AB4B4E">
              <w:rPr>
                <w:rStyle w:val="Hipervnculo"/>
                <w:noProof/>
              </w:rPr>
              <w:t>5.5.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Agregando estilos y scripts globales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_Toc504373826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7" w:history="1">
            <w:r w:rsidR="005C6A34" w:rsidRPr="00AB4B4E">
              <w:rPr>
                <w:rStyle w:val="Hipervnculo"/>
                <w:noProof/>
              </w:rPr>
              <w:t>5.6.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Más información sobre eventos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_Toc504373827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14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8" w:history="1">
            <w:r w:rsidR="005C6A34" w:rsidRPr="00AB4B4E">
              <w:rPr>
                <w:rStyle w:val="Hipervnculo"/>
                <w:noProof/>
              </w:rPr>
              <w:t>6.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Servicios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_Toc504373828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15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29" w:history="1">
            <w:r w:rsidR="005C6A34" w:rsidRPr="00AB4B4E">
              <w:rPr>
                <w:rStyle w:val="Hipervnculo"/>
                <w:noProof/>
              </w:rPr>
              <w:t>6.1.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Creando el servicio de geolocalización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_Toc504373829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15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0" w:history="1">
            <w:r w:rsidR="005C6A34" w:rsidRPr="00AB4B4E">
              <w:rPr>
                <w:rStyle w:val="Hipervnculo"/>
                <w:noProof/>
              </w:rPr>
              <w:t>6.2.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Inyectando el servicio al bootstrap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_Toc504373830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16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1" w:history="1">
            <w:r w:rsidR="005C6A34" w:rsidRPr="00AB4B4E">
              <w:rPr>
                <w:rStyle w:val="Hipervnculo"/>
                <w:noProof/>
              </w:rPr>
              <w:t>6.3.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Inyectando el servicio al componente y usándolo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_Toc504373831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16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2" w:history="1">
            <w:r w:rsidR="005C6A34" w:rsidRPr="00AB4B4E">
              <w:rPr>
                <w:rStyle w:val="Hipervnculo"/>
                <w:noProof/>
              </w:rPr>
              <w:t>7.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Módulos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_Toc504373832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3" w:history="1">
            <w:r w:rsidR="005C6A34" w:rsidRPr="00AB4B4E">
              <w:rPr>
                <w:rStyle w:val="Hipervnculo"/>
                <w:noProof/>
              </w:rPr>
              <w:t>7.1.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El Router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_Toc504373833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4" w:history="1">
            <w:r w:rsidR="005C6A34" w:rsidRPr="00AB4B4E">
              <w:rPr>
                <w:rStyle w:val="Hipervnculo"/>
                <w:noProof/>
              </w:rPr>
              <w:t>7.2.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Creando los componentes necesarios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_Toc504373834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5" w:history="1">
            <w:r w:rsidR="005C6A34" w:rsidRPr="00AB4B4E">
              <w:rPr>
                <w:rStyle w:val="Hipervnculo"/>
                <w:noProof/>
              </w:rPr>
              <w:t>7.3.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Puesta a punto del módulo principal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_Toc504373835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17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3"/>
            <w:tabs>
              <w:tab w:val="right" w:leader="dot" w:pos="9743"/>
            </w:tabs>
            <w:rPr>
              <w:noProof/>
              <w:lang w:val="es-ES" w:eastAsia="es-ES"/>
            </w:rPr>
          </w:pPr>
          <w:hyperlink w:anchor="_Toc504373836" w:history="1">
            <w:r w:rsidR="005C6A34" w:rsidRPr="00AB4B4E">
              <w:rPr>
                <w:rStyle w:val="Hipervnculo"/>
                <w:noProof/>
              </w:rPr>
              <w:t>7.3.1 Agregando rutas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_Toc504373836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2"/>
            <w:tabs>
              <w:tab w:val="right" w:leader="dot" w:pos="9743"/>
            </w:tabs>
            <w:rPr>
              <w:noProof/>
              <w:lang w:val="es-ES" w:eastAsia="es-ES"/>
            </w:rPr>
          </w:pPr>
          <w:hyperlink w:anchor="_Toc504373837" w:history="1">
            <w:r w:rsidR="005C6A34" w:rsidRPr="00AB4B4E">
              <w:rPr>
                <w:rStyle w:val="Hipervnculo"/>
                <w:noProof/>
              </w:rPr>
              <w:t>7.4 Visualizando el Router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_Toc504373837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8" w:history="1">
            <w:r w:rsidR="005C6A34" w:rsidRPr="00AB4B4E">
              <w:rPr>
                <w:rStyle w:val="Hipervnculo"/>
                <w:noProof/>
              </w:rPr>
              <w:t>8.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Compilar proyecto y visualizarlo en servidor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_Toc504373838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39" w:history="1">
            <w:r w:rsidR="005C6A34" w:rsidRPr="00AB4B4E">
              <w:rPr>
                <w:rStyle w:val="Hipervnculo"/>
                <w:noProof/>
              </w:rPr>
              <w:t>9.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Como trasladar el proyecto de equipo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_Toc504373839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18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5C6A34" w:rsidRDefault="00AF71F5">
          <w:pPr>
            <w:pStyle w:val="TDC1"/>
            <w:tabs>
              <w:tab w:val="left" w:pos="660"/>
              <w:tab w:val="right" w:leader="dot" w:pos="9743"/>
            </w:tabs>
            <w:rPr>
              <w:noProof/>
              <w:lang w:val="es-ES" w:eastAsia="es-ES"/>
            </w:rPr>
          </w:pPr>
          <w:hyperlink w:anchor="_Toc504373840" w:history="1">
            <w:r w:rsidR="005C6A34" w:rsidRPr="00AB4B4E">
              <w:rPr>
                <w:rStyle w:val="Hipervnculo"/>
                <w:noProof/>
              </w:rPr>
              <w:t>10.</w:t>
            </w:r>
            <w:r w:rsidR="005C6A34">
              <w:rPr>
                <w:noProof/>
                <w:lang w:val="es-ES" w:eastAsia="es-ES"/>
              </w:rPr>
              <w:tab/>
            </w:r>
            <w:r w:rsidR="005C6A34" w:rsidRPr="00AB4B4E">
              <w:rPr>
                <w:rStyle w:val="Hipervnculo"/>
                <w:noProof/>
              </w:rPr>
              <w:t>Valoración de la exposición</w:t>
            </w:r>
            <w:r w:rsidR="005C6A34">
              <w:rPr>
                <w:noProof/>
                <w:webHidden/>
              </w:rPr>
              <w:tab/>
            </w:r>
            <w:r w:rsidR="005C6A34">
              <w:rPr>
                <w:noProof/>
                <w:webHidden/>
              </w:rPr>
              <w:fldChar w:fldCharType="begin"/>
            </w:r>
            <w:r w:rsidR="005C6A34">
              <w:rPr>
                <w:noProof/>
                <w:webHidden/>
              </w:rPr>
              <w:instrText xml:space="preserve"> PAGEREF _Toc504373840 \h </w:instrText>
            </w:r>
            <w:r w:rsidR="005C6A34">
              <w:rPr>
                <w:noProof/>
                <w:webHidden/>
              </w:rPr>
            </w:r>
            <w:r w:rsidR="005C6A34">
              <w:rPr>
                <w:noProof/>
                <w:webHidden/>
              </w:rPr>
              <w:fldChar w:fldCharType="separate"/>
            </w:r>
            <w:r w:rsidR="00A042B0">
              <w:rPr>
                <w:noProof/>
                <w:webHidden/>
              </w:rPr>
              <w:t>19</w:t>
            </w:r>
            <w:r w:rsidR="005C6A34">
              <w:rPr>
                <w:noProof/>
                <w:webHidden/>
              </w:rPr>
              <w:fldChar w:fldCharType="end"/>
            </w:r>
          </w:hyperlink>
        </w:p>
        <w:p w:rsidR="00DE2BF0" w:rsidRDefault="00DE2BF0">
          <w:r>
            <w:rPr>
              <w:b/>
              <w:bCs/>
            </w:rPr>
            <w:fldChar w:fldCharType="end"/>
          </w:r>
        </w:p>
      </w:sdtContent>
    </w:sdt>
    <w:p w:rsidR="00DE2BF0" w:rsidRDefault="00DE2BF0">
      <w:pPr>
        <w:rPr>
          <w:rFonts w:eastAsiaTheme="majorEastAsia" w:cstheme="minorHAnsi"/>
          <w:b/>
          <w:bCs/>
          <w:color w:val="5AA2AE" w:themeColor="accent5"/>
          <w:sz w:val="36"/>
          <w:szCs w:val="28"/>
          <w:lang w:eastAsia="es-AR"/>
        </w:rPr>
      </w:pPr>
      <w:r>
        <w:rPr>
          <w:rFonts w:eastAsiaTheme="majorEastAsia" w:cstheme="minorHAnsi"/>
          <w:b/>
          <w:bCs/>
          <w:color w:val="5AA2AE" w:themeColor="accent5"/>
          <w:sz w:val="36"/>
          <w:szCs w:val="28"/>
          <w:lang w:eastAsia="es-AR"/>
        </w:rPr>
        <w:br w:type="page"/>
      </w:r>
    </w:p>
    <w:p w:rsidR="00E41F4D" w:rsidRDefault="00E41F4D" w:rsidP="00DE2BF0">
      <w:pPr>
        <w:pStyle w:val="Ttulo1"/>
        <w:numPr>
          <w:ilvl w:val="0"/>
          <w:numId w:val="17"/>
        </w:numPr>
      </w:pPr>
      <w:bookmarkStart w:id="1" w:name="_Toc504373794"/>
      <w:r>
        <w:lastRenderedPageBreak/>
        <w:t>BIS</w:t>
      </w:r>
      <w:bookmarkEnd w:id="1"/>
    </w:p>
    <w:p w:rsidR="00E41F4D" w:rsidRDefault="00E41F4D" w:rsidP="00E41F4D">
      <w:pPr>
        <w:rPr>
          <w:lang w:eastAsia="es-AR"/>
        </w:rPr>
      </w:pPr>
      <w:r>
        <w:rPr>
          <w:lang w:eastAsia="es-AR"/>
        </w:rPr>
        <w:t>Cabe destacar que vamos a utilizar Angular CLI para generar el proyecto, pero existen muchísimas otras alternativas para crearlo, como pueden ser WebPack, Ionic, etc.</w:t>
      </w:r>
    </w:p>
    <w:p w:rsidR="00E41F4D" w:rsidRPr="00E41F4D" w:rsidRDefault="00E41F4D" w:rsidP="00E41F4D">
      <w:pPr>
        <w:rPr>
          <w:lang w:eastAsia="es-AR"/>
        </w:rPr>
      </w:pPr>
      <w:r>
        <w:rPr>
          <w:lang w:eastAsia="es-AR"/>
        </w:rPr>
        <w:t>La decisión de cuál usar varía, entre otras cosas, en el sistema donde vamos a desplegar nuestro sistema, pudiendo mezclar los anteriores (ya que son interoperables).</w:t>
      </w:r>
    </w:p>
    <w:p w:rsidR="007B7BBB" w:rsidRDefault="00AD130D" w:rsidP="00DE2BF0">
      <w:pPr>
        <w:pStyle w:val="Ttulo1"/>
        <w:numPr>
          <w:ilvl w:val="0"/>
          <w:numId w:val="17"/>
        </w:numPr>
      </w:pPr>
      <w:bookmarkStart w:id="2" w:name="_Toc504373795"/>
      <w:r>
        <w:t>Introducción</w:t>
      </w:r>
      <w:bookmarkEnd w:id="2"/>
    </w:p>
    <w:p w:rsidR="00DE2BF0" w:rsidRPr="00DE2BF0" w:rsidRDefault="00DE2BF0" w:rsidP="00DE2BF0">
      <w:pPr>
        <w:pStyle w:val="Ttulo2"/>
        <w:numPr>
          <w:ilvl w:val="1"/>
          <w:numId w:val="19"/>
        </w:numPr>
      </w:pPr>
      <w:r>
        <w:t xml:space="preserve"> </w:t>
      </w:r>
      <w:bookmarkStart w:id="3" w:name="_Toc504373796"/>
      <w:r>
        <w:t>¿Qué es NPM?</w:t>
      </w:r>
      <w:bookmarkEnd w:id="3"/>
    </w:p>
    <w:p w:rsidR="00DE2BF0" w:rsidRDefault="00DE2BF0" w:rsidP="00DE2BF0">
      <w:pPr>
        <w:rPr>
          <w:lang w:eastAsia="es-AR"/>
        </w:rPr>
      </w:pPr>
      <w:r>
        <w:rPr>
          <w:lang w:eastAsia="es-AR"/>
        </w:rPr>
        <w:t>Es un control de librerías para Node.js en su base. También se utiliza para numerosos proyectos de JavaScript, jQuery e incluso CSS. Su uso es sencillo: Incluir versiones de cierta librería y controlar sus versiones para evitar conflictos entre todas las librerías del proyecto. Asimismo, también es beneficioso para el trabajo en grupo o en varios equipos, ya que con un simple comando instala todas las dependencias, facilitando así la portabilidad del proyecto.</w:t>
      </w:r>
    </w:p>
    <w:p w:rsidR="00DE2BF0" w:rsidRDefault="00DE2BF0" w:rsidP="00DE2BF0">
      <w:pPr>
        <w:rPr>
          <w:lang w:eastAsia="es-AR"/>
        </w:rPr>
      </w:pPr>
      <w:r>
        <w:rPr>
          <w:lang w:eastAsia="es-AR"/>
        </w:rPr>
        <w:t>NPM requiere tener instalado Node.js en el equipo. Node.js es un framework de javascript de lado de servidor con múltiples utilidades, las cuales no trataremos en este proyecto.</w:t>
      </w:r>
    </w:p>
    <w:p w:rsidR="00DE2BF0" w:rsidRDefault="00DE2BF0" w:rsidP="00DE2BF0">
      <w:pPr>
        <w:pStyle w:val="Ttulo2"/>
        <w:numPr>
          <w:ilvl w:val="1"/>
          <w:numId w:val="19"/>
        </w:numPr>
      </w:pPr>
      <w:bookmarkStart w:id="4" w:name="_Toc504373797"/>
      <w:r>
        <w:t>Puesta a punto de NetBeans</w:t>
      </w:r>
      <w:bookmarkEnd w:id="4"/>
    </w:p>
    <w:p w:rsidR="00DE2BF0" w:rsidRDefault="00DE2BF0" w:rsidP="00DE2BF0">
      <w:pPr>
        <w:pStyle w:val="Ttulo3"/>
        <w:numPr>
          <w:ilvl w:val="2"/>
          <w:numId w:val="19"/>
        </w:numPr>
      </w:pPr>
      <w:bookmarkStart w:id="5" w:name="_Toc504373798"/>
      <w:r>
        <w:t>Instalando Node.js</w:t>
      </w:r>
      <w:bookmarkEnd w:id="5"/>
    </w:p>
    <w:p w:rsidR="00DE2BF0" w:rsidRDefault="00DE2BF0" w:rsidP="00DE2BF0">
      <w:pPr>
        <w:rPr>
          <w:lang w:eastAsia="es-AR"/>
        </w:rPr>
      </w:pPr>
      <w:r>
        <w:rPr>
          <w:lang w:eastAsia="es-AR"/>
        </w:rPr>
        <w:t xml:space="preserve">En primer lugar nos </w:t>
      </w:r>
      <w:hyperlink r:id="rId11" w:history="1">
        <w:r w:rsidRPr="00DE2BF0">
          <w:rPr>
            <w:rStyle w:val="Hipervnculo"/>
            <w:lang w:eastAsia="es-AR"/>
          </w:rPr>
          <w:t>descargamos</w:t>
        </w:r>
      </w:hyperlink>
      <w:r>
        <w:rPr>
          <w:lang w:eastAsia="es-AR"/>
        </w:rPr>
        <w:t xml:space="preserve"> Node.js desde su página oficial. </w:t>
      </w:r>
      <w:r w:rsidR="00955F39">
        <w:rPr>
          <w:lang w:eastAsia="es-AR"/>
        </w:rPr>
        <w:t>Instalamos el paquete de modo normal.</w:t>
      </w:r>
    </w:p>
    <w:p w:rsidR="00955F39" w:rsidRDefault="00955F39" w:rsidP="00DE2BF0">
      <w:pPr>
        <w:rPr>
          <w:lang w:eastAsia="es-AR"/>
        </w:rPr>
      </w:pPr>
      <w:r>
        <w:rPr>
          <w:lang w:eastAsia="es-AR"/>
        </w:rPr>
        <w:t xml:space="preserve">Una vez finalizada su instalación, ya en NetBeans, nos dirigimos a </w:t>
      </w:r>
      <w:r w:rsidRPr="00955F39">
        <w:rPr>
          <w:b/>
          <w:lang w:eastAsia="es-AR"/>
        </w:rPr>
        <w:t>Tools</w:t>
      </w:r>
      <w:r>
        <w:rPr>
          <w:lang w:eastAsia="es-AR"/>
        </w:rPr>
        <w:t>-&gt;</w:t>
      </w:r>
      <w:r w:rsidRPr="00955F39">
        <w:rPr>
          <w:b/>
          <w:lang w:eastAsia="es-AR"/>
        </w:rPr>
        <w:t>Options</w:t>
      </w:r>
      <w:r>
        <w:rPr>
          <w:lang w:eastAsia="es-AR"/>
        </w:rPr>
        <w:t>-&gt;</w:t>
      </w:r>
      <w:r w:rsidRPr="00955F39">
        <w:rPr>
          <w:b/>
          <w:lang w:eastAsia="es-AR"/>
        </w:rPr>
        <w:t>HTML/JS</w:t>
      </w:r>
      <w:r>
        <w:rPr>
          <w:lang w:eastAsia="es-AR"/>
        </w:rPr>
        <w:t>-&gt;</w:t>
      </w:r>
      <w:r w:rsidRPr="00955F39">
        <w:rPr>
          <w:b/>
          <w:lang w:eastAsia="es-AR"/>
        </w:rPr>
        <w:t>Node.js</w:t>
      </w:r>
      <w:r>
        <w:rPr>
          <w:lang w:eastAsia="es-AR"/>
        </w:rPr>
        <w:t xml:space="preserve"> y en el apartado “</w:t>
      </w:r>
      <w:r w:rsidRPr="00955F39">
        <w:rPr>
          <w:b/>
          <w:lang w:eastAsia="es-AR"/>
        </w:rPr>
        <w:t>Node path</w:t>
      </w:r>
      <w:r>
        <w:rPr>
          <w:lang w:eastAsia="es-AR"/>
        </w:rPr>
        <w:t>” introducimos la ruta en la cu</w:t>
      </w:r>
      <w:r w:rsidR="00A50F0B">
        <w:rPr>
          <w:lang w:eastAsia="es-AR"/>
        </w:rPr>
        <w:t xml:space="preserve">al acabamos de instalar Node.js. El fichero a buscar se llama </w:t>
      </w:r>
      <w:r w:rsidR="00A50F0B" w:rsidRPr="00A50F0B">
        <w:rPr>
          <w:b/>
          <w:lang w:eastAsia="es-AR"/>
        </w:rPr>
        <w:t>node.exe</w:t>
      </w:r>
      <w:r w:rsidR="00A50F0B">
        <w:rPr>
          <w:lang w:eastAsia="es-AR"/>
        </w:rPr>
        <w:t>.</w:t>
      </w:r>
    </w:p>
    <w:p w:rsidR="00955F39" w:rsidRDefault="00955F39" w:rsidP="00DE2BF0">
      <w:pPr>
        <w:rPr>
          <w:lang w:eastAsia="es-AR"/>
        </w:rPr>
      </w:pPr>
      <w:r>
        <w:rPr>
          <w:lang w:eastAsia="es-AR"/>
        </w:rPr>
        <w:t>Después, deberemos descargar el código fuente. Para ello, presionamos “</w:t>
      </w:r>
      <w:r w:rsidRPr="00955F39">
        <w:rPr>
          <w:b/>
          <w:lang w:eastAsia="es-AR"/>
        </w:rPr>
        <w:t>Download</w:t>
      </w:r>
      <w:r>
        <w:rPr>
          <w:lang w:eastAsia="es-AR"/>
        </w:rPr>
        <w:t>”, el cual está ubicado debajo de la línea de “Node Path”.</w:t>
      </w:r>
    </w:p>
    <w:p w:rsidR="00A50F0B" w:rsidRDefault="00A50F0B" w:rsidP="00A50F0B">
      <w:pPr>
        <w:pStyle w:val="Ttulo3"/>
        <w:numPr>
          <w:ilvl w:val="2"/>
          <w:numId w:val="19"/>
        </w:numPr>
      </w:pPr>
      <w:bookmarkStart w:id="6" w:name="_Toc504373799"/>
      <w:r>
        <w:t>Instalando NPM</w:t>
      </w:r>
      <w:bookmarkEnd w:id="6"/>
    </w:p>
    <w:p w:rsidR="00DE4184" w:rsidRPr="000B048A" w:rsidRDefault="00A50F0B" w:rsidP="00DE4184">
      <w:pPr>
        <w:rPr>
          <w:lang w:eastAsia="es-AR"/>
        </w:rPr>
      </w:pPr>
      <w:r>
        <w:rPr>
          <w:lang w:eastAsia="es-AR"/>
        </w:rPr>
        <w:t>En la pantalla anterior, buscamos la línea donde se indica “</w:t>
      </w:r>
      <w:r w:rsidRPr="00A50F0B">
        <w:rPr>
          <w:b/>
          <w:lang w:eastAsia="es-AR"/>
        </w:rPr>
        <w:t>npm path</w:t>
      </w:r>
      <w:r>
        <w:rPr>
          <w:lang w:eastAsia="es-AR"/>
        </w:rPr>
        <w:t>”. Ahí deberemos ubicar un archivo llamado “</w:t>
      </w:r>
      <w:r w:rsidRPr="00A50F0B">
        <w:rPr>
          <w:b/>
          <w:lang w:eastAsia="es-AR"/>
        </w:rPr>
        <w:t>npm.cmd</w:t>
      </w:r>
      <w:r>
        <w:rPr>
          <w:lang w:eastAsia="es-AR"/>
        </w:rPr>
        <w:t>” que se debería ubicar en la misma carpeta que el Node.js.</w:t>
      </w:r>
      <w:r w:rsidR="00DE4184" w:rsidRPr="00DE4184">
        <w:rPr>
          <w:lang w:eastAsia="es-AR"/>
        </w:rPr>
        <w:t xml:space="preserve"> </w:t>
      </w:r>
    </w:p>
    <w:p w:rsidR="00DE4184" w:rsidRDefault="00DE4184" w:rsidP="00DE4184">
      <w:pPr>
        <w:pStyle w:val="Ttulo3"/>
        <w:numPr>
          <w:ilvl w:val="2"/>
          <w:numId w:val="19"/>
        </w:numPr>
      </w:pPr>
      <w:bookmarkStart w:id="7" w:name="_Toc504373800"/>
      <w:r>
        <w:t>Personalizando la instalación</w:t>
      </w:r>
      <w:bookmarkEnd w:id="7"/>
    </w:p>
    <w:p w:rsidR="00A50F0B" w:rsidRDefault="00DE4184" w:rsidP="00A50F0B">
      <w:pPr>
        <w:rPr>
          <w:lang w:eastAsia="es-AR"/>
        </w:rPr>
      </w:pPr>
      <w:r>
        <w:rPr>
          <w:lang w:eastAsia="es-AR"/>
        </w:rPr>
        <w:t>Es recomendable a su modo marcar la opción “</w:t>
      </w:r>
      <w:r w:rsidRPr="00AC16A9">
        <w:rPr>
          <w:b/>
          <w:lang w:eastAsia="es-AR"/>
        </w:rPr>
        <w:t>Apply code changes on save</w:t>
      </w:r>
      <w:r>
        <w:rPr>
          <w:lang w:eastAsia="es-AR"/>
        </w:rPr>
        <w:t>” para que nuestro proyecto se muestre en tiempo real compilado en el navegador.</w:t>
      </w:r>
    </w:p>
    <w:p w:rsidR="00AD130D" w:rsidRDefault="00AD130D" w:rsidP="00AD130D">
      <w:pPr>
        <w:pStyle w:val="Ttulo3"/>
        <w:numPr>
          <w:ilvl w:val="2"/>
          <w:numId w:val="19"/>
        </w:numPr>
      </w:pPr>
      <w:bookmarkStart w:id="8" w:name="_Toc504373801"/>
      <w:r>
        <w:t>Instalación de plugin TypeScript</w:t>
      </w:r>
      <w:bookmarkEnd w:id="8"/>
    </w:p>
    <w:p w:rsidR="000161AB" w:rsidRDefault="000B048A" w:rsidP="000161AB">
      <w:pPr>
        <w:rPr>
          <w:lang w:eastAsia="es-AR"/>
        </w:rPr>
      </w:pPr>
      <w:r>
        <w:rPr>
          <w:lang w:eastAsia="es-AR"/>
        </w:rPr>
        <w:t xml:space="preserve">Para poder trabajar con TypeScript, crear sus ficheros y visualizar su sintaxis... Deberemos instalar un plugin adicional en nuestro netbeans. Para ello, </w:t>
      </w:r>
      <w:hyperlink r:id="rId12" w:history="1">
        <w:r w:rsidRPr="004B7051">
          <w:rPr>
            <w:rStyle w:val="Hipervnculo"/>
            <w:lang w:eastAsia="es-AR"/>
          </w:rPr>
          <w:t>descargamos este archivo</w:t>
        </w:r>
      </w:hyperlink>
      <w:r>
        <w:rPr>
          <w:lang w:eastAsia="es-AR"/>
        </w:rPr>
        <w:t xml:space="preserve"> y, en netbeans, nos dirigimos a </w:t>
      </w:r>
      <w:r w:rsidRPr="000B048A">
        <w:rPr>
          <w:b/>
          <w:lang w:eastAsia="es-AR"/>
        </w:rPr>
        <w:t>Plugins</w:t>
      </w:r>
      <w:r>
        <w:rPr>
          <w:lang w:eastAsia="es-AR"/>
        </w:rPr>
        <w:t xml:space="preserve"> -&gt; </w:t>
      </w:r>
      <w:r w:rsidR="004B7051" w:rsidRPr="004B7051">
        <w:rPr>
          <w:b/>
          <w:lang w:eastAsia="es-AR"/>
        </w:rPr>
        <w:t>Downloaded</w:t>
      </w:r>
      <w:r w:rsidR="004B7051">
        <w:rPr>
          <w:lang w:eastAsia="es-AR"/>
        </w:rPr>
        <w:t xml:space="preserve"> -&gt; </w:t>
      </w:r>
      <w:r w:rsidR="004B7051" w:rsidRPr="004B7051">
        <w:rPr>
          <w:b/>
          <w:lang w:eastAsia="es-AR"/>
        </w:rPr>
        <w:t>Add plugins</w:t>
      </w:r>
      <w:r w:rsidR="004B7051">
        <w:rPr>
          <w:lang w:eastAsia="es-AR"/>
        </w:rPr>
        <w:t xml:space="preserve"> y nos dirigimos al fichero anteriormente descargado. Después, clickamos en la parte baja del panel el botón “</w:t>
      </w:r>
      <w:r w:rsidR="004B7051" w:rsidRPr="004B7051">
        <w:rPr>
          <w:b/>
          <w:lang w:eastAsia="es-AR"/>
        </w:rPr>
        <w:t>Install</w:t>
      </w:r>
      <w:r w:rsidR="004B7051">
        <w:rPr>
          <w:lang w:eastAsia="es-AR"/>
        </w:rPr>
        <w:t>”. En el diálogo de instalación nos pedirá aceptar los términos y condiciones, y tr</w:t>
      </w:r>
      <w:r w:rsidR="00497C00">
        <w:rPr>
          <w:lang w:eastAsia="es-AR"/>
        </w:rPr>
        <w:t>as varios siguiente,</w:t>
      </w:r>
      <w:r w:rsidR="004B7051">
        <w:rPr>
          <w:lang w:eastAsia="es-AR"/>
        </w:rPr>
        <w:t xml:space="preserve"> reiniciar NetBeans.</w:t>
      </w:r>
    </w:p>
    <w:p w:rsidR="00AD130D" w:rsidRDefault="00AD130D" w:rsidP="00AD130D">
      <w:pPr>
        <w:pStyle w:val="Ttulo1"/>
        <w:numPr>
          <w:ilvl w:val="0"/>
          <w:numId w:val="19"/>
        </w:numPr>
      </w:pPr>
      <w:bookmarkStart w:id="9" w:name="_Toc504373802"/>
      <w:r>
        <w:lastRenderedPageBreak/>
        <w:t>Creando el proyecto Angular5</w:t>
      </w:r>
      <w:bookmarkEnd w:id="9"/>
    </w:p>
    <w:p w:rsidR="00AD130D" w:rsidRDefault="0039315F" w:rsidP="00AD130D">
      <w:pPr>
        <w:rPr>
          <w:lang w:eastAsia="es-AR"/>
        </w:rPr>
      </w:pPr>
      <w:r>
        <w:rPr>
          <w:lang w:eastAsia="es-AR"/>
        </w:rPr>
        <w:t>Para crear nuestro primer proyecto de Angular5, primero debemos crearlo desde la terminal y luego añadirlo a nuestro NetBeans. Es decir, primero usaremos la consola de comandos nativa de Angular y NPM para poder crear nuestro proyecto base y, posteriormente, agregaremos este proyecto ya creado a NetBeans.</w:t>
      </w:r>
    </w:p>
    <w:p w:rsidR="0039315F" w:rsidRDefault="0039315F" w:rsidP="0039315F">
      <w:pPr>
        <w:pStyle w:val="Ttulo2"/>
        <w:numPr>
          <w:ilvl w:val="1"/>
          <w:numId w:val="19"/>
        </w:numPr>
      </w:pPr>
      <w:bookmarkStart w:id="10" w:name="_Toc504373803"/>
      <w:r>
        <w:t>Agregando NPM y NG al path de Windows</w:t>
      </w:r>
      <w:bookmarkEnd w:id="10"/>
    </w:p>
    <w:p w:rsidR="00AC7B4D" w:rsidRDefault="00AF5EDA" w:rsidP="0039315F">
      <w:pPr>
        <w:rPr>
          <w:lang w:eastAsia="es-AR"/>
        </w:rPr>
      </w:pPr>
      <w:r>
        <w:rPr>
          <w:lang w:eastAsia="es-AR"/>
        </w:rPr>
        <w:t xml:space="preserve">Esto será útil para poder usar los comandos </w:t>
      </w:r>
      <w:r w:rsidRPr="00AF5EDA">
        <w:rPr>
          <w:b/>
          <w:lang w:eastAsia="es-AR"/>
        </w:rPr>
        <w:t>NPM</w:t>
      </w:r>
      <w:r>
        <w:rPr>
          <w:lang w:eastAsia="es-AR"/>
        </w:rPr>
        <w:t xml:space="preserve"> y </w:t>
      </w:r>
      <w:r w:rsidRPr="00AF5EDA">
        <w:rPr>
          <w:b/>
          <w:lang w:eastAsia="es-AR"/>
        </w:rPr>
        <w:t>NG</w:t>
      </w:r>
      <w:r>
        <w:rPr>
          <w:lang w:eastAsia="es-AR"/>
        </w:rPr>
        <w:t xml:space="preserve"> en cualquier ubicaci</w:t>
      </w:r>
      <w:r w:rsidR="00AC7B4D">
        <w:rPr>
          <w:lang w:eastAsia="es-AR"/>
        </w:rPr>
        <w:t>ón del sistema.</w:t>
      </w:r>
    </w:p>
    <w:p w:rsidR="00AC7B4D" w:rsidRDefault="00AC7B4D" w:rsidP="0039315F">
      <w:pPr>
        <w:rPr>
          <w:lang w:eastAsia="es-AR"/>
        </w:rPr>
      </w:pPr>
      <w:r>
        <w:rPr>
          <w:lang w:eastAsia="es-AR"/>
        </w:rPr>
        <w:t>Dependiendo de nuestro sistema operativo estos pasos pueden variar, ya que están realizados sobre Windows 10.</w:t>
      </w:r>
    </w:p>
    <w:p w:rsidR="0039315F" w:rsidRDefault="009707E8" w:rsidP="0039315F">
      <w:pPr>
        <w:rPr>
          <w:lang w:eastAsia="es-AR"/>
        </w:rPr>
      </w:pPr>
      <w:r>
        <w:rPr>
          <w:lang w:eastAsia="es-AR"/>
        </w:rPr>
        <w:t>Buscaremos “</w:t>
      </w:r>
      <w:r w:rsidRPr="009707E8">
        <w:rPr>
          <w:b/>
          <w:lang w:eastAsia="es-AR"/>
        </w:rPr>
        <w:t>Path</w:t>
      </w:r>
      <w:r>
        <w:rPr>
          <w:lang w:eastAsia="es-AR"/>
        </w:rPr>
        <w:t>” en nuestro buscador de Windows, y pincharemos en “</w:t>
      </w:r>
      <w:r w:rsidRPr="009707E8">
        <w:rPr>
          <w:b/>
          <w:lang w:eastAsia="es-AR"/>
        </w:rPr>
        <w:t>Editar las variables de entorno del sistema</w:t>
      </w:r>
      <w:r>
        <w:rPr>
          <w:lang w:eastAsia="es-AR"/>
        </w:rPr>
        <w:t>”</w:t>
      </w:r>
      <w:r w:rsidR="00AC7B4D">
        <w:rPr>
          <w:lang w:eastAsia="es-AR"/>
        </w:rPr>
        <w:t>. En la nueva pestaña, clickamos “</w:t>
      </w:r>
      <w:r w:rsidR="00AC7B4D" w:rsidRPr="00AC7B4D">
        <w:rPr>
          <w:b/>
          <w:lang w:eastAsia="es-AR"/>
        </w:rPr>
        <w:t>Variables de entorno</w:t>
      </w:r>
      <w:r w:rsidR="00AC7B4D">
        <w:rPr>
          <w:lang w:eastAsia="es-AR"/>
        </w:rPr>
        <w:t>” y en el nuevo clickamos “</w:t>
      </w:r>
      <w:r w:rsidR="00AC7B4D" w:rsidRPr="00AC7B4D">
        <w:rPr>
          <w:b/>
          <w:lang w:eastAsia="es-AR"/>
        </w:rPr>
        <w:t>PATH</w:t>
      </w:r>
      <w:r w:rsidR="00AC7B4D">
        <w:rPr>
          <w:lang w:eastAsia="es-AR"/>
        </w:rPr>
        <w:t>”. Pinchamos sobre “</w:t>
      </w:r>
      <w:r w:rsidR="00AC7B4D" w:rsidRPr="00AC7B4D">
        <w:rPr>
          <w:b/>
          <w:lang w:eastAsia="es-AR"/>
        </w:rPr>
        <w:t>Nuevo</w:t>
      </w:r>
      <w:r w:rsidR="00AC7B4D">
        <w:rPr>
          <w:lang w:eastAsia="es-AR"/>
        </w:rPr>
        <w:t>” y agregamos la ruta de instalación de Node.js.</w:t>
      </w:r>
    </w:p>
    <w:p w:rsidR="00AC7B4D" w:rsidRDefault="00AC7B4D" w:rsidP="0039315F">
      <w:pPr>
        <w:rPr>
          <w:lang w:eastAsia="es-AR"/>
        </w:rPr>
      </w:pPr>
      <w:r>
        <w:rPr>
          <w:lang w:eastAsia="es-AR"/>
        </w:rPr>
        <w:t>Aceptamos todos los diálogos, hasta quedarnos en el de “</w:t>
      </w:r>
      <w:r w:rsidRPr="00AC7B4D">
        <w:rPr>
          <w:b/>
          <w:lang w:eastAsia="es-AR"/>
        </w:rPr>
        <w:t>Propiedades del sistema</w:t>
      </w:r>
      <w:r>
        <w:rPr>
          <w:lang w:eastAsia="es-AR"/>
        </w:rPr>
        <w:t>” (el cual no cerraremos).</w:t>
      </w:r>
    </w:p>
    <w:p w:rsidR="00AC7B4D" w:rsidRDefault="00AC7B4D" w:rsidP="0039315F">
      <w:pPr>
        <w:rPr>
          <w:lang w:eastAsia="es-AR"/>
        </w:rPr>
      </w:pPr>
      <w:r>
        <w:rPr>
          <w:lang w:eastAsia="es-AR"/>
        </w:rPr>
        <w:t>Abrimos un nuevo terminal de Windows e introducimos el siguiente comando:</w:t>
      </w:r>
    </w:p>
    <w:p w:rsidR="00AC7B4D" w:rsidRDefault="00AC7B4D" w:rsidP="00AC7B4D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cli </w:t>
      </w:r>
    </w:p>
    <w:p w:rsidR="00FD7392" w:rsidRDefault="00AC7B4D" w:rsidP="00AC7B4D">
      <w:pPr>
        <w:rPr>
          <w:lang w:eastAsia="es-AR"/>
        </w:rPr>
      </w:pPr>
      <w:r>
        <w:rPr>
          <w:lang w:eastAsia="es-AR"/>
        </w:rPr>
        <w:t xml:space="preserve">Tras varios segundos de instalación, deberemos agregar al Path de Windows el terminal de Angular. Para ello, </w:t>
      </w:r>
      <w:r w:rsidR="00FD7392">
        <w:rPr>
          <w:lang w:eastAsia="es-AR"/>
        </w:rPr>
        <w:t>cerramos la ventana actual de terminal; V</w:t>
      </w:r>
      <w:r>
        <w:rPr>
          <w:lang w:eastAsia="es-AR"/>
        </w:rPr>
        <w:t>olvemos sobre el diálogo de “</w:t>
      </w:r>
      <w:r w:rsidRPr="00AC7B4D">
        <w:rPr>
          <w:b/>
          <w:lang w:eastAsia="es-AR"/>
        </w:rPr>
        <w:t>Propiedades del sistema</w:t>
      </w:r>
      <w:r>
        <w:rPr>
          <w:lang w:eastAsia="es-AR"/>
        </w:rPr>
        <w:t>”, clickamos sobre “</w:t>
      </w:r>
      <w:r w:rsidRPr="00AC7B4D">
        <w:rPr>
          <w:b/>
          <w:lang w:eastAsia="es-AR"/>
        </w:rPr>
        <w:t>Variables de entorno</w:t>
      </w:r>
      <w:r>
        <w:rPr>
          <w:lang w:eastAsia="es-AR"/>
        </w:rPr>
        <w:t>” de nuevo, otra vez sobre “</w:t>
      </w:r>
      <w:r w:rsidRPr="00AC7B4D">
        <w:rPr>
          <w:b/>
          <w:lang w:eastAsia="es-AR"/>
        </w:rPr>
        <w:t>Path</w:t>
      </w:r>
      <w:r>
        <w:rPr>
          <w:lang w:eastAsia="es-AR"/>
        </w:rPr>
        <w:t>”</w:t>
      </w:r>
      <w:r w:rsidR="00FD7392">
        <w:rPr>
          <w:lang w:eastAsia="es-AR"/>
        </w:rPr>
        <w:t xml:space="preserve">, pero esta vez agregaremos </w:t>
      </w:r>
      <w:r w:rsidR="00D51644">
        <w:rPr>
          <w:lang w:eastAsia="es-AR"/>
        </w:rPr>
        <w:t>dos</w:t>
      </w:r>
      <w:r w:rsidR="00FD7392">
        <w:rPr>
          <w:lang w:eastAsia="es-AR"/>
        </w:rPr>
        <w:t xml:space="preserve"> nueva</w:t>
      </w:r>
      <w:r w:rsidR="00D51644">
        <w:rPr>
          <w:lang w:eastAsia="es-AR"/>
        </w:rPr>
        <w:t>s</w:t>
      </w:r>
      <w:r w:rsidR="00FD7392">
        <w:rPr>
          <w:lang w:eastAsia="es-AR"/>
        </w:rPr>
        <w:t xml:space="preserve"> ruta</w:t>
      </w:r>
      <w:r w:rsidR="00D51644">
        <w:rPr>
          <w:lang w:eastAsia="es-AR"/>
        </w:rPr>
        <w:t>s</w:t>
      </w:r>
      <w:r w:rsidR="00FD7392">
        <w:rPr>
          <w:lang w:eastAsia="es-AR"/>
        </w:rPr>
        <w:t>:</w:t>
      </w:r>
    </w:p>
    <w:p w:rsidR="00D51644" w:rsidRDefault="00FD7392" w:rsidP="00D51644">
      <w:pPr>
        <w:rPr>
          <w:lang w:eastAsia="es-AR"/>
        </w:rPr>
      </w:pPr>
      <w:r w:rsidRPr="00FD7392">
        <w:rPr>
          <w:b/>
          <w:lang w:eastAsia="es-AR"/>
        </w:rPr>
        <w:t>IMPORTANTE</w:t>
      </w:r>
      <w:r>
        <w:rPr>
          <w:lang w:eastAsia="es-AR"/>
        </w:rPr>
        <w:t>: Reemplaza {TU_USUARIO} por tu nombre de usuario actual de Windows. De lo contrario, no funcionará.</w:t>
      </w:r>
      <w:r w:rsidR="00D51644" w:rsidRPr="00D51644">
        <w:rPr>
          <w:lang w:eastAsia="es-AR"/>
        </w:rPr>
        <w:t xml:space="preserve"> </w:t>
      </w:r>
    </w:p>
    <w:p w:rsidR="00D51644" w:rsidRPr="00D51644" w:rsidRDefault="00D51644" w:rsidP="00D51644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 w:rsidRPr="00FD7392"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C:\Users\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{TU_USUARIO}</w:t>
      </w:r>
      <w:r w:rsidRPr="00FD7392"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\AppData\Roaming\npm\ng</w:t>
      </w:r>
    </w:p>
    <w:p w:rsidR="00D51644" w:rsidRDefault="00D51644" w:rsidP="00D51644">
      <w:pP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 w:rsidRPr="00FD7392"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C:\Users\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{TU_USUARIO}\AppData\Roaming\npm</w:t>
      </w:r>
    </w:p>
    <w:p w:rsidR="00B10741" w:rsidRDefault="00FD7392" w:rsidP="00D51644">
      <w:pPr>
        <w:rPr>
          <w:lang w:eastAsia="es-AR"/>
        </w:rPr>
      </w:pPr>
      <w:r>
        <w:rPr>
          <w:lang w:eastAsia="es-AR"/>
        </w:rPr>
        <w:t xml:space="preserve">Tras esto, ya tendremos disponibles los comandos </w:t>
      </w:r>
      <w:r w:rsidRPr="00B10741">
        <w:rPr>
          <w:b/>
          <w:lang w:eastAsia="es-AR"/>
        </w:rPr>
        <w:t>NPM</w:t>
      </w:r>
      <w:r>
        <w:rPr>
          <w:lang w:eastAsia="es-AR"/>
        </w:rPr>
        <w:t xml:space="preserve"> y </w:t>
      </w:r>
      <w:r w:rsidRPr="00B10741">
        <w:rPr>
          <w:b/>
          <w:lang w:eastAsia="es-AR"/>
        </w:rPr>
        <w:t>NG</w:t>
      </w:r>
      <w:r>
        <w:rPr>
          <w:lang w:eastAsia="es-AR"/>
        </w:rPr>
        <w:t xml:space="preserve"> desde nuestros terminales de Windows (</w:t>
      </w:r>
      <w:r w:rsidR="00B10741">
        <w:rPr>
          <w:lang w:eastAsia="es-AR"/>
        </w:rPr>
        <w:t>Nota: Se deben reiniciar los terminales que ya estaban abiertos).</w:t>
      </w:r>
    </w:p>
    <w:p w:rsidR="00B10741" w:rsidRDefault="00B10741" w:rsidP="00B10741">
      <w:pPr>
        <w:pStyle w:val="Ttulo2"/>
        <w:numPr>
          <w:ilvl w:val="1"/>
          <w:numId w:val="19"/>
        </w:numPr>
      </w:pPr>
      <w:bookmarkStart w:id="11" w:name="_Toc504373804"/>
      <w:r>
        <w:t>Creando el primer proyecto de Angular5</w:t>
      </w:r>
      <w:bookmarkEnd w:id="11"/>
    </w:p>
    <w:p w:rsidR="00B10741" w:rsidRDefault="00B10741" w:rsidP="00B10741">
      <w:pPr>
        <w:rPr>
          <w:lang w:eastAsia="es-AR"/>
        </w:rPr>
      </w:pPr>
      <w:r>
        <w:rPr>
          <w:lang w:eastAsia="es-AR"/>
        </w:rPr>
        <w:t xml:space="preserve">Para crear nuestro primer proyecto usaremos el terminal. El comando ng es muy útil, y recordemos que lo hemos añadido usando el gestor de paquetes de </w:t>
      </w:r>
      <w:r w:rsidRPr="00B10741">
        <w:rPr>
          <w:b/>
          <w:lang w:eastAsia="es-AR"/>
        </w:rPr>
        <w:t>NPM</w:t>
      </w:r>
      <w:r>
        <w:rPr>
          <w:lang w:eastAsia="es-AR"/>
        </w:rPr>
        <w:t xml:space="preserve">, por lo que nuestro comando se mantendrá actualizado siempre que hagamos un </w:t>
      </w:r>
      <w:r w:rsidRPr="00B10741">
        <w:rPr>
          <w:b/>
          <w:lang w:eastAsia="es-AR"/>
        </w:rPr>
        <w:t>npm install</w:t>
      </w:r>
      <w:r>
        <w:rPr>
          <w:lang w:eastAsia="es-AR"/>
        </w:rPr>
        <w:t xml:space="preserve"> global. </w:t>
      </w:r>
    </w:p>
    <w:p w:rsidR="00E12F21" w:rsidRDefault="00065586" w:rsidP="00B10741">
      <w:pPr>
        <w:rPr>
          <w:lang w:eastAsia="es-AR"/>
        </w:rPr>
      </w:pPr>
      <w:r>
        <w:rPr>
          <w:lang w:eastAsia="es-AR"/>
        </w:rPr>
        <w:t xml:space="preserve">Crearemos nuestro primer proyecto en </w:t>
      </w:r>
      <w:r w:rsidRPr="00065586">
        <w:rPr>
          <w:b/>
          <w:lang w:eastAsia="es-AR"/>
        </w:rPr>
        <w:t>C:\</w:t>
      </w:r>
      <w:r>
        <w:rPr>
          <w:lang w:eastAsia="es-AR"/>
        </w:rPr>
        <w:t xml:space="preserve"> para evitar tener problemas de rutas.</w:t>
      </w:r>
      <w:r w:rsidR="00BC55AD">
        <w:rPr>
          <w:lang w:eastAsia="es-AR"/>
        </w:rPr>
        <w:t xml:space="preserve"> Para ello, abrimos un terminal de Wi</w:t>
      </w:r>
      <w:r w:rsidR="00E12F21">
        <w:rPr>
          <w:lang w:eastAsia="es-AR"/>
        </w:rPr>
        <w:t>ndows e introducimos el comando</w:t>
      </w:r>
    </w:p>
    <w:p w:rsidR="00B10741" w:rsidRDefault="00BC55AD" w:rsidP="00B10741">
      <w:pPr>
        <w:rPr>
          <w:lang w:eastAsia="es-AR"/>
        </w:rPr>
      </w:pPr>
      <w:r w:rsidRPr="00E12F21">
        <w:rPr>
          <w:b/>
          <w:lang w:eastAsia="es-AR"/>
        </w:rPr>
        <w:t>cd C:\</w:t>
      </w:r>
    </w:p>
    <w:p w:rsidR="00E12F21" w:rsidRDefault="00E12F21" w:rsidP="00B10741">
      <w:pPr>
        <w:rPr>
          <w:lang w:eastAsia="es-AR"/>
        </w:rPr>
      </w:pPr>
      <w:r>
        <w:rPr>
          <w:lang w:eastAsia="es-AR"/>
        </w:rPr>
        <w:t>Una vez en esta ruta, utilizaremos el siguiente comando para crear la aplicación (NOTA: my-app es el nombre de la app. Puede ser reemplazado, pero no se responsabiliza de que no puedas seguir correctamente el tutorial).</w:t>
      </w:r>
    </w:p>
    <w:p w:rsidR="00E12F21" w:rsidRDefault="00E12F21" w:rsidP="00B10741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lastRenderedPageBreak/>
        <w:t>ng new my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</w:t>
      </w:r>
    </w:p>
    <w:p w:rsidR="00E12F21" w:rsidRDefault="00E12F21" w:rsidP="00E12F21">
      <w:pPr>
        <w:rPr>
          <w:lang w:eastAsia="es-AR"/>
        </w:rPr>
      </w:pPr>
      <w:r>
        <w:rPr>
          <w:lang w:eastAsia="es-AR"/>
        </w:rPr>
        <w:t>Como podremos observar, nuestro proyecto de Angular está creando todos sus archivos. Cuando acabe, deberá salir algo parecido a:</w:t>
      </w:r>
    </w:p>
    <w:p w:rsidR="00E12F21" w:rsidRPr="00E12F21" w:rsidRDefault="00E12F21" w:rsidP="00E12F21">
      <w:pPr>
        <w:spacing w:after="0"/>
        <w:rPr>
          <w:color w:val="60FF21"/>
          <w:highlight w:val="black"/>
          <w:lang w:eastAsia="es-AR"/>
        </w:rPr>
      </w:pPr>
      <w:r w:rsidRPr="00E12F21">
        <w:rPr>
          <w:color w:val="60FF21"/>
          <w:highlight w:val="black"/>
          <w:lang w:eastAsia="es-AR"/>
        </w:rPr>
        <w:t>added 1420 packages in 31.301s</w:t>
      </w:r>
    </w:p>
    <w:p w:rsidR="00E12F21" w:rsidRPr="00E12F21" w:rsidRDefault="00E12F21" w:rsidP="00E12F21">
      <w:pPr>
        <w:spacing w:after="0"/>
        <w:rPr>
          <w:color w:val="60FF21"/>
          <w:highlight w:val="black"/>
          <w:lang w:eastAsia="es-AR"/>
        </w:rPr>
      </w:pPr>
      <w:r w:rsidRPr="00E12F21">
        <w:rPr>
          <w:color w:val="60FF21"/>
          <w:highlight w:val="black"/>
          <w:lang w:eastAsia="es-AR"/>
        </w:rPr>
        <w:t>Installed packages for tooling via npm.</w:t>
      </w:r>
    </w:p>
    <w:p w:rsidR="00E12F21" w:rsidRDefault="00E12F21" w:rsidP="00E12F21">
      <w:pPr>
        <w:spacing w:after="0"/>
        <w:rPr>
          <w:color w:val="60FF21"/>
          <w:lang w:eastAsia="es-AR"/>
        </w:rPr>
      </w:pPr>
      <w:r w:rsidRPr="00E12F21">
        <w:rPr>
          <w:color w:val="60FF21"/>
          <w:highlight w:val="black"/>
          <w:lang w:eastAsia="es-AR"/>
        </w:rPr>
        <w:t>Project 'my-app' successfully created.</w:t>
      </w:r>
    </w:p>
    <w:p w:rsidR="00E12F21" w:rsidRDefault="00E12F21" w:rsidP="00E12F21">
      <w:pPr>
        <w:spacing w:after="0"/>
        <w:rPr>
          <w:color w:val="000000" w:themeColor="text1"/>
          <w:lang w:eastAsia="es-AR"/>
        </w:rPr>
      </w:pPr>
      <w:r>
        <w:rPr>
          <w:color w:val="000000" w:themeColor="text1"/>
          <w:lang w:eastAsia="es-AR"/>
        </w:rPr>
        <w:t>¡Y ya tenemos nuestro proyecto creado!</w:t>
      </w:r>
    </w:p>
    <w:p w:rsidR="00E12F21" w:rsidRDefault="00E12F21" w:rsidP="00E12F21">
      <w:pPr>
        <w:pStyle w:val="Ttulo2"/>
        <w:numPr>
          <w:ilvl w:val="1"/>
          <w:numId w:val="19"/>
        </w:numPr>
      </w:pPr>
      <w:bookmarkStart w:id="12" w:name="_Toc504373805"/>
      <w:r>
        <w:t>Entendiendo los ficheros</w:t>
      </w:r>
      <w:bookmarkEnd w:id="12"/>
    </w:p>
    <w:p w:rsidR="00E12F21" w:rsidRDefault="00E12F21" w:rsidP="00E12F21">
      <w:pPr>
        <w:rPr>
          <w:lang w:eastAsia="es-AR"/>
        </w:rPr>
      </w:pPr>
      <w:r>
        <w:rPr>
          <w:lang w:eastAsia="es-AR"/>
        </w:rPr>
        <w:t xml:space="preserve">Podemos explorar la carpeta </w:t>
      </w:r>
      <w:r w:rsidRPr="00E12F21">
        <w:rPr>
          <w:b/>
          <w:lang w:eastAsia="es-AR"/>
        </w:rPr>
        <w:t>C:\my-app</w:t>
      </w:r>
      <w:r>
        <w:rPr>
          <w:lang w:eastAsia="es-AR"/>
        </w:rPr>
        <w:t>, la cual contendrá varios archivos y directorios, entre ellos:</w:t>
      </w:r>
    </w:p>
    <w:p w:rsidR="00E12F21" w:rsidRDefault="00E12F21" w:rsidP="00E12F21">
      <w:pPr>
        <w:pStyle w:val="Prrafodelista"/>
        <w:numPr>
          <w:ilvl w:val="0"/>
          <w:numId w:val="20"/>
        </w:numPr>
        <w:rPr>
          <w:lang w:eastAsia="es-AR"/>
        </w:rPr>
      </w:pPr>
      <w:r w:rsidRPr="00E12F21">
        <w:rPr>
          <w:b/>
          <w:lang w:eastAsia="es-AR"/>
        </w:rPr>
        <w:t>e2e</w:t>
      </w:r>
      <w:r>
        <w:rPr>
          <w:lang w:eastAsia="es-AR"/>
        </w:rPr>
        <w:t>: Directorio generado por las pruebas unitarias.</w:t>
      </w:r>
    </w:p>
    <w:p w:rsidR="00E12F21" w:rsidRDefault="00E12F21" w:rsidP="00E12F21">
      <w:pPr>
        <w:pStyle w:val="Prrafodelista"/>
        <w:numPr>
          <w:ilvl w:val="0"/>
          <w:numId w:val="20"/>
        </w:numPr>
        <w:rPr>
          <w:lang w:eastAsia="es-AR"/>
        </w:rPr>
      </w:pPr>
      <w:r w:rsidRPr="00E12F21">
        <w:rPr>
          <w:b/>
          <w:lang w:eastAsia="es-AR"/>
        </w:rPr>
        <w:t>node_modules</w:t>
      </w:r>
      <w:r>
        <w:rPr>
          <w:lang w:eastAsia="es-AR"/>
        </w:rPr>
        <w:t>: Ubicación de nuestros módulos de NPM.</w:t>
      </w:r>
    </w:p>
    <w:p w:rsidR="00E12F21" w:rsidRDefault="00E12F21" w:rsidP="00E12F21">
      <w:pPr>
        <w:pStyle w:val="Prrafodelista"/>
        <w:numPr>
          <w:ilvl w:val="0"/>
          <w:numId w:val="20"/>
        </w:numPr>
        <w:rPr>
          <w:lang w:eastAsia="es-AR"/>
        </w:rPr>
      </w:pPr>
      <w:r w:rsidRPr="00E12F21">
        <w:rPr>
          <w:b/>
          <w:lang w:eastAsia="es-AR"/>
        </w:rPr>
        <w:t>src</w:t>
      </w:r>
      <w:r>
        <w:rPr>
          <w:lang w:eastAsia="es-AR"/>
        </w:rPr>
        <w:t>: Ubicación real de nuestro proyecto de Angular.</w:t>
      </w:r>
    </w:p>
    <w:p w:rsidR="00E12F21" w:rsidRDefault="00E12F21" w:rsidP="00E12F21">
      <w:pPr>
        <w:pStyle w:val="Prrafodelista"/>
        <w:numPr>
          <w:ilvl w:val="0"/>
          <w:numId w:val="20"/>
        </w:numPr>
        <w:rPr>
          <w:lang w:eastAsia="es-AR"/>
        </w:rPr>
      </w:pPr>
      <w:r w:rsidRPr="00E12F21">
        <w:rPr>
          <w:b/>
          <w:lang w:eastAsia="es-AR"/>
        </w:rPr>
        <w:t>Ficheros karma/protractor</w:t>
      </w:r>
      <w:r>
        <w:rPr>
          <w:lang w:eastAsia="es-AR"/>
        </w:rPr>
        <w:t>: Son ficheros relacionados con tests unitarios.</w:t>
      </w:r>
    </w:p>
    <w:p w:rsidR="00E12F21" w:rsidRDefault="00E12F21" w:rsidP="001B151F">
      <w:pPr>
        <w:pStyle w:val="Prrafodelista"/>
        <w:numPr>
          <w:ilvl w:val="0"/>
          <w:numId w:val="20"/>
        </w:numPr>
        <w:rPr>
          <w:lang w:eastAsia="es-AR"/>
        </w:rPr>
      </w:pPr>
      <w:r w:rsidRPr="00E12F21">
        <w:rPr>
          <w:b/>
          <w:lang w:eastAsia="es-AR"/>
        </w:rPr>
        <w:t>tsconfig.json</w:t>
      </w:r>
      <w:r>
        <w:rPr>
          <w:lang w:eastAsia="es-AR"/>
        </w:rPr>
        <w:t xml:space="preserve">: </w:t>
      </w:r>
      <w:r w:rsidR="001B151F">
        <w:rPr>
          <w:lang w:eastAsia="es-AR"/>
        </w:rPr>
        <w:t xml:space="preserve">Fichero de configuración para ES y JavaScript en general. Se recomienda poner el valor </w:t>
      </w:r>
      <w:r w:rsidR="001B151F" w:rsidRPr="001B151F">
        <w:rPr>
          <w:i/>
          <w:lang w:eastAsia="es-AR"/>
        </w:rPr>
        <w:t>compileOnSave</w:t>
      </w:r>
      <w:r w:rsidR="001B151F">
        <w:rPr>
          <w:i/>
          <w:lang w:eastAsia="es-AR"/>
        </w:rPr>
        <w:t xml:space="preserve"> </w:t>
      </w:r>
      <w:r w:rsidR="001B151F">
        <w:rPr>
          <w:lang w:eastAsia="es-AR"/>
        </w:rPr>
        <w:t xml:space="preserve">a </w:t>
      </w:r>
      <w:r w:rsidR="001B151F" w:rsidRPr="001B151F">
        <w:rPr>
          <w:i/>
          <w:lang w:eastAsia="es-AR"/>
        </w:rPr>
        <w:t>true</w:t>
      </w:r>
      <w:r w:rsidR="001B151F">
        <w:rPr>
          <w:lang w:eastAsia="es-AR"/>
        </w:rPr>
        <w:t xml:space="preserve"> para cerciorarnos de que compilamos el proyecto cada vez que guardemos cualquier cambio.</w:t>
      </w:r>
    </w:p>
    <w:p w:rsidR="001B151F" w:rsidRDefault="001B151F" w:rsidP="001B151F">
      <w:pPr>
        <w:pStyle w:val="Prrafodelista"/>
        <w:numPr>
          <w:ilvl w:val="0"/>
          <w:numId w:val="20"/>
        </w:numPr>
        <w:rPr>
          <w:lang w:eastAsia="es-AR"/>
        </w:rPr>
      </w:pPr>
      <w:r w:rsidRPr="001B151F">
        <w:rPr>
          <w:b/>
          <w:lang w:eastAsia="es-AR"/>
        </w:rPr>
        <w:t>.angular-cli.json</w:t>
      </w:r>
      <w:r>
        <w:rPr>
          <w:lang w:eastAsia="es-AR"/>
        </w:rPr>
        <w:t>: Fichero de configuración propio de angular para nuestro proyecto.</w:t>
      </w:r>
    </w:p>
    <w:p w:rsidR="00E12F21" w:rsidRDefault="007F012A" w:rsidP="007F012A">
      <w:pPr>
        <w:pStyle w:val="Ttulo2"/>
        <w:numPr>
          <w:ilvl w:val="1"/>
          <w:numId w:val="19"/>
        </w:numPr>
      </w:pPr>
      <w:bookmarkStart w:id="13" w:name="_Toc504373806"/>
      <w:r>
        <w:t>Agregando el proyecto a NetBeans</w:t>
      </w:r>
      <w:bookmarkEnd w:id="13"/>
    </w:p>
    <w:p w:rsidR="007F012A" w:rsidRDefault="007F012A" w:rsidP="007F012A">
      <w:pPr>
        <w:rPr>
          <w:lang w:eastAsia="es-AR"/>
        </w:rPr>
      </w:pPr>
      <w:r>
        <w:rPr>
          <w:lang w:eastAsia="es-AR"/>
        </w:rPr>
        <w:t xml:space="preserve">¿Qué sería de tanto código sin un IDE? Para poder agregar nuestro proyecto a NetBeans, simplemente nos dirigimos al menú de NetBeans. Clickamos sobre </w:t>
      </w:r>
      <w:r w:rsidRPr="007F012A">
        <w:rPr>
          <w:b/>
          <w:lang w:eastAsia="es-AR"/>
        </w:rPr>
        <w:t>File</w:t>
      </w:r>
      <w:r>
        <w:rPr>
          <w:lang w:eastAsia="es-AR"/>
        </w:rPr>
        <w:t xml:space="preserve"> -&gt; </w:t>
      </w:r>
      <w:r w:rsidRPr="007F012A">
        <w:rPr>
          <w:b/>
          <w:lang w:eastAsia="es-AR"/>
        </w:rPr>
        <w:t xml:space="preserve">New Project </w:t>
      </w:r>
      <w:r>
        <w:rPr>
          <w:lang w:eastAsia="es-AR"/>
        </w:rPr>
        <w:t xml:space="preserve">-&gt; </w:t>
      </w:r>
      <w:r w:rsidRPr="007F012A">
        <w:rPr>
          <w:b/>
          <w:lang w:eastAsia="es-AR"/>
        </w:rPr>
        <w:t xml:space="preserve">HTML5/JavaScript </w:t>
      </w:r>
      <w:r>
        <w:rPr>
          <w:lang w:eastAsia="es-AR"/>
        </w:rPr>
        <w:t xml:space="preserve">-&gt; </w:t>
      </w:r>
      <w:r w:rsidRPr="007F012A">
        <w:rPr>
          <w:b/>
          <w:lang w:eastAsia="es-AR"/>
        </w:rPr>
        <w:t>HTML5/JavaScript with existing sources</w:t>
      </w:r>
      <w:r>
        <w:rPr>
          <w:lang w:eastAsia="es-AR"/>
        </w:rPr>
        <w:t>.</w:t>
      </w:r>
      <w:r w:rsidR="0073612A">
        <w:rPr>
          <w:lang w:eastAsia="es-AR"/>
        </w:rPr>
        <w:t xml:space="preserve"> Tras esto, al clickar </w:t>
      </w:r>
      <w:r w:rsidR="0073612A" w:rsidRPr="0073612A">
        <w:rPr>
          <w:b/>
          <w:lang w:eastAsia="es-AR"/>
        </w:rPr>
        <w:t>next</w:t>
      </w:r>
      <w:r w:rsidR="0073612A">
        <w:rPr>
          <w:lang w:eastAsia="es-AR"/>
        </w:rPr>
        <w:t xml:space="preserve">, nos solicitará la ubicación de nuestro proyecto, así que en </w:t>
      </w:r>
      <w:r w:rsidR="0073612A" w:rsidRPr="0073612A">
        <w:rPr>
          <w:b/>
          <w:lang w:eastAsia="es-AR"/>
        </w:rPr>
        <w:t xml:space="preserve">Site root </w:t>
      </w:r>
      <w:r w:rsidR="0073612A">
        <w:rPr>
          <w:lang w:eastAsia="es-AR"/>
        </w:rPr>
        <w:t xml:space="preserve">le indicamos que nuestro proyecto está sobre </w:t>
      </w:r>
      <w:r w:rsidR="0073612A" w:rsidRPr="00F44232">
        <w:rPr>
          <w:b/>
          <w:lang w:eastAsia="es-AR"/>
        </w:rPr>
        <w:t>C:\my-app</w:t>
      </w:r>
      <w:r w:rsidR="00F44232">
        <w:rPr>
          <w:lang w:eastAsia="es-AR"/>
        </w:rPr>
        <w:t>. Tras esto, clickamos finish, y ya se habrá añadido el proyecto a nuestra barra lateral izquierda de NetBeans.</w:t>
      </w:r>
    </w:p>
    <w:p w:rsidR="00B32586" w:rsidRDefault="00B32586" w:rsidP="007F012A">
      <w:pPr>
        <w:rPr>
          <w:lang w:eastAsia="es-AR"/>
        </w:rPr>
      </w:pPr>
      <w:r>
        <w:rPr>
          <w:lang w:eastAsia="es-AR"/>
        </w:rPr>
        <w:t xml:space="preserve">Tras esto, debemos configurar nuestro proyecto para que se vea más uniforme en nuestro IDE. Daremos </w:t>
      </w:r>
      <w:r w:rsidRPr="00B32586">
        <w:rPr>
          <w:b/>
          <w:lang w:eastAsia="es-AR"/>
        </w:rPr>
        <w:t>click derecho al proyecto</w:t>
      </w:r>
      <w:r>
        <w:rPr>
          <w:lang w:eastAsia="es-AR"/>
        </w:rPr>
        <w:t xml:space="preserve"> -&gt; </w:t>
      </w:r>
      <w:r w:rsidRPr="00B32586">
        <w:rPr>
          <w:b/>
          <w:lang w:eastAsia="es-AR"/>
        </w:rPr>
        <w:t>Properties</w:t>
      </w:r>
      <w:r>
        <w:rPr>
          <w:lang w:eastAsia="es-AR"/>
        </w:rPr>
        <w:t>. En la pestaña “</w:t>
      </w:r>
      <w:r w:rsidRPr="00B32586">
        <w:rPr>
          <w:b/>
          <w:lang w:eastAsia="es-AR"/>
        </w:rPr>
        <w:t>Sources</w:t>
      </w:r>
      <w:r>
        <w:rPr>
          <w:lang w:eastAsia="es-AR"/>
        </w:rPr>
        <w:t>” en el apartado “</w:t>
      </w:r>
      <w:r w:rsidRPr="00B32586">
        <w:rPr>
          <w:b/>
          <w:lang w:eastAsia="es-AR"/>
        </w:rPr>
        <w:t>Source Folder</w:t>
      </w:r>
      <w:r>
        <w:rPr>
          <w:lang w:eastAsia="es-AR"/>
        </w:rPr>
        <w:t xml:space="preserve">” pincharemos el botón </w:t>
      </w:r>
      <w:r w:rsidRPr="00B32586">
        <w:rPr>
          <w:b/>
          <w:lang w:eastAsia="es-AR"/>
        </w:rPr>
        <w:t>browse</w:t>
      </w:r>
      <w:r>
        <w:rPr>
          <w:lang w:eastAsia="es-AR"/>
        </w:rPr>
        <w:t xml:space="preserve">, y seleccionaremos la carpeta </w:t>
      </w:r>
      <w:r w:rsidRPr="00B32586">
        <w:rPr>
          <w:b/>
          <w:lang w:eastAsia="es-AR"/>
        </w:rPr>
        <w:t>src</w:t>
      </w:r>
      <w:r>
        <w:rPr>
          <w:lang w:eastAsia="es-AR"/>
        </w:rPr>
        <w:t>.</w:t>
      </w:r>
    </w:p>
    <w:p w:rsidR="008D0D6C" w:rsidRDefault="008D0D6C" w:rsidP="007F012A">
      <w:pPr>
        <w:rPr>
          <w:lang w:eastAsia="es-AR"/>
        </w:rPr>
      </w:pPr>
      <w:r>
        <w:rPr>
          <w:lang w:eastAsia="es-AR"/>
        </w:rPr>
        <w:t>En la pestaña “</w:t>
      </w:r>
      <w:r w:rsidRPr="008D0D6C">
        <w:rPr>
          <w:b/>
          <w:lang w:eastAsia="es-AR"/>
        </w:rPr>
        <w:t>npm</w:t>
      </w:r>
      <w:r>
        <w:rPr>
          <w:lang w:eastAsia="es-AR"/>
        </w:rPr>
        <w:t xml:space="preserve">” podremos visualizar el listado de librerías utilizadas en el proyecto, con su versión, entorno (prod/dev) y si está correctamente instalada o no. De no ser así, se debería correr un </w:t>
      </w:r>
      <w:r w:rsidRPr="008D0D6C">
        <w:rPr>
          <w:b/>
          <w:lang w:eastAsia="es-AR"/>
        </w:rPr>
        <w:t>npm install</w:t>
      </w:r>
      <w:r>
        <w:rPr>
          <w:lang w:eastAsia="es-AR"/>
        </w:rPr>
        <w:t>.</w:t>
      </w:r>
    </w:p>
    <w:p w:rsidR="00F24CFD" w:rsidRDefault="00F24CFD" w:rsidP="007F012A">
      <w:pPr>
        <w:rPr>
          <w:lang w:eastAsia="es-AR"/>
        </w:rPr>
      </w:pPr>
      <w:r>
        <w:rPr>
          <w:lang w:eastAsia="es-AR"/>
        </w:rPr>
        <w:t>Volviendo al menú lateral, en la sección JavaScript, al desplegarla, nos encontraremos con la pestaña TypeScript. Al abrirla, marcamos la opción “</w:t>
      </w:r>
      <w:r w:rsidRPr="00F24CFD">
        <w:rPr>
          <w:b/>
          <w:lang w:eastAsia="es-AR"/>
        </w:rPr>
        <w:t>Compile on save</w:t>
      </w:r>
      <w:r>
        <w:rPr>
          <w:lang w:eastAsia="es-AR"/>
        </w:rPr>
        <w:t>”.</w:t>
      </w:r>
    </w:p>
    <w:p w:rsidR="00B377EC" w:rsidRDefault="00B377EC" w:rsidP="00B377EC">
      <w:pPr>
        <w:pStyle w:val="Ttulo2"/>
        <w:numPr>
          <w:ilvl w:val="1"/>
          <w:numId w:val="19"/>
        </w:numPr>
      </w:pPr>
      <w:bookmarkStart w:id="14" w:name="_Toc504373807"/>
      <w:r>
        <w:t>Personalizando comandos NPM</w:t>
      </w:r>
      <w:bookmarkEnd w:id="14"/>
    </w:p>
    <w:p w:rsidR="00B377EC" w:rsidRDefault="00B377EC" w:rsidP="00B377EC">
      <w:pPr>
        <w:rPr>
          <w:lang w:eastAsia="es-AR"/>
        </w:rPr>
      </w:pPr>
      <w:r>
        <w:rPr>
          <w:lang w:eastAsia="es-AR"/>
        </w:rPr>
        <w:t>Al realizar un click derecho sobre nuestro proyecto, podemos observar dos apartados en la parte superior.</w:t>
      </w:r>
    </w:p>
    <w:p w:rsidR="00B377EC" w:rsidRDefault="00B377EC" w:rsidP="00B377EC">
      <w:pPr>
        <w:rPr>
          <w:lang w:eastAsia="es-AR"/>
        </w:rPr>
      </w:pPr>
      <w:r w:rsidRPr="00B377EC">
        <w:rPr>
          <w:b/>
          <w:lang w:eastAsia="es-AR"/>
        </w:rPr>
        <w:t>NPM install</w:t>
      </w:r>
      <w:r>
        <w:rPr>
          <w:lang w:eastAsia="es-AR"/>
        </w:rPr>
        <w:t>: Instala y renueva las dependencias del proyecto.</w:t>
      </w:r>
    </w:p>
    <w:p w:rsidR="00B377EC" w:rsidRDefault="00B377EC" w:rsidP="00B377EC">
      <w:pPr>
        <w:rPr>
          <w:lang w:eastAsia="es-AR"/>
        </w:rPr>
      </w:pPr>
      <w:r w:rsidRPr="00B377EC">
        <w:rPr>
          <w:b/>
          <w:lang w:eastAsia="es-AR"/>
        </w:rPr>
        <w:t>NPM Scripts</w:t>
      </w:r>
      <w:r>
        <w:rPr>
          <w:lang w:eastAsia="es-AR"/>
        </w:rPr>
        <w:t xml:space="preserve"> &gt; (Listado): Muestra una lista de comandos de NPM.</w:t>
      </w:r>
    </w:p>
    <w:p w:rsidR="00B377EC" w:rsidRDefault="00B377EC" w:rsidP="00B377EC">
      <w:pPr>
        <w:rPr>
          <w:lang w:eastAsia="es-AR"/>
        </w:rPr>
      </w:pPr>
      <w:r>
        <w:rPr>
          <w:lang w:eastAsia="es-AR"/>
        </w:rPr>
        <w:t>Haremos un NPM install para comprobar su funcionamiento.</w:t>
      </w:r>
    </w:p>
    <w:p w:rsidR="00B377EC" w:rsidRDefault="00B377EC" w:rsidP="00B377EC">
      <w:pPr>
        <w:rPr>
          <w:lang w:eastAsia="es-AR"/>
        </w:rPr>
      </w:pPr>
      <w:r>
        <w:rPr>
          <w:lang w:eastAsia="es-AR"/>
        </w:rPr>
        <w:lastRenderedPageBreak/>
        <w:t xml:space="preserve">Tras esto, viendo que nos funciona correctamente, modificaremos los comandos por defecto de NPM. Así, tendremos un menú sencillo, agradable y útil. Para ello, editamos el fichero </w:t>
      </w:r>
      <w:r w:rsidRPr="00B377EC">
        <w:rPr>
          <w:b/>
          <w:lang w:eastAsia="es-AR"/>
        </w:rPr>
        <w:t>package.json</w:t>
      </w:r>
      <w:r>
        <w:rPr>
          <w:lang w:eastAsia="es-AR"/>
        </w:rPr>
        <w:t xml:space="preserve"> que se ubica dentro de </w:t>
      </w:r>
      <w:r w:rsidRPr="00B377EC">
        <w:rPr>
          <w:b/>
          <w:lang w:eastAsia="es-AR"/>
        </w:rPr>
        <w:t>Site root</w:t>
      </w:r>
      <w:r>
        <w:rPr>
          <w:lang w:eastAsia="es-AR"/>
        </w:rPr>
        <w:t>.</w:t>
      </w:r>
      <w:r w:rsidR="00671AF4">
        <w:rPr>
          <w:lang w:eastAsia="es-AR"/>
        </w:rPr>
        <w:t xml:space="preserve"> </w:t>
      </w:r>
    </w:p>
    <w:p w:rsidR="000A3E2B" w:rsidRDefault="00671AF4" w:rsidP="000A3E2B">
      <w:pPr>
        <w:rPr>
          <w:lang w:eastAsia="es-AR"/>
        </w:rPr>
      </w:pPr>
      <w:r>
        <w:rPr>
          <w:lang w:eastAsia="es-AR"/>
        </w:rPr>
        <w:t xml:space="preserve">Dentro del fichero, buscaremos la sección </w:t>
      </w:r>
      <w:r w:rsidRPr="00671AF4">
        <w:rPr>
          <w:b/>
          <w:lang w:eastAsia="es-AR"/>
        </w:rPr>
        <w:t>scripts</w:t>
      </w:r>
      <w:r>
        <w:rPr>
          <w:lang w:eastAsia="es-AR"/>
        </w:rPr>
        <w:t xml:space="preserve">, y dentro de los corchetes, reemplazaremos todo el contenido por el siguiente: </w:t>
      </w:r>
    </w:p>
    <w:p w:rsidR="000A3E2B" w:rsidRPr="000A3E2B" w:rsidRDefault="000A3E2B" w:rsidP="000A3E2B">
      <w:pPr>
        <w:spacing w:after="0"/>
        <w:rPr>
          <w:color w:val="60FF21"/>
          <w:highlight w:val="black"/>
          <w:lang w:eastAsia="es-AR"/>
        </w:rPr>
      </w:pPr>
      <w:r w:rsidRPr="000A3E2B">
        <w:rPr>
          <w:color w:val="60FF21"/>
          <w:highlight w:val="black"/>
          <w:lang w:eastAsia="es-AR"/>
        </w:rPr>
        <w:t>"Iniciar servidor": "ng serve",</w:t>
      </w:r>
    </w:p>
    <w:p w:rsidR="000A3E2B" w:rsidRDefault="000A3E2B" w:rsidP="000A3E2B">
      <w:pPr>
        <w:spacing w:after="0"/>
        <w:rPr>
          <w:color w:val="60FF21"/>
          <w:highlight w:val="black"/>
          <w:lang w:eastAsia="es-AR"/>
        </w:rPr>
      </w:pPr>
      <w:r>
        <w:rPr>
          <w:color w:val="60FF21"/>
          <w:highlight w:val="black"/>
          <w:lang w:eastAsia="es-AR"/>
        </w:rPr>
        <w:t xml:space="preserve"> "Compilar": "ng build --prod"</w:t>
      </w:r>
    </w:p>
    <w:p w:rsidR="000A3E2B" w:rsidRDefault="000A3E2B" w:rsidP="000A3E2B">
      <w:pPr>
        <w:spacing w:after="0"/>
        <w:rPr>
          <w:lang w:eastAsia="es-AR"/>
        </w:rPr>
      </w:pPr>
      <w:r>
        <w:rPr>
          <w:lang w:eastAsia="es-AR"/>
        </w:rPr>
        <w:t>De este modo, tras guardar el archivo, observaremos que la lista desplegable del menú NPM Scripts ha cambiado y nos muestra “</w:t>
      </w:r>
      <w:r w:rsidRPr="000A3E2B">
        <w:rPr>
          <w:b/>
          <w:lang w:eastAsia="es-AR"/>
        </w:rPr>
        <w:t>Iniciar</w:t>
      </w:r>
      <w:r>
        <w:rPr>
          <w:lang w:eastAsia="es-AR"/>
        </w:rPr>
        <w:t xml:space="preserve"> </w:t>
      </w:r>
      <w:r w:rsidRPr="000A3E2B">
        <w:rPr>
          <w:b/>
          <w:lang w:eastAsia="es-AR"/>
        </w:rPr>
        <w:t>servidor</w:t>
      </w:r>
      <w:r>
        <w:rPr>
          <w:lang w:eastAsia="es-AR"/>
        </w:rPr>
        <w:t>” y “</w:t>
      </w:r>
      <w:r w:rsidRPr="000A3E2B">
        <w:rPr>
          <w:b/>
          <w:lang w:eastAsia="es-AR"/>
        </w:rPr>
        <w:t>Compilar</w:t>
      </w:r>
      <w:r>
        <w:rPr>
          <w:lang w:eastAsia="es-AR"/>
        </w:rPr>
        <w:t>”, que hacen lo propio.</w:t>
      </w:r>
    </w:p>
    <w:p w:rsidR="006A4D8D" w:rsidRDefault="006A4D8D" w:rsidP="006A4D8D">
      <w:pPr>
        <w:pStyle w:val="Ttulo2"/>
        <w:numPr>
          <w:ilvl w:val="1"/>
          <w:numId w:val="19"/>
        </w:numPr>
      </w:pPr>
      <w:bookmarkStart w:id="15" w:name="_Toc504373808"/>
      <w:r>
        <w:t>Iniciando el servidor</w:t>
      </w:r>
      <w:bookmarkEnd w:id="15"/>
    </w:p>
    <w:p w:rsidR="006A4D8D" w:rsidRDefault="006A4D8D" w:rsidP="006A4D8D">
      <w:pPr>
        <w:rPr>
          <w:lang w:eastAsia="es-AR"/>
        </w:rPr>
      </w:pPr>
      <w:r>
        <w:rPr>
          <w:lang w:eastAsia="es-AR"/>
        </w:rPr>
        <w:t>Para iniciar nuestro servidor de angular, debemos clickar en “</w:t>
      </w:r>
      <w:r w:rsidRPr="006A4D8D">
        <w:rPr>
          <w:b/>
          <w:lang w:eastAsia="es-AR"/>
        </w:rPr>
        <w:t>Iniciar servidor</w:t>
      </w:r>
      <w:r>
        <w:rPr>
          <w:lang w:eastAsia="es-AR"/>
        </w:rPr>
        <w:t>”, que se ubicará en el menú anteriormente dicho. Una vez nos muestre el mensaje “</w:t>
      </w:r>
      <w:r w:rsidRPr="006A4D8D">
        <w:rPr>
          <w:b/>
          <w:lang w:eastAsia="es-AR"/>
        </w:rPr>
        <w:t>webpack: Compiled successfully</w:t>
      </w:r>
      <w:r w:rsidRPr="006A4D8D">
        <w:rPr>
          <w:lang w:eastAsia="es-AR"/>
        </w:rPr>
        <w:t>.</w:t>
      </w:r>
      <w:r>
        <w:rPr>
          <w:lang w:eastAsia="es-AR"/>
        </w:rPr>
        <w:t xml:space="preserve">”, podremos acceder a nuestra web de angular desde el navegador utilizando la url: </w:t>
      </w:r>
      <w:hyperlink r:id="rId13" w:history="1">
        <w:r w:rsidR="00A65A29" w:rsidRPr="0024527B">
          <w:rPr>
            <w:rStyle w:val="Hipervnculo"/>
            <w:i/>
            <w:lang w:eastAsia="es-AR"/>
          </w:rPr>
          <w:t>http://localhost:4200</w:t>
        </w:r>
      </w:hyperlink>
      <w:r>
        <w:rPr>
          <w:lang w:eastAsia="es-AR"/>
        </w:rPr>
        <w:t>.</w:t>
      </w:r>
    </w:p>
    <w:p w:rsidR="00182ABD" w:rsidRDefault="00182ABD" w:rsidP="00182ABD">
      <w:pPr>
        <w:pStyle w:val="Ttulo2"/>
        <w:numPr>
          <w:ilvl w:val="1"/>
          <w:numId w:val="19"/>
        </w:numPr>
      </w:pPr>
      <w:bookmarkStart w:id="16" w:name="_Toc504373809"/>
      <w:r>
        <w:t>Usar comandos desde el terminal de Windows</w:t>
      </w:r>
      <w:bookmarkEnd w:id="16"/>
    </w:p>
    <w:p w:rsidR="00C000E3" w:rsidRDefault="00182ABD" w:rsidP="00182ABD">
      <w:pPr>
        <w:rPr>
          <w:lang w:eastAsia="es-AR"/>
        </w:rPr>
      </w:pPr>
      <w:r>
        <w:rPr>
          <w:lang w:eastAsia="es-AR"/>
        </w:rPr>
        <w:t xml:space="preserve">Si no queremos agregar determinados comandos a NetBeans y deseamos ejecutarlos desde el terminal de Windows, simplemente debemos abrir un nuevo terminal, mover la ubicación actual a la carpeta principal del proyecto de Angular (en este caso </w:t>
      </w:r>
      <w:r w:rsidRPr="00182ABD">
        <w:rPr>
          <w:b/>
          <w:lang w:eastAsia="es-AR"/>
        </w:rPr>
        <w:t>cd</w:t>
      </w:r>
      <w:r>
        <w:rPr>
          <w:lang w:eastAsia="es-AR"/>
        </w:rPr>
        <w:t xml:space="preserve"> </w:t>
      </w:r>
      <w:r w:rsidRPr="00182ABD">
        <w:rPr>
          <w:b/>
          <w:lang w:eastAsia="es-AR"/>
        </w:rPr>
        <w:t>C:\my-app</w:t>
      </w:r>
      <w:r>
        <w:rPr>
          <w:lang w:eastAsia="es-AR"/>
        </w:rPr>
        <w:t xml:space="preserve">) y allí podremos usar los comandos de angular y npm sin problema. Para probar, podemos simplemente escribir </w:t>
      </w:r>
      <w:r w:rsidRPr="00182ABD">
        <w:rPr>
          <w:b/>
          <w:lang w:eastAsia="es-AR"/>
        </w:rPr>
        <w:t>npm install</w:t>
      </w:r>
      <w:r>
        <w:rPr>
          <w:lang w:eastAsia="es-AR"/>
        </w:rPr>
        <w:t xml:space="preserve"> y ejecutar el comando, y veremos cómo instala dependencias si fuera necesario. Tienes una lista completa de los comandos de NPM y NG en sus respectivas páginas. También puedes escribir los comandos </w:t>
      </w:r>
      <w:r w:rsidRPr="00182ABD">
        <w:rPr>
          <w:b/>
          <w:lang w:eastAsia="es-AR"/>
        </w:rPr>
        <w:t>npm</w:t>
      </w:r>
      <w:r>
        <w:rPr>
          <w:lang w:eastAsia="es-AR"/>
        </w:rPr>
        <w:t xml:space="preserve"> o </w:t>
      </w:r>
      <w:r w:rsidRPr="00182ABD">
        <w:rPr>
          <w:b/>
          <w:lang w:eastAsia="es-AR"/>
        </w:rPr>
        <w:t>ng</w:t>
      </w:r>
      <w:r>
        <w:rPr>
          <w:lang w:eastAsia="es-AR"/>
        </w:rPr>
        <w:t xml:space="preserve"> </w:t>
      </w:r>
      <w:r w:rsidRPr="00182ABD">
        <w:rPr>
          <w:u w:val="single"/>
          <w:lang w:eastAsia="es-AR"/>
        </w:rPr>
        <w:t>sin argumentos</w:t>
      </w:r>
      <w:r>
        <w:rPr>
          <w:lang w:eastAsia="es-AR"/>
        </w:rPr>
        <w:t xml:space="preserve"> y te devoverá todas las opciones disponibles (que no son pocas).</w:t>
      </w:r>
    </w:p>
    <w:p w:rsidR="00182ABD" w:rsidRPr="00182ABD" w:rsidRDefault="00C000E3" w:rsidP="00182ABD">
      <w:pPr>
        <w:rPr>
          <w:lang w:eastAsia="es-AR"/>
        </w:rPr>
      </w:pPr>
      <w:r>
        <w:rPr>
          <w:lang w:eastAsia="es-AR"/>
        </w:rPr>
        <w:br w:type="page"/>
      </w:r>
    </w:p>
    <w:p w:rsidR="00A65A29" w:rsidRDefault="00A65A29" w:rsidP="00A65A29">
      <w:pPr>
        <w:pStyle w:val="Ttulo1"/>
        <w:numPr>
          <w:ilvl w:val="0"/>
          <w:numId w:val="19"/>
        </w:numPr>
      </w:pPr>
      <w:bookmarkStart w:id="17" w:name="_Toc504373810"/>
      <w:r>
        <w:lastRenderedPageBreak/>
        <w:t>Terminología de Angular</w:t>
      </w:r>
      <w:bookmarkEnd w:id="17"/>
    </w:p>
    <w:p w:rsidR="00A65A29" w:rsidRDefault="00A65A29" w:rsidP="00A65A29">
      <w:pPr>
        <w:rPr>
          <w:lang w:eastAsia="es-AR"/>
        </w:rPr>
      </w:pPr>
      <w:r>
        <w:rPr>
          <w:lang w:eastAsia="es-AR"/>
        </w:rPr>
        <w:t>Para poder entender qué estamos haciendo, primero debemos entender qué es cada cosa y por qué se llama así.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18" w:name="_Toc504373811"/>
      <w:r>
        <w:t>Componentes</w:t>
      </w:r>
      <w:bookmarkEnd w:id="18"/>
    </w:p>
    <w:p w:rsidR="000C292E" w:rsidRPr="000C292E" w:rsidRDefault="00D111B0" w:rsidP="000C292E">
      <w:pPr>
        <w:rPr>
          <w:lang w:eastAsia="es-AR"/>
        </w:rPr>
      </w:pPr>
      <w:r w:rsidRPr="00D111B0">
        <w:rPr>
          <w:lang w:eastAsia="es-AR"/>
        </w:rPr>
        <w:t>Un Component controla una zona de espacio de la pantalla que podríamos denominar vista. Un compone</w:t>
      </w:r>
      <w:r w:rsidR="0069227C">
        <w:rPr>
          <w:lang w:eastAsia="es-AR"/>
        </w:rPr>
        <w:t>nte es una clase estándar de ESx</w:t>
      </w:r>
      <w:r w:rsidRPr="00D111B0">
        <w:rPr>
          <w:lang w:eastAsia="es-AR"/>
        </w:rPr>
        <w:t xml:space="preserve"> decorada con </w:t>
      </w:r>
      <w:r w:rsidRPr="00D111B0">
        <w:rPr>
          <w:b/>
          <w:lang w:eastAsia="es-AR"/>
        </w:rPr>
        <w:t>@Component</w:t>
      </w:r>
      <w:r w:rsidRPr="00D111B0">
        <w:rPr>
          <w:lang w:eastAsia="es-AR"/>
        </w:rPr>
        <w:t>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19" w:name="_Toc504373812"/>
      <w:r>
        <w:t>Plantillas</w:t>
      </w:r>
      <w:bookmarkEnd w:id="19"/>
    </w:p>
    <w:p w:rsidR="00B834B1" w:rsidRPr="00B834B1" w:rsidRDefault="00B834B1" w:rsidP="00B834B1">
      <w:pPr>
        <w:rPr>
          <w:lang w:eastAsia="es-AR"/>
        </w:rPr>
      </w:pPr>
      <w:r>
        <w:rPr>
          <w:lang w:eastAsia="es-AR"/>
        </w:rPr>
        <w:t xml:space="preserve">El Template </w:t>
      </w:r>
      <w:r w:rsidRPr="00B834B1">
        <w:rPr>
          <w:lang w:eastAsia="es-AR"/>
        </w:rPr>
        <w:t>es lo que te permite de</w:t>
      </w:r>
      <w:r>
        <w:rPr>
          <w:lang w:eastAsia="es-AR"/>
        </w:rPr>
        <w:t>finir la vista de un Componente.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20" w:name="_Toc504373813"/>
      <w:r>
        <w:t>Servicios</w:t>
      </w:r>
      <w:bookmarkEnd w:id="20"/>
    </w:p>
    <w:p w:rsidR="00B834B1" w:rsidRPr="00B834B1" w:rsidRDefault="00B834B1" w:rsidP="00B834B1">
      <w:pPr>
        <w:rPr>
          <w:lang w:eastAsia="es-AR"/>
        </w:rPr>
      </w:pPr>
      <w:r>
        <w:rPr>
          <w:lang w:eastAsia="es-AR"/>
        </w:rPr>
        <w:t xml:space="preserve">Funciones que estarán disponibles en toda la aplicación y se podrán </w:t>
      </w:r>
      <w:r w:rsidRPr="00B834B1">
        <w:rPr>
          <w:b/>
          <w:i/>
          <w:lang w:eastAsia="es-AR"/>
        </w:rPr>
        <w:t>inyectar</w:t>
      </w:r>
      <w:r>
        <w:rPr>
          <w:lang w:eastAsia="es-AR"/>
        </w:rPr>
        <w:t xml:space="preserve"> en cualquier constructor.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21" w:name="_Toc504373814"/>
      <w:r>
        <w:t>Modelos</w:t>
      </w:r>
      <w:bookmarkEnd w:id="21"/>
    </w:p>
    <w:p w:rsidR="00B834B1" w:rsidRPr="00B834B1" w:rsidRDefault="00B834B1" w:rsidP="00B834B1">
      <w:pPr>
        <w:rPr>
          <w:lang w:eastAsia="es-AR"/>
        </w:rPr>
      </w:pPr>
      <w:r>
        <w:rPr>
          <w:lang w:eastAsia="es-AR"/>
        </w:rPr>
        <w:t>Es la declaración de un objeto con sus atributos, setters y getters.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22" w:name="_Toc504373815"/>
      <w:r>
        <w:t>Módulos</w:t>
      </w:r>
      <w:bookmarkEnd w:id="22"/>
    </w:p>
    <w:p w:rsidR="00D111B0" w:rsidRPr="00D111B0" w:rsidRDefault="00D111B0" w:rsidP="00D111B0">
      <w:pPr>
        <w:rPr>
          <w:lang w:eastAsia="es-AR"/>
        </w:rPr>
      </w:pPr>
      <w:r w:rsidRPr="00D111B0">
        <w:rPr>
          <w:lang w:eastAsia="es-AR"/>
        </w:rPr>
        <w:t xml:space="preserve">Un módulo de Angular, es un conjunto de código dedicado a un ámbito concreto de la aplicación, o una funcionalidad específica y se define mediante una clase decorada con </w:t>
      </w:r>
      <w:r w:rsidRPr="00D111B0">
        <w:rPr>
          <w:b/>
          <w:lang w:eastAsia="es-AR"/>
        </w:rPr>
        <w:t>@NgModule</w:t>
      </w:r>
      <w:r w:rsidRPr="00D111B0">
        <w:rPr>
          <w:lang w:eastAsia="es-AR"/>
        </w:rPr>
        <w:t>.</w:t>
      </w:r>
    </w:p>
    <w:p w:rsidR="00A65A29" w:rsidRDefault="00A65A29" w:rsidP="00A65A29">
      <w:pPr>
        <w:pStyle w:val="Ttulo2"/>
        <w:numPr>
          <w:ilvl w:val="1"/>
          <w:numId w:val="19"/>
        </w:numPr>
      </w:pPr>
      <w:bookmarkStart w:id="23" w:name="_Toc504373816"/>
      <w:r>
        <w:t>Anotaciones</w:t>
      </w:r>
      <w:r w:rsidR="00B834B1">
        <w:t xml:space="preserve"> (o Metadatos)</w:t>
      </w:r>
      <w:bookmarkEnd w:id="23"/>
    </w:p>
    <w:p w:rsidR="00C000E3" w:rsidRDefault="00B834B1" w:rsidP="00B834B1">
      <w:pPr>
        <w:rPr>
          <w:lang w:eastAsia="es-AR"/>
        </w:rPr>
      </w:pPr>
      <w:r>
        <w:rPr>
          <w:lang w:eastAsia="es-AR"/>
        </w:rPr>
        <w:t>Son comentarios que TypeScript interpreta como órdenes, y en Angular, hacen que se interprete ese fichero de manera distinta (por ejemplo, como un Componente o un módulo).</w:t>
      </w:r>
    </w:p>
    <w:p w:rsidR="00C000E3" w:rsidRDefault="00C000E3">
      <w:pPr>
        <w:rPr>
          <w:lang w:eastAsia="es-AR"/>
        </w:rPr>
      </w:pPr>
      <w:r>
        <w:rPr>
          <w:lang w:eastAsia="es-AR"/>
        </w:rPr>
        <w:br w:type="page"/>
      </w:r>
    </w:p>
    <w:p w:rsidR="00C000E3" w:rsidRDefault="00C000E3" w:rsidP="00C000E3">
      <w:pPr>
        <w:pStyle w:val="Ttulo1"/>
        <w:numPr>
          <w:ilvl w:val="0"/>
          <w:numId w:val="19"/>
        </w:numPr>
      </w:pPr>
      <w:bookmarkStart w:id="24" w:name="_Toc504373817"/>
      <w:r>
        <w:lastRenderedPageBreak/>
        <w:t>Componentes</w:t>
      </w:r>
      <w:bookmarkEnd w:id="24"/>
    </w:p>
    <w:p w:rsidR="00C000E3" w:rsidRDefault="00C000E3">
      <w:pPr>
        <w:rPr>
          <w:lang w:eastAsia="es-AR"/>
        </w:rPr>
      </w:pPr>
      <w:r>
        <w:rPr>
          <w:lang w:eastAsia="es-AR"/>
        </w:rPr>
        <w:t xml:space="preserve">Para entender más a fondo los componentes, vamos a trabajar sobre ellos. El resultado final será una página dinámica en la cual cambiaremos un número con un click. Accederemos al archivo, desde NetBeans, que se ubica en </w:t>
      </w:r>
      <w:r w:rsidRPr="00965593">
        <w:rPr>
          <w:b/>
          <w:lang w:eastAsia="es-AR"/>
        </w:rPr>
        <w:t>Sources</w:t>
      </w:r>
      <w:r>
        <w:rPr>
          <w:lang w:eastAsia="es-AR"/>
        </w:rPr>
        <w:t xml:space="preserve"> &gt; </w:t>
      </w:r>
      <w:r w:rsidRPr="00965593">
        <w:rPr>
          <w:b/>
          <w:lang w:eastAsia="es-AR"/>
        </w:rPr>
        <w:t>app</w:t>
      </w:r>
      <w:r>
        <w:rPr>
          <w:lang w:eastAsia="es-AR"/>
        </w:rPr>
        <w:t xml:space="preserve"> &gt; </w:t>
      </w:r>
      <w:r w:rsidRPr="00965593">
        <w:rPr>
          <w:b/>
          <w:lang w:eastAsia="es-AR"/>
        </w:rPr>
        <w:t>app.component.ts</w:t>
      </w:r>
      <w:r w:rsidR="00965593">
        <w:rPr>
          <w:lang w:eastAsia="es-AR"/>
        </w:rPr>
        <w:t>.</w:t>
      </w:r>
    </w:p>
    <w:p w:rsidR="00965593" w:rsidRPr="00965593" w:rsidRDefault="00965593">
      <w:pPr>
        <w:rPr>
          <w:lang w:eastAsia="es-AR"/>
        </w:rPr>
      </w:pPr>
      <w:r w:rsidRPr="00965593">
        <w:rPr>
          <w:b/>
          <w:i/>
          <w:u w:val="single"/>
          <w:lang w:eastAsia="es-AR"/>
        </w:rPr>
        <w:t>Nota</w:t>
      </w:r>
      <w:r>
        <w:rPr>
          <w:lang w:eastAsia="es-AR"/>
        </w:rPr>
        <w:t xml:space="preserve">: Los componentes tienen la extensión de archivo </w:t>
      </w:r>
      <w:r w:rsidRPr="00965593">
        <w:rPr>
          <w:b/>
          <w:lang w:eastAsia="es-AR"/>
        </w:rPr>
        <w:t>.component.ts</w:t>
      </w:r>
      <w:r>
        <w:rPr>
          <w:lang w:eastAsia="es-AR"/>
        </w:rPr>
        <w:t>.</w:t>
      </w:r>
    </w:p>
    <w:p w:rsidR="00965593" w:rsidRDefault="00C000E3" w:rsidP="00C000E3">
      <w:pPr>
        <w:pStyle w:val="Ttulo2"/>
        <w:numPr>
          <w:ilvl w:val="1"/>
          <w:numId w:val="19"/>
        </w:numPr>
      </w:pPr>
      <w:bookmarkStart w:id="25" w:name="_Toc504373818"/>
      <w:r>
        <w:t>Crear atributo, setters y getters.</w:t>
      </w:r>
      <w:bookmarkEnd w:id="25"/>
    </w:p>
    <w:p w:rsidR="00965593" w:rsidRDefault="00965593" w:rsidP="00965593">
      <w:r>
        <w:t>Dentro del archivo podremos observar la anteriormente mencionada etiqueta @Component, por ahora la ignoraremos y nos centraremos en el atributo.</w:t>
      </w:r>
    </w:p>
    <w:p w:rsidR="003E7E3D" w:rsidRDefault="00965593" w:rsidP="00965593">
      <w:r>
        <w:t>Dentro de la clase AppComponent observaremos una variable llamada title. Cambiaremos su valor de “</w:t>
      </w:r>
      <w:r w:rsidRPr="00965593">
        <w:rPr>
          <w:b/>
        </w:rPr>
        <w:t>app</w:t>
      </w:r>
      <w:r>
        <w:t>” a “</w:t>
      </w:r>
      <w:r w:rsidRPr="00965593">
        <w:rPr>
          <w:b/>
        </w:rPr>
        <w:t>Hola, me llamo Eusebio</w:t>
      </w:r>
      <w:r>
        <w:t>”</w:t>
      </w:r>
      <w:r w:rsidR="003E7E3D">
        <w:t>.</w:t>
      </w:r>
    </w:p>
    <w:p w:rsidR="003E7E3D" w:rsidRDefault="003E7E3D" w:rsidP="00965593">
      <w:r>
        <w:t>Además, en la línea siguiente, añaderemos:</w:t>
      </w:r>
    </w:p>
    <w:p w:rsidR="003E7E3D" w:rsidRPr="003E7E3D" w:rsidRDefault="003E7E3D" w:rsidP="00965593">
      <w:pPr>
        <w:rPr>
          <w:color w:val="11FF44"/>
        </w:rPr>
      </w:pPr>
      <w:r w:rsidRPr="003E7E3D">
        <w:rPr>
          <w:color w:val="11FF44"/>
          <w:highlight w:val="black"/>
        </w:rPr>
        <w:t>public miNumero:number</w:t>
      </w:r>
      <w:r>
        <w:rPr>
          <w:color w:val="11FF44"/>
          <w:highlight w:val="black"/>
        </w:rPr>
        <w:t xml:space="preserve"> </w:t>
      </w:r>
      <w:r w:rsidRPr="003E7E3D">
        <w:rPr>
          <w:color w:val="11FF44"/>
          <w:highlight w:val="black"/>
        </w:rPr>
        <w:t>= 0;</w:t>
      </w:r>
    </w:p>
    <w:p w:rsidR="003E7E3D" w:rsidRDefault="003E7E3D" w:rsidP="00965593">
      <w:r>
        <w:t>Esto significa que hemos creado un atributo público de la clase, que además es de tipo number y por defecto es 0.</w:t>
      </w:r>
    </w:p>
    <w:p w:rsidR="003E7E3D" w:rsidRDefault="003E7E3D" w:rsidP="00965593">
      <w:r>
        <w:t>Ahora crearemos sus setter y getter. Para ello, creamos las siguientes dos funciones inmediatamente después de lo anterior: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>public getMiNumero():number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{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    return this.miNumero;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}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public setMiNumero()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{</w:t>
      </w:r>
    </w:p>
    <w:p w:rsidR="003E7E3D" w:rsidRPr="003E7E3D" w:rsidRDefault="003E7E3D" w:rsidP="003E7E3D">
      <w:pPr>
        <w:spacing w:after="0"/>
        <w:rPr>
          <w:color w:val="11FF44"/>
          <w:highlight w:val="black"/>
        </w:rPr>
      </w:pPr>
      <w:r w:rsidRPr="003E7E3D">
        <w:rPr>
          <w:color w:val="11FF44"/>
          <w:highlight w:val="black"/>
        </w:rPr>
        <w:t xml:space="preserve">      this.miNumero++;</w:t>
      </w:r>
    </w:p>
    <w:p w:rsidR="003E7E3D" w:rsidRDefault="003E7E3D" w:rsidP="003E7E3D">
      <w:pPr>
        <w:rPr>
          <w:color w:val="11FF44"/>
        </w:rPr>
      </w:pPr>
      <w:r w:rsidRPr="003E7E3D">
        <w:rPr>
          <w:color w:val="11FF44"/>
          <w:highlight w:val="black"/>
        </w:rPr>
        <w:t xml:space="preserve">  }</w:t>
      </w:r>
    </w:p>
    <w:p w:rsidR="0026214B" w:rsidRDefault="003E7E3D" w:rsidP="003E7E3D">
      <w:r>
        <w:t xml:space="preserve">La explicación es simple: el método </w:t>
      </w:r>
      <w:r w:rsidRPr="003E7E3D">
        <w:rPr>
          <w:b/>
        </w:rPr>
        <w:t>getMiNumero()</w:t>
      </w:r>
      <w:r>
        <w:t xml:space="preserve"> devolverá un número, y </w:t>
      </w:r>
      <w:r w:rsidRPr="003E7E3D">
        <w:rPr>
          <w:b/>
        </w:rPr>
        <w:t>setMiNumero()</w:t>
      </w:r>
      <w:r>
        <w:t xml:space="preserve"> sumará 1 al atributo </w:t>
      </w:r>
      <w:r w:rsidRPr="003E7E3D">
        <w:rPr>
          <w:b/>
        </w:rPr>
        <w:t>miNumero</w:t>
      </w:r>
      <w:r>
        <w:t>.</w:t>
      </w:r>
      <w:r w:rsidR="0026214B">
        <w:t xml:space="preserve"> Usaremos estas funciones más adelante (véase Plantillas).</w:t>
      </w:r>
    </w:p>
    <w:p w:rsidR="0026214B" w:rsidRDefault="0026214B" w:rsidP="0026214B">
      <w:pPr>
        <w:pStyle w:val="Ttulo2"/>
        <w:numPr>
          <w:ilvl w:val="1"/>
          <w:numId w:val="19"/>
        </w:numPr>
      </w:pPr>
      <w:bookmarkStart w:id="26" w:name="_Toc504373819"/>
      <w:r>
        <w:t>Modificando los metadatos</w:t>
      </w:r>
      <w:bookmarkEnd w:id="26"/>
    </w:p>
    <w:p w:rsidR="0026214B" w:rsidRDefault="0026214B" w:rsidP="0026214B">
      <w:r>
        <w:t>Como podremos observar casi al principio del archivo, tendremos las siguientes líneas:</w:t>
      </w:r>
    </w:p>
    <w:p w:rsidR="0026214B" w:rsidRPr="0026214B" w:rsidRDefault="0026214B" w:rsidP="0026214B">
      <w:pPr>
        <w:rPr>
          <w:color w:val="11FF44"/>
          <w:highlight w:val="black"/>
        </w:rPr>
      </w:pPr>
      <w:r w:rsidRPr="0026214B">
        <w:rPr>
          <w:color w:val="11FF44"/>
          <w:highlight w:val="black"/>
        </w:rPr>
        <w:t>@Component({</w:t>
      </w:r>
    </w:p>
    <w:p w:rsidR="0026214B" w:rsidRPr="0026214B" w:rsidRDefault="0026214B" w:rsidP="0026214B">
      <w:pPr>
        <w:rPr>
          <w:color w:val="11FF44"/>
          <w:highlight w:val="black"/>
        </w:rPr>
      </w:pPr>
      <w:r w:rsidRPr="0026214B">
        <w:rPr>
          <w:color w:val="11FF44"/>
          <w:highlight w:val="black"/>
        </w:rPr>
        <w:t xml:space="preserve">  selector: 'app-root',</w:t>
      </w:r>
    </w:p>
    <w:p w:rsidR="0026214B" w:rsidRPr="0026214B" w:rsidRDefault="0026214B" w:rsidP="0026214B">
      <w:pPr>
        <w:rPr>
          <w:color w:val="11FF44"/>
          <w:highlight w:val="black"/>
        </w:rPr>
      </w:pPr>
      <w:r w:rsidRPr="0026214B">
        <w:rPr>
          <w:color w:val="11FF44"/>
          <w:highlight w:val="black"/>
        </w:rPr>
        <w:t xml:space="preserve">  templateUrl: './app.component.html',</w:t>
      </w:r>
    </w:p>
    <w:p w:rsidR="0026214B" w:rsidRPr="0026214B" w:rsidRDefault="0026214B" w:rsidP="0026214B">
      <w:pPr>
        <w:rPr>
          <w:color w:val="11FF44"/>
          <w:highlight w:val="black"/>
        </w:rPr>
      </w:pPr>
      <w:r w:rsidRPr="0026214B">
        <w:rPr>
          <w:color w:val="11FF44"/>
          <w:highlight w:val="black"/>
        </w:rPr>
        <w:t xml:space="preserve">  styleUrls: ['./app.component.css']</w:t>
      </w:r>
    </w:p>
    <w:p w:rsidR="0026214B" w:rsidRDefault="0026214B" w:rsidP="0026214B">
      <w:pPr>
        <w:rPr>
          <w:color w:val="11FF44"/>
        </w:rPr>
      </w:pPr>
      <w:r w:rsidRPr="0026214B">
        <w:rPr>
          <w:color w:val="11FF44"/>
          <w:highlight w:val="black"/>
        </w:rPr>
        <w:t>})</w:t>
      </w:r>
    </w:p>
    <w:p w:rsidR="0026214B" w:rsidRDefault="0026214B" w:rsidP="0026214B">
      <w:r>
        <w:lastRenderedPageBreak/>
        <w:t>La primera línea indica que se trata de un componente, e inicia un objeto con las siguientes propiedades:</w:t>
      </w:r>
    </w:p>
    <w:p w:rsidR="00D96E5B" w:rsidRDefault="0026214B" w:rsidP="0026214B">
      <w:pPr>
        <w:pStyle w:val="Prrafodelista"/>
        <w:numPr>
          <w:ilvl w:val="0"/>
          <w:numId w:val="20"/>
        </w:numPr>
      </w:pPr>
      <w:r w:rsidRPr="0026214B">
        <w:rPr>
          <w:b/>
        </w:rPr>
        <w:t>selector</w:t>
      </w:r>
      <w:r>
        <w:t xml:space="preserve">: Etiqueta en al cual el componente se ejecutará. La etiqueta principal de nuestra aplicación es </w:t>
      </w:r>
      <w:r w:rsidRPr="0026214B">
        <w:rPr>
          <w:b/>
        </w:rPr>
        <w:t>app-root</w:t>
      </w:r>
      <w:r>
        <w:t>, y por ahora no ahondaremos más en este tema (véase plantillas).</w:t>
      </w:r>
    </w:p>
    <w:p w:rsidR="00D96E5B" w:rsidRDefault="00D96E5B" w:rsidP="0026214B">
      <w:pPr>
        <w:pStyle w:val="Prrafodelista"/>
        <w:numPr>
          <w:ilvl w:val="0"/>
          <w:numId w:val="20"/>
        </w:numPr>
      </w:pPr>
      <w:r>
        <w:rPr>
          <w:b/>
        </w:rPr>
        <w:t>templateUrl</w:t>
      </w:r>
      <w:r>
        <w:t>: Ubicación relativa (</w:t>
      </w:r>
      <w:r w:rsidRPr="00D96E5B">
        <w:rPr>
          <w:u w:val="single"/>
        </w:rPr>
        <w:t>NUNCA ABSOLUTA</w:t>
      </w:r>
      <w:r>
        <w:t xml:space="preserve">) de nuestra plantilla. También se puede sustituir por la propiedad </w:t>
      </w:r>
      <w:r w:rsidRPr="00D96E5B">
        <w:rPr>
          <w:b/>
        </w:rPr>
        <w:t>template</w:t>
      </w:r>
      <w:r>
        <w:t>.</w:t>
      </w:r>
    </w:p>
    <w:p w:rsidR="004F6E2F" w:rsidRDefault="004F6E2F" w:rsidP="0026214B">
      <w:pPr>
        <w:pStyle w:val="Prrafodelista"/>
        <w:numPr>
          <w:ilvl w:val="0"/>
          <w:numId w:val="20"/>
        </w:numPr>
      </w:pPr>
      <w:r>
        <w:rPr>
          <w:b/>
        </w:rPr>
        <w:t>template</w:t>
      </w:r>
      <w:r w:rsidRPr="004F6E2F">
        <w:t>:</w:t>
      </w:r>
      <w:r>
        <w:t xml:space="preserve"> Aunque no está en nuestro componente, especifica la plantilla directamente sin hacer uso de ningún fichero adicional. Se debe poner entre `` (no son comillas simples, es un apóstrofe inglés) para así especificar a JavaScript que se trata de una plantilla (y no de un valor simple).</w:t>
      </w:r>
    </w:p>
    <w:p w:rsidR="00BD0B95" w:rsidRDefault="00D96E5B" w:rsidP="0026214B">
      <w:pPr>
        <w:pStyle w:val="Prrafodelista"/>
        <w:numPr>
          <w:ilvl w:val="0"/>
          <w:numId w:val="20"/>
        </w:numPr>
      </w:pPr>
      <w:r>
        <w:rPr>
          <w:b/>
        </w:rPr>
        <w:t>styleUrls</w:t>
      </w:r>
      <w:r w:rsidRPr="00D96E5B">
        <w:t>:</w:t>
      </w:r>
      <w:r>
        <w:t xml:space="preserve"> Este parámetro es opcional. Contiene un array de los ficheros de estilo requeridos por la vista del componente.</w:t>
      </w:r>
    </w:p>
    <w:p w:rsidR="002970C2" w:rsidRDefault="002970C2" w:rsidP="00BD0B95">
      <w:r>
        <w:t>Eliminados</w:t>
      </w:r>
      <w:r w:rsidR="00BD0B95">
        <w:t xml:space="preserve"> </w:t>
      </w:r>
      <w:r>
        <w:t>la propiedad templateUrl y añadimos la siguiente línea en su lugar:</w:t>
      </w:r>
    </w:p>
    <w:p w:rsidR="002970C2" w:rsidRDefault="002970C2" w:rsidP="00BD0B95">
      <w:r w:rsidRPr="002970C2">
        <w:rPr>
          <w:color w:val="11FF44"/>
          <w:highlight w:val="black"/>
        </w:rPr>
        <w:t>template: `Hola, soy la plantilla. `,</w:t>
      </w:r>
    </w:p>
    <w:p w:rsidR="002970C2" w:rsidRDefault="002970C2" w:rsidP="00BD0B95">
      <w:r>
        <w:t>Ejecutamos la web en el navegador y observamos que nos muestra “Hola, soy la plantilla”.</w:t>
      </w:r>
    </w:p>
    <w:p w:rsidR="00C74BF0" w:rsidRDefault="002970C2" w:rsidP="00BD0B95">
      <w:r w:rsidRPr="002970C2">
        <w:rPr>
          <w:b/>
        </w:rPr>
        <w:t>Revertimos la acción anterior</w:t>
      </w:r>
      <w:r>
        <w:t xml:space="preserve"> y dejamos templateUrl con el valor que tenía (eliminando template), esto puede llevarse a cabo presionando </w:t>
      </w:r>
      <w:r w:rsidRPr="002970C2">
        <w:rPr>
          <w:b/>
        </w:rPr>
        <w:t>ctrl + z</w:t>
      </w:r>
      <w:r>
        <w:t xml:space="preserve"> en netbeans.</w:t>
      </w:r>
    </w:p>
    <w:p w:rsidR="00C74BF0" w:rsidRDefault="00C74BF0" w:rsidP="00C74BF0">
      <w:pPr>
        <w:pStyle w:val="Ttulo2"/>
        <w:numPr>
          <w:ilvl w:val="1"/>
          <w:numId w:val="19"/>
        </w:numPr>
      </w:pPr>
      <w:bookmarkStart w:id="27" w:name="_Toc504373820"/>
      <w:r>
        <w:t>Eventos nativos del componente</w:t>
      </w:r>
      <w:bookmarkEnd w:id="27"/>
    </w:p>
    <w:p w:rsidR="007C14F1" w:rsidRDefault="00C74BF0" w:rsidP="00C74BF0">
      <w:r>
        <w:t>El componente tiene ciertos eventos especiales que se generan en función de su carga: al principio, al final, cuando se cambie de ruta, cuando se cargue la plantilla… El listado de éstos est</w:t>
      </w:r>
      <w:r w:rsidR="001776C3">
        <w:t xml:space="preserve">á disponible </w:t>
      </w:r>
      <w:hyperlink r:id="rId14" w:history="1">
        <w:r w:rsidR="001776C3" w:rsidRPr="00C62825">
          <w:rPr>
            <w:rStyle w:val="Hipervnculo"/>
          </w:rPr>
          <w:t>aquí</w:t>
        </w:r>
      </w:hyperlink>
      <w:r w:rsidR="001776C3">
        <w:t xml:space="preserve">, pero en este caso usaremos sólo </w:t>
      </w:r>
      <w:r w:rsidR="001776C3" w:rsidRPr="001776C3">
        <w:rPr>
          <w:b/>
        </w:rPr>
        <w:t>OnInit</w:t>
      </w:r>
      <w:r w:rsidR="001776C3">
        <w:t>, que se lanza cuando se inicia el componente.</w:t>
      </w:r>
    </w:p>
    <w:p w:rsidR="007C14F1" w:rsidRDefault="007C14F1" w:rsidP="00C74BF0">
      <w:r>
        <w:t>Para usar cualquiera de éstas funciones debemos realizar los siguientes pasos (Variando OnInit por el evento nativo correspondiente):</w:t>
      </w:r>
    </w:p>
    <w:p w:rsidR="00E44524" w:rsidRDefault="00E44524" w:rsidP="0019363D">
      <w:pPr>
        <w:pStyle w:val="Prrafodelista"/>
        <w:numPr>
          <w:ilvl w:val="0"/>
          <w:numId w:val="21"/>
        </w:numPr>
      </w:pPr>
      <w:r>
        <w:t xml:space="preserve">Agregamos la dependencia correspondiente. En nuestro caso, nuestra dependencia </w:t>
      </w:r>
      <w:r w:rsidR="0019363D">
        <w:t xml:space="preserve">es </w:t>
      </w:r>
      <w:r w:rsidR="0019363D" w:rsidRPr="0019363D">
        <w:rPr>
          <w:b/>
        </w:rPr>
        <w:t>OnInit</w:t>
      </w:r>
      <w:r w:rsidR="0019363D">
        <w:t xml:space="preserve"> del paquete </w:t>
      </w:r>
      <w:r w:rsidR="0019363D" w:rsidRPr="0019363D">
        <w:rPr>
          <w:b/>
        </w:rPr>
        <w:t>@angular/core</w:t>
      </w:r>
      <w:r w:rsidR="0019363D">
        <w:t>. Así que modificamos la primera línea para que quede así:</w:t>
      </w:r>
    </w:p>
    <w:p w:rsidR="0019363D" w:rsidRPr="00B75A84" w:rsidRDefault="00B75A84" w:rsidP="0019363D">
      <w:pPr>
        <w:rPr>
          <w:color w:val="29FF38"/>
        </w:rPr>
      </w:pPr>
      <w:r w:rsidRPr="00B75A84">
        <w:rPr>
          <w:color w:val="29FF38"/>
          <w:highlight w:val="black"/>
        </w:rPr>
        <w:t>import { Component, OnInit } from '@angular/core';</w:t>
      </w:r>
    </w:p>
    <w:p w:rsidR="00B75A84" w:rsidRDefault="00E44524" w:rsidP="00E44524">
      <w:pPr>
        <w:pStyle w:val="Prrafodelista"/>
        <w:numPr>
          <w:ilvl w:val="0"/>
          <w:numId w:val="21"/>
        </w:numPr>
      </w:pPr>
      <w:r>
        <w:t>Agregar la implementación a</w:t>
      </w:r>
      <w:r w:rsidR="007C14F1">
        <w:t xml:space="preserve"> la clase, de modo que quedaría algo como </w:t>
      </w:r>
      <w:r w:rsidRPr="00E44524">
        <w:rPr>
          <w:b/>
        </w:rPr>
        <w:t>export class AppComponent implements OnInit {</w:t>
      </w:r>
      <w:r>
        <w:t xml:space="preserve"> en la primera línea.</w:t>
      </w:r>
    </w:p>
    <w:p w:rsidR="005517B2" w:rsidRDefault="00B75A84" w:rsidP="00E44524">
      <w:pPr>
        <w:pStyle w:val="Prrafodelista"/>
        <w:numPr>
          <w:ilvl w:val="0"/>
          <w:numId w:val="21"/>
        </w:numPr>
      </w:pPr>
      <w:r>
        <w:t xml:space="preserve">Agregamos la función </w:t>
      </w:r>
      <w:r w:rsidRPr="00B75A84">
        <w:rPr>
          <w:b/>
        </w:rPr>
        <w:t>ngOnInit() {}</w:t>
      </w:r>
      <w:r w:rsidR="005517B2">
        <w:t xml:space="preserve"> dentro de nuestra clase AppComponent.</w:t>
      </w:r>
    </w:p>
    <w:p w:rsidR="009B05D4" w:rsidRDefault="005517B2" w:rsidP="00E44524">
      <w:pPr>
        <w:pStyle w:val="Prrafodelista"/>
        <w:numPr>
          <w:ilvl w:val="0"/>
          <w:numId w:val="21"/>
        </w:numPr>
      </w:pPr>
      <w:r>
        <w:t>Hacemos lo que queramos dentro de la función. En este caso vamos a poner el contador a 0, cuando en el atributo le indicaremos que su valor inicial es 5.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>import { Component, OnInit } from '@angular/core';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>@Component({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selector: 'app-root',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templateUrl: './app.component.html',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styleUrls: ['./app.component.css']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>})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>export class AppComponent implements OnInit {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lastRenderedPageBreak/>
        <w:t xml:space="preserve">  title = 'Hola, me llamo Eusebio';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public miNumero:number = 5;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ngOnInit()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{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    this.miNumero = 0;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}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public getMiNumero():number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{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    return this.miNumero;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}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public setMiNumero()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{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    this.miNumero++;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}</w:t>
      </w:r>
    </w:p>
    <w:p w:rsidR="009B05D4" w:rsidRPr="009B05D4" w:rsidRDefault="009B05D4" w:rsidP="009B05D4">
      <w:pPr>
        <w:spacing w:after="0"/>
        <w:rPr>
          <w:color w:val="29FF38"/>
          <w:highlight w:val="black"/>
        </w:rPr>
      </w:pPr>
      <w:r w:rsidRPr="009B05D4">
        <w:rPr>
          <w:color w:val="29FF38"/>
          <w:highlight w:val="black"/>
        </w:rPr>
        <w:t xml:space="preserve">  </w:t>
      </w:r>
    </w:p>
    <w:p w:rsidR="00C000E3" w:rsidRDefault="009B05D4" w:rsidP="009B05D4">
      <w:pPr>
        <w:spacing w:after="0"/>
      </w:pPr>
      <w:r w:rsidRPr="009B05D4">
        <w:rPr>
          <w:color w:val="29FF38"/>
          <w:highlight w:val="black"/>
        </w:rPr>
        <w:t>}</w:t>
      </w:r>
      <w:r w:rsidR="00C000E3">
        <w:br w:type="page"/>
      </w:r>
    </w:p>
    <w:p w:rsidR="002329C8" w:rsidRDefault="002329C8" w:rsidP="002329C8">
      <w:pPr>
        <w:pStyle w:val="Ttulo1"/>
        <w:numPr>
          <w:ilvl w:val="0"/>
          <w:numId w:val="19"/>
        </w:numPr>
      </w:pPr>
      <w:bookmarkStart w:id="28" w:name="_Toc504373821"/>
      <w:r>
        <w:lastRenderedPageBreak/>
        <w:t>Plantillas</w:t>
      </w:r>
      <w:bookmarkEnd w:id="28"/>
    </w:p>
    <w:p w:rsidR="00EB6577" w:rsidRDefault="00EB6577" w:rsidP="00EB6577">
      <w:pPr>
        <w:pStyle w:val="Ttulo2"/>
        <w:numPr>
          <w:ilvl w:val="1"/>
          <w:numId w:val="19"/>
        </w:numPr>
      </w:pPr>
      <w:bookmarkStart w:id="29" w:name="_Toc504373822"/>
      <w:r>
        <w:t>Modificar la plantilla de app.component</w:t>
      </w:r>
      <w:bookmarkEnd w:id="29"/>
    </w:p>
    <w:p w:rsidR="00EB6577" w:rsidRDefault="00EB6577" w:rsidP="00EB6577">
      <w:r>
        <w:t>Comenzaremos a trabajar sobre una base vacía. Así que abrimos la plantilla llamada “</w:t>
      </w:r>
      <w:r w:rsidRPr="00EB6577">
        <w:rPr>
          <w:b/>
        </w:rPr>
        <w:t>app.component.html</w:t>
      </w:r>
      <w:r>
        <w:t>” que se ubica al lado de app.component.ts, y borramos todo su contenido.</w:t>
      </w:r>
    </w:p>
    <w:p w:rsidR="00EB6577" w:rsidRDefault="00EB6577" w:rsidP="00EB6577">
      <w:r>
        <w:t>Agregaremos el siguiente contenido: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>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    Mensaje inicial: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&lt;/div&gt;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    {{ title }}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&lt;/div&gt;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>&lt;/div&gt;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>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    Contador: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&lt;/div&gt;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&lt;div&gt;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    {{ miNumero }}</w:t>
      </w:r>
    </w:p>
    <w:p w:rsidR="00EB6577" w:rsidRPr="00EB6577" w:rsidRDefault="00EB6577" w:rsidP="00EB6577">
      <w:pPr>
        <w:spacing w:after="0"/>
        <w:rPr>
          <w:color w:val="29FF38"/>
          <w:highlight w:val="black"/>
        </w:rPr>
      </w:pPr>
      <w:r w:rsidRPr="00EB6577">
        <w:rPr>
          <w:color w:val="29FF38"/>
          <w:highlight w:val="black"/>
        </w:rPr>
        <w:t xml:space="preserve">    &lt;/div&gt;</w:t>
      </w:r>
    </w:p>
    <w:p w:rsidR="00EB6577" w:rsidRDefault="00EB6577" w:rsidP="00EB6577">
      <w:pPr>
        <w:spacing w:after="0"/>
        <w:rPr>
          <w:color w:val="29FF38"/>
        </w:rPr>
      </w:pPr>
      <w:r w:rsidRPr="00EB6577">
        <w:rPr>
          <w:color w:val="29FF38"/>
          <w:highlight w:val="black"/>
        </w:rPr>
        <w:t>&lt;/div&gt;</w:t>
      </w:r>
    </w:p>
    <w:p w:rsidR="00595E60" w:rsidRDefault="00FC2DE4" w:rsidP="00EB6577">
      <w:pPr>
        <w:spacing w:after="0"/>
      </w:pPr>
      <w:r>
        <w:t>Cabe explicar tan sólo los elementos {{ title }} y {{ miNumero }}. Éstos, si recordamos, son los nombres de los atributos del componente. Se han de poner entre corchetes para que la plantilla las interprete con el valor del atributo de la plantilla.</w:t>
      </w:r>
      <w:r w:rsidR="004A20D1">
        <w:t xml:space="preserve"> Visualicemos el contenido en el navegador.</w:t>
      </w:r>
    </w:p>
    <w:p w:rsidR="00595E60" w:rsidRDefault="00595E60" w:rsidP="00595E60">
      <w:pPr>
        <w:pStyle w:val="Ttulo2"/>
        <w:numPr>
          <w:ilvl w:val="1"/>
          <w:numId w:val="19"/>
        </w:numPr>
      </w:pPr>
      <w:bookmarkStart w:id="30" w:name="_Toc504373823"/>
      <w:r>
        <w:t>Sumatorio del contador</w:t>
      </w:r>
      <w:bookmarkEnd w:id="30"/>
    </w:p>
    <w:p w:rsidR="00595E60" w:rsidRDefault="00595E60" w:rsidP="00595E60">
      <w:r>
        <w:t>Tenemos la variable miNumero con un setter y un getter como explicamos anteriormente al crear el componente, ha llegado el momento de utilizarlos.</w:t>
      </w:r>
    </w:p>
    <w:p w:rsidR="00775C2D" w:rsidRDefault="00595E60" w:rsidP="00595E60">
      <w:r>
        <w:t>Utilizaremos los eventos de angular, que si bien son parecidos a los de JavaScript/jQuery, tienen sus diferencias, pero el funcionamiento es el mismo. Para agregar nuestra nueva funcionalidad, agregaremos el siguiente contenido después del texto “</w:t>
      </w:r>
      <w:r w:rsidRPr="00595E60">
        <w:rPr>
          <w:b/>
        </w:rPr>
        <w:t>Contador:</w:t>
      </w:r>
      <w:r>
        <w:t>”:</w:t>
      </w:r>
    </w:p>
    <w:p w:rsidR="00775C2D" w:rsidRDefault="00775C2D" w:rsidP="00595E60">
      <w:r w:rsidRPr="00775C2D">
        <w:rPr>
          <w:color w:val="29FF38"/>
          <w:highlight w:val="black"/>
        </w:rPr>
        <w:t>&lt;input type="button" value="Incrementar" (click)="setMiNumero()"/&gt;</w:t>
      </w:r>
    </w:p>
    <w:p w:rsidR="00751F2F" w:rsidRDefault="00F74795" w:rsidP="00595E60">
      <w:r>
        <w:t xml:space="preserve">Funcionamiento muy simple. </w:t>
      </w:r>
      <w:r w:rsidRPr="00F74795">
        <w:rPr>
          <w:b/>
        </w:rPr>
        <w:t xml:space="preserve">(click) </w:t>
      </w:r>
      <w:r>
        <w:t xml:space="preserve">se refiere al evento click, y dentro hemos introducido la función que se haya en nuestro componente, </w:t>
      </w:r>
      <w:r w:rsidRPr="00F74795">
        <w:rPr>
          <w:b/>
        </w:rPr>
        <w:t>setMiNumero()</w:t>
      </w:r>
      <w:r w:rsidR="00B64ECE">
        <w:t>. Ahora cada vez que clickemos el botón Incrementar, el número aumentará en tiempo real con el valor del atributo.</w:t>
      </w:r>
      <w:r w:rsidR="00A2799E">
        <w:t xml:space="preserve"> Asimismo, también habrá cambiado el valor del atributo si lo usamos desde la clase.</w:t>
      </w:r>
    </w:p>
    <w:p w:rsidR="00CF0038" w:rsidRDefault="00751F2F" w:rsidP="00595E60">
      <w:r>
        <w:br w:type="page"/>
      </w:r>
    </w:p>
    <w:p w:rsidR="00751F2F" w:rsidRDefault="002B0D7B" w:rsidP="00751F2F">
      <w:pPr>
        <w:pStyle w:val="Ttulo2"/>
        <w:numPr>
          <w:ilvl w:val="1"/>
          <w:numId w:val="19"/>
        </w:numPr>
      </w:pPr>
      <w:bookmarkStart w:id="31" w:name="_Toc504373824"/>
      <w:r>
        <w:lastRenderedPageBreak/>
        <w:t>Usando</w:t>
      </w:r>
      <w:r w:rsidR="00751F2F">
        <w:t xml:space="preserve"> comparadores</w:t>
      </w:r>
      <w:bookmarkEnd w:id="31"/>
    </w:p>
    <w:p w:rsidR="00751F2F" w:rsidRDefault="00751F2F" w:rsidP="00751F2F">
      <w:pPr>
        <w:rPr>
          <w:lang w:eastAsia="es-AR"/>
        </w:rPr>
      </w:pPr>
      <w:r>
        <w:rPr>
          <w:lang w:eastAsia="es-AR"/>
        </w:rPr>
        <w:t>Ahora, haremos que se muestre un mensaje cuando el número sea mayor de 3. Para ello, añadiremos el siguiente contenido al final de nuestra plantilla:</w:t>
      </w:r>
    </w:p>
    <w:p w:rsidR="00751F2F" w:rsidRDefault="00810A2D" w:rsidP="00751F2F">
      <w:pPr>
        <w:rPr>
          <w:color w:val="29FF38"/>
          <w:lang w:eastAsia="es-AR"/>
        </w:rPr>
      </w:pPr>
      <w:bookmarkStart w:id="32" w:name="OLE_LINK3"/>
      <w:r w:rsidRPr="00810A2D">
        <w:rPr>
          <w:color w:val="29FF38"/>
          <w:highlight w:val="black"/>
          <w:lang w:eastAsia="es-AR"/>
        </w:rPr>
        <w:t>&lt;div *ngIf="miNumero &gt; 3"&gt;LA VARIABLE ES MAYOR QUE 3!&lt;/div&gt;</w:t>
      </w:r>
    </w:p>
    <w:bookmarkEnd w:id="32"/>
    <w:p w:rsidR="00810A2D" w:rsidRDefault="00810A2D" w:rsidP="00751F2F">
      <w:pPr>
        <w:rPr>
          <w:lang w:eastAsia="es-AR"/>
        </w:rPr>
      </w:pPr>
      <w:r>
        <w:rPr>
          <w:lang w:eastAsia="es-AR"/>
        </w:rPr>
        <w:t xml:space="preserve">Nótese el </w:t>
      </w:r>
      <w:r w:rsidRPr="00810A2D">
        <w:rPr>
          <w:b/>
          <w:lang w:eastAsia="es-AR"/>
        </w:rPr>
        <w:t>*ngIf</w:t>
      </w:r>
      <w:r>
        <w:rPr>
          <w:lang w:eastAsia="es-AR"/>
        </w:rPr>
        <w:t>. Dentro de él no hemos puesto los corchetes para referenciar la variable, ya que se sobreentiende que estás comparando una variable del componente.</w:t>
      </w:r>
      <w:r w:rsidR="00477F34">
        <w:rPr>
          <w:lang w:eastAsia="es-AR"/>
        </w:rPr>
        <w:t xml:space="preserve"> Es decir, si se cumple la condición, se mostrará ese div y sus hijos, pero si no, no se mostrará ni ese div ni sus hijos.</w:t>
      </w:r>
      <w:r w:rsidR="00EE6B57">
        <w:rPr>
          <w:lang w:eastAsia="es-AR"/>
        </w:rPr>
        <w:t xml:space="preserve"> ¡Pruébalo!</w:t>
      </w:r>
    </w:p>
    <w:p w:rsidR="002B0D7B" w:rsidRDefault="002B0D7B" w:rsidP="00751F2F">
      <w:pPr>
        <w:rPr>
          <w:lang w:eastAsia="es-AR"/>
        </w:rPr>
      </w:pPr>
      <w:r>
        <w:rPr>
          <w:lang w:eastAsia="es-AR"/>
        </w:rPr>
        <w:t xml:space="preserve">Para usar un bucle, deberíamos tener una colección, ya que la plantilla tan sólo permite colecciones y objetos para iterar. Asimismo, tenemos un número, por lo cual el for de angular no nos permite iterarlo (ya que es similar a un foreach de JavaScript). Si aún así deseas ver su estructura, puedes hacerlo </w:t>
      </w:r>
      <w:hyperlink r:id="rId15" w:anchor="showing-an-array-property-with-ngfor" w:history="1">
        <w:r w:rsidRPr="002B0D7B">
          <w:rPr>
            <w:rStyle w:val="Hipervnculo"/>
            <w:lang w:eastAsia="es-AR"/>
          </w:rPr>
          <w:t>aquí</w:t>
        </w:r>
      </w:hyperlink>
      <w:r>
        <w:rPr>
          <w:lang w:eastAsia="es-AR"/>
        </w:rPr>
        <w:t>.</w:t>
      </w:r>
    </w:p>
    <w:p w:rsidR="002B0D7B" w:rsidRDefault="002B0D7B" w:rsidP="00751F2F">
      <w:pPr>
        <w:rPr>
          <w:lang w:eastAsia="es-AR"/>
        </w:rPr>
      </w:pPr>
      <w:r>
        <w:rPr>
          <w:lang w:eastAsia="es-AR"/>
        </w:rPr>
        <w:t xml:space="preserve">Si nos quedamos con ganas de más, podemos usar más usos comunes de las plantillas. </w:t>
      </w:r>
      <w:hyperlink r:id="rId16" w:history="1">
        <w:r w:rsidRPr="002B0D7B">
          <w:rPr>
            <w:rStyle w:val="Hipervnculo"/>
            <w:lang w:eastAsia="es-AR"/>
          </w:rPr>
          <w:t>Aquí tenemos la lista completa</w:t>
        </w:r>
      </w:hyperlink>
      <w:r>
        <w:rPr>
          <w:lang w:eastAsia="es-AR"/>
        </w:rPr>
        <w:t>.</w:t>
      </w:r>
    </w:p>
    <w:p w:rsidR="0037509D" w:rsidRDefault="0037509D" w:rsidP="0037509D">
      <w:pPr>
        <w:pStyle w:val="Ttulo2"/>
        <w:numPr>
          <w:ilvl w:val="1"/>
          <w:numId w:val="19"/>
        </w:numPr>
      </w:pPr>
      <w:bookmarkStart w:id="33" w:name="_Toc504373825"/>
      <w:r>
        <w:t>Agregando estilos al componente</w:t>
      </w:r>
      <w:bookmarkEnd w:id="33"/>
    </w:p>
    <w:p w:rsidR="005F5DD5" w:rsidRPr="005F5DD5" w:rsidRDefault="005F5DD5" w:rsidP="005F5DD5">
      <w:pPr>
        <w:rPr>
          <w:lang w:eastAsia="es-AR"/>
        </w:rPr>
      </w:pPr>
      <w:r w:rsidRPr="005F5DD5">
        <w:rPr>
          <w:b/>
          <w:i/>
          <w:lang w:eastAsia="es-AR"/>
        </w:rPr>
        <w:t>NOTA IMPORTANTE</w:t>
      </w:r>
      <w:r>
        <w:rPr>
          <w:lang w:eastAsia="es-AR"/>
        </w:rPr>
        <w:t xml:space="preserve">: Se puede agregar un estilo dinámicamente al componente como se va a mencionar, pero </w:t>
      </w:r>
      <w:r w:rsidRPr="006246D7">
        <w:rPr>
          <w:b/>
          <w:lang w:eastAsia="es-AR"/>
        </w:rPr>
        <w:t>NO</w:t>
      </w:r>
      <w:r>
        <w:rPr>
          <w:lang w:eastAsia="es-AR"/>
        </w:rPr>
        <w:t xml:space="preserve"> se pueden incluir scripts de esta forma.</w:t>
      </w:r>
    </w:p>
    <w:p w:rsidR="0037509D" w:rsidRDefault="0037509D" w:rsidP="0037509D">
      <w:pPr>
        <w:rPr>
          <w:lang w:eastAsia="es-AR"/>
        </w:rPr>
      </w:pPr>
      <w:r>
        <w:rPr>
          <w:lang w:eastAsia="es-AR"/>
        </w:rPr>
        <w:t xml:space="preserve">Si queremos agregar un estilo al componente actual (y no a otros), podemos hacerlo con el anteriormente mencionado atributo del componente llamado </w:t>
      </w:r>
      <w:r w:rsidRPr="0037509D">
        <w:rPr>
          <w:b/>
          <w:lang w:eastAsia="es-AR"/>
        </w:rPr>
        <w:t>styleUrls</w:t>
      </w:r>
      <w:r>
        <w:rPr>
          <w:lang w:eastAsia="es-AR"/>
        </w:rPr>
        <w:t xml:space="preserve">. Aprovecharemos la plantilla que ya nos incorpora nuestro componente y la editaremos directamente, así que abrimos el archivo </w:t>
      </w:r>
      <w:r w:rsidRPr="0037509D">
        <w:rPr>
          <w:b/>
          <w:lang w:eastAsia="es-AR"/>
        </w:rPr>
        <w:t>app.component.css</w:t>
      </w:r>
      <w:r w:rsidR="00C879D6">
        <w:rPr>
          <w:lang w:eastAsia="es-AR"/>
        </w:rPr>
        <w:t>, y le introducimos estas líneas (ya que estará vacío inicialmente):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>div {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 xml:space="preserve">    background-color: gray;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 xml:space="preserve">    color: white;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>}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>input {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 xml:space="preserve">    background-color: red;</w:t>
      </w:r>
    </w:p>
    <w:p w:rsidR="00C879D6" w:rsidRPr="00C879D6" w:rsidRDefault="00C879D6" w:rsidP="00C879D6">
      <w:pPr>
        <w:spacing w:after="0"/>
        <w:rPr>
          <w:color w:val="29FF38"/>
          <w:highlight w:val="black"/>
          <w:lang w:eastAsia="es-AR"/>
        </w:rPr>
      </w:pPr>
      <w:r w:rsidRPr="00C879D6">
        <w:rPr>
          <w:color w:val="29FF38"/>
          <w:highlight w:val="black"/>
          <w:lang w:eastAsia="es-AR"/>
        </w:rPr>
        <w:t xml:space="preserve">    color: white</w:t>
      </w:r>
    </w:p>
    <w:p w:rsidR="00C879D6" w:rsidRDefault="00C879D6" w:rsidP="00C879D6">
      <w:pPr>
        <w:spacing w:after="0"/>
        <w:rPr>
          <w:color w:val="29FF38"/>
          <w:lang w:eastAsia="es-AR"/>
        </w:rPr>
      </w:pPr>
      <w:r w:rsidRPr="00C879D6">
        <w:rPr>
          <w:color w:val="29FF38"/>
          <w:highlight w:val="black"/>
          <w:lang w:eastAsia="es-AR"/>
        </w:rPr>
        <w:t>}</w:t>
      </w:r>
    </w:p>
    <w:p w:rsidR="00E818E5" w:rsidRDefault="00C879D6" w:rsidP="00C879D6">
      <w:pPr>
        <w:spacing w:after="0"/>
        <w:rPr>
          <w:lang w:eastAsia="es-AR"/>
        </w:rPr>
      </w:pPr>
      <w:r>
        <w:rPr>
          <w:lang w:eastAsia="es-AR"/>
        </w:rPr>
        <w:t>Estoy casi seguro de que no vas a ver nada más cutre hoy, pero al menos, estás aprendiendo bien si aún estás por aquí. Puedes ver la aplicación en el navegador, y observa cómo han cambiado los estilos del componente.</w:t>
      </w:r>
    </w:p>
    <w:p w:rsidR="00C879D6" w:rsidRPr="00C879D6" w:rsidRDefault="00E818E5" w:rsidP="00E818E5">
      <w:pPr>
        <w:rPr>
          <w:lang w:eastAsia="es-AR"/>
        </w:rPr>
      </w:pPr>
      <w:r>
        <w:rPr>
          <w:lang w:eastAsia="es-AR"/>
        </w:rPr>
        <w:br w:type="page"/>
      </w:r>
    </w:p>
    <w:p w:rsidR="005F5DD5" w:rsidRDefault="005F5DD5" w:rsidP="005F5DD5">
      <w:pPr>
        <w:pStyle w:val="Ttulo2"/>
        <w:numPr>
          <w:ilvl w:val="1"/>
          <w:numId w:val="19"/>
        </w:numPr>
      </w:pPr>
      <w:bookmarkStart w:id="34" w:name="_Toc504373826"/>
      <w:r>
        <w:lastRenderedPageBreak/>
        <w:t>Agregando estilos y scripts globales</w:t>
      </w:r>
      <w:bookmarkEnd w:id="34"/>
    </w:p>
    <w:p w:rsidR="00C148E7" w:rsidRDefault="00C148E7" w:rsidP="00C148E7">
      <w:pPr>
        <w:rPr>
          <w:lang w:eastAsia="es-AR"/>
        </w:rPr>
      </w:pPr>
      <w:r>
        <w:rPr>
          <w:lang w:eastAsia="es-AR"/>
        </w:rPr>
        <w:t xml:space="preserve">Como ocurre con CSS a secas, puede que incluyamos un fichero en una determinada página (componente en Angular), pero en otras no… Y queramos tener un estilo base para nuestra web. No hay problema, ya que </w:t>
      </w:r>
      <w:r w:rsidRPr="00C80109">
        <w:rPr>
          <w:b/>
          <w:lang w:eastAsia="es-AR"/>
        </w:rPr>
        <w:t>Angular CLI</w:t>
      </w:r>
      <w:r>
        <w:rPr>
          <w:lang w:eastAsia="es-AR"/>
        </w:rPr>
        <w:t xml:space="preserve"> nos permite agregar ficheros de Scripts y estilos globales.</w:t>
      </w:r>
      <w:r w:rsidR="00C80109">
        <w:rPr>
          <w:lang w:eastAsia="es-AR"/>
        </w:rPr>
        <w:t xml:space="preserve"> Para ello, vamos a crear un archivo llamado </w:t>
      </w:r>
      <w:r w:rsidR="00C80109" w:rsidRPr="00C80109">
        <w:rPr>
          <w:b/>
          <w:lang w:eastAsia="es-AR"/>
        </w:rPr>
        <w:t>main.css</w:t>
      </w:r>
      <w:r w:rsidR="00C80109">
        <w:rPr>
          <w:lang w:eastAsia="es-AR"/>
        </w:rPr>
        <w:t xml:space="preserve"> en el directorio </w:t>
      </w:r>
      <w:r w:rsidR="00453ACE" w:rsidRPr="00453ACE">
        <w:rPr>
          <w:b/>
          <w:lang w:eastAsia="es-AR"/>
        </w:rPr>
        <w:t>assets</w:t>
      </w:r>
      <w:r w:rsidR="00453ACE">
        <w:rPr>
          <w:lang w:eastAsia="es-AR"/>
        </w:rPr>
        <w:t xml:space="preserve">, ubicado en </w:t>
      </w:r>
      <w:r w:rsidR="00453ACE" w:rsidRPr="00B346DF">
        <w:rPr>
          <w:b/>
          <w:lang w:eastAsia="es-AR"/>
        </w:rPr>
        <w:t>sources</w:t>
      </w:r>
      <w:r w:rsidR="00453ACE">
        <w:rPr>
          <w:lang w:eastAsia="es-AR"/>
        </w:rPr>
        <w:t>.</w:t>
      </w:r>
      <w:r w:rsidR="00E818E5">
        <w:rPr>
          <w:lang w:eastAsia="es-AR"/>
        </w:rPr>
        <w:t xml:space="preserve"> Le introducimos el siguiente contenido:</w:t>
      </w:r>
    </w:p>
    <w:p w:rsidR="00E818E5" w:rsidRPr="00145C8D" w:rsidRDefault="00E818E5" w:rsidP="00E818E5">
      <w:pPr>
        <w:spacing w:after="0"/>
        <w:rPr>
          <w:color w:val="29FF38"/>
          <w:highlight w:val="black"/>
          <w:lang w:eastAsia="es-AR"/>
        </w:rPr>
      </w:pPr>
      <w:r w:rsidRPr="00145C8D">
        <w:rPr>
          <w:color w:val="29FF38"/>
          <w:highlight w:val="black"/>
          <w:lang w:eastAsia="es-AR"/>
        </w:rPr>
        <w:t>.diferente {</w:t>
      </w:r>
    </w:p>
    <w:p w:rsidR="00E818E5" w:rsidRPr="00145C8D" w:rsidRDefault="00E818E5" w:rsidP="00E818E5">
      <w:pPr>
        <w:spacing w:after="0"/>
        <w:rPr>
          <w:color w:val="29FF38"/>
          <w:highlight w:val="black"/>
          <w:lang w:eastAsia="es-AR"/>
        </w:rPr>
      </w:pPr>
      <w:r w:rsidRPr="00145C8D">
        <w:rPr>
          <w:color w:val="29FF38"/>
          <w:highlight w:val="black"/>
          <w:lang w:eastAsia="es-AR"/>
        </w:rPr>
        <w:t xml:space="preserve">    background-color: blue</w:t>
      </w:r>
      <w:r w:rsidR="00145C8D" w:rsidRPr="00145C8D">
        <w:rPr>
          <w:color w:val="29FF38"/>
          <w:highlight w:val="black"/>
          <w:lang w:eastAsia="es-AR"/>
        </w:rPr>
        <w:t xml:space="preserve"> !important</w:t>
      </w:r>
      <w:r w:rsidRPr="00145C8D">
        <w:rPr>
          <w:color w:val="29FF38"/>
          <w:highlight w:val="black"/>
          <w:lang w:eastAsia="es-AR"/>
        </w:rPr>
        <w:t>;</w:t>
      </w:r>
    </w:p>
    <w:p w:rsidR="00E818E5" w:rsidRPr="00145C8D" w:rsidRDefault="00E818E5" w:rsidP="00E818E5">
      <w:pPr>
        <w:spacing w:after="0"/>
        <w:rPr>
          <w:color w:val="29FF38"/>
          <w:highlight w:val="black"/>
          <w:lang w:eastAsia="es-AR"/>
        </w:rPr>
      </w:pPr>
      <w:r w:rsidRPr="00145C8D">
        <w:rPr>
          <w:color w:val="29FF38"/>
          <w:highlight w:val="black"/>
          <w:lang w:eastAsia="es-AR"/>
        </w:rPr>
        <w:t xml:space="preserve">    color: </w:t>
      </w:r>
      <w:r w:rsidR="00145C8D" w:rsidRPr="00145C8D">
        <w:rPr>
          <w:color w:val="29FF38"/>
          <w:highlight w:val="black"/>
          <w:lang w:eastAsia="es-AR"/>
        </w:rPr>
        <w:t>white !important</w:t>
      </w:r>
    </w:p>
    <w:p w:rsidR="00E818E5" w:rsidRDefault="00E818E5" w:rsidP="00E818E5">
      <w:pPr>
        <w:spacing w:after="0"/>
        <w:rPr>
          <w:color w:val="29FF38"/>
          <w:lang w:eastAsia="es-AR"/>
        </w:rPr>
      </w:pPr>
      <w:r w:rsidRPr="00E818E5">
        <w:rPr>
          <w:color w:val="29FF38"/>
          <w:highlight w:val="black"/>
          <w:lang w:eastAsia="es-AR"/>
        </w:rPr>
        <w:t>}</w:t>
      </w:r>
    </w:p>
    <w:p w:rsidR="00466DBC" w:rsidRDefault="00E818E5" w:rsidP="00466DBC">
      <w:pPr>
        <w:spacing w:after="0"/>
        <w:rPr>
          <w:lang w:eastAsia="es-AR"/>
        </w:rPr>
      </w:pPr>
      <w:r>
        <w:rPr>
          <w:lang w:eastAsia="es-AR"/>
        </w:rPr>
        <w:t>Ya tenemos nuestro CSS, pero aún no está incluido en nuestro proyecto. Podemos comprobarlo visualizándolo en el navegador. Para incluirlo, abrimos el archivo</w:t>
      </w:r>
      <w:r w:rsidRPr="00E818E5">
        <w:rPr>
          <w:b/>
          <w:lang w:eastAsia="es-AR"/>
        </w:rPr>
        <w:t xml:space="preserve"> .angular-cli.json</w:t>
      </w:r>
      <w:r>
        <w:rPr>
          <w:lang w:eastAsia="es-AR"/>
        </w:rPr>
        <w:t xml:space="preserve">, ubicado en </w:t>
      </w:r>
      <w:r w:rsidRPr="00E818E5">
        <w:rPr>
          <w:b/>
          <w:lang w:eastAsia="es-AR"/>
        </w:rPr>
        <w:t>Site Root</w:t>
      </w:r>
      <w:r>
        <w:rPr>
          <w:lang w:eastAsia="es-AR"/>
        </w:rPr>
        <w:t>.</w:t>
      </w:r>
      <w:r w:rsidR="007160C4">
        <w:rPr>
          <w:lang w:eastAsia="es-AR"/>
        </w:rPr>
        <w:t xml:space="preserve"> Modificamos el contenido de </w:t>
      </w:r>
      <w:r w:rsidR="007160C4" w:rsidRPr="007160C4">
        <w:rPr>
          <w:lang w:eastAsia="es-AR"/>
        </w:rPr>
        <w:t>styles</w:t>
      </w:r>
      <w:r w:rsidR="007160C4">
        <w:rPr>
          <w:lang w:eastAsia="es-AR"/>
        </w:rPr>
        <w:t>, y le agregamos “</w:t>
      </w:r>
      <w:r w:rsidR="007160C4" w:rsidRPr="007160C4">
        <w:rPr>
          <w:b/>
          <w:lang w:eastAsia="es-AR"/>
        </w:rPr>
        <w:t>assets/main.css</w:t>
      </w:r>
      <w:r w:rsidR="007160C4">
        <w:rPr>
          <w:lang w:eastAsia="es-AR"/>
        </w:rPr>
        <w:t>”, inmediatamente después de “</w:t>
      </w:r>
      <w:r w:rsidR="007160C4" w:rsidRPr="007160C4">
        <w:rPr>
          <w:b/>
          <w:lang w:eastAsia="es-AR"/>
        </w:rPr>
        <w:t>styles.css</w:t>
      </w:r>
      <w:r w:rsidR="007160C4">
        <w:rPr>
          <w:lang w:eastAsia="es-AR"/>
        </w:rPr>
        <w:t>”, debería quedar así (ojo a la coma):</w:t>
      </w:r>
      <w:r w:rsidR="00466DBC" w:rsidRPr="00466DBC">
        <w:t xml:space="preserve"> </w:t>
      </w:r>
    </w:p>
    <w:p w:rsidR="00466DBC" w:rsidRPr="00466DBC" w:rsidRDefault="00466DBC" w:rsidP="00466DBC">
      <w:pPr>
        <w:spacing w:after="0"/>
        <w:rPr>
          <w:color w:val="29FF38"/>
          <w:highlight w:val="black"/>
          <w:lang w:eastAsia="es-AR"/>
        </w:rPr>
      </w:pPr>
      <w:r w:rsidRPr="00466DBC">
        <w:rPr>
          <w:color w:val="29FF38"/>
          <w:highlight w:val="black"/>
          <w:lang w:eastAsia="es-AR"/>
        </w:rPr>
        <w:t>"styles.css",</w:t>
      </w:r>
    </w:p>
    <w:p w:rsidR="00E818E5" w:rsidRDefault="00466DBC" w:rsidP="00466DBC">
      <w:pPr>
        <w:spacing w:after="0"/>
        <w:rPr>
          <w:lang w:eastAsia="es-AR"/>
        </w:rPr>
      </w:pPr>
      <w:r>
        <w:rPr>
          <w:color w:val="29FF38"/>
          <w:highlight w:val="black"/>
          <w:lang w:eastAsia="es-AR"/>
        </w:rPr>
        <w:t xml:space="preserve"> </w:t>
      </w:r>
      <w:r w:rsidRPr="00466DBC">
        <w:rPr>
          <w:color w:val="29FF38"/>
          <w:highlight w:val="black"/>
          <w:lang w:eastAsia="es-AR"/>
        </w:rPr>
        <w:t>"assets/main.css"</w:t>
      </w:r>
    </w:p>
    <w:p w:rsidR="007160C4" w:rsidRDefault="00145C8D" w:rsidP="00E818E5">
      <w:pPr>
        <w:spacing w:after="0"/>
        <w:rPr>
          <w:lang w:eastAsia="es-AR"/>
        </w:rPr>
      </w:pPr>
      <w:r>
        <w:rPr>
          <w:lang w:eastAsia="es-AR"/>
        </w:rPr>
        <w:t xml:space="preserve">Ya que el fichero </w:t>
      </w:r>
      <w:r w:rsidRPr="00145C8D">
        <w:rPr>
          <w:b/>
          <w:lang w:eastAsia="es-AR"/>
        </w:rPr>
        <w:t>.angular-cli.json</w:t>
      </w:r>
      <w:r>
        <w:rPr>
          <w:lang w:eastAsia="es-AR"/>
        </w:rPr>
        <w:t xml:space="preserve"> sólo se carga cuando iniciamos el servidor, lo reiniciamos.</w:t>
      </w:r>
    </w:p>
    <w:p w:rsidR="00145C8D" w:rsidRPr="00466DBC" w:rsidRDefault="00145C8D" w:rsidP="00E818E5">
      <w:pPr>
        <w:spacing w:after="0"/>
        <w:rPr>
          <w:lang w:eastAsia="es-AR"/>
        </w:rPr>
      </w:pPr>
      <w:r>
        <w:rPr>
          <w:lang w:eastAsia="es-AR"/>
        </w:rPr>
        <w:t xml:space="preserve">Ya nos habría cargado los nuevos estilos, pero no hemos usado la clase </w:t>
      </w:r>
      <w:r w:rsidRPr="000C168C">
        <w:rPr>
          <w:b/>
          <w:lang w:eastAsia="es-AR"/>
        </w:rPr>
        <w:t>.diferente</w:t>
      </w:r>
      <w:r>
        <w:rPr>
          <w:lang w:eastAsia="es-AR"/>
        </w:rPr>
        <w:t>. Para usarla, simplemente añadimos la clase a un elemento</w:t>
      </w:r>
      <w:r w:rsidR="00472C72">
        <w:rPr>
          <w:lang w:eastAsia="es-AR"/>
        </w:rPr>
        <w:t xml:space="preserve"> (sin el ., como hacemos siempre. </w:t>
      </w:r>
      <w:r w:rsidR="00472C72" w:rsidRPr="00472C72">
        <w:rPr>
          <w:b/>
          <w:lang w:eastAsia="es-AR"/>
        </w:rPr>
        <w:t>class=”diferente”</w:t>
      </w:r>
      <w:r w:rsidR="00472C72">
        <w:rPr>
          <w:lang w:eastAsia="es-AR"/>
        </w:rPr>
        <w:t>, no ser burro)</w:t>
      </w:r>
      <w:r>
        <w:rPr>
          <w:lang w:eastAsia="es-AR"/>
        </w:rPr>
        <w:t xml:space="preserve">. En nuestro caso, será </w:t>
      </w:r>
      <w:r w:rsidR="00542F14">
        <w:rPr>
          <w:lang w:eastAsia="es-AR"/>
        </w:rPr>
        <w:t xml:space="preserve">al div de </w:t>
      </w:r>
      <w:r w:rsidR="00542F14" w:rsidRPr="00542F14">
        <w:rPr>
          <w:b/>
          <w:lang w:eastAsia="es-AR"/>
        </w:rPr>
        <w:t>contador</w:t>
      </w:r>
      <w:r w:rsidR="00542F14">
        <w:rPr>
          <w:lang w:eastAsia="es-AR"/>
        </w:rPr>
        <w:t>.</w:t>
      </w:r>
    </w:p>
    <w:p w:rsidR="00CF0038" w:rsidRDefault="00CF0038" w:rsidP="00CF0038">
      <w:pPr>
        <w:pStyle w:val="Ttulo2"/>
        <w:numPr>
          <w:ilvl w:val="1"/>
          <w:numId w:val="19"/>
        </w:numPr>
      </w:pPr>
      <w:bookmarkStart w:id="35" w:name="_Toc504373827"/>
      <w:r>
        <w:t>Más información sobre eventos</w:t>
      </w:r>
      <w:bookmarkEnd w:id="35"/>
    </w:p>
    <w:p w:rsidR="00CF0038" w:rsidRDefault="00CF0038" w:rsidP="00CF0038">
      <w:r>
        <w:t xml:space="preserve">Cualquier evento de JavaScript está disponible en Angular. Para usarlo, </w:t>
      </w:r>
      <w:hyperlink r:id="rId17" w:history="1">
        <w:r w:rsidRPr="00CF0038">
          <w:rPr>
            <w:rStyle w:val="Hipervnculo"/>
          </w:rPr>
          <w:t>podemos seguir esta referencia ubicada en W3</w:t>
        </w:r>
      </w:hyperlink>
      <w:r>
        <w:t xml:space="preserve">. </w:t>
      </w:r>
    </w:p>
    <w:p w:rsidR="00CF0038" w:rsidRDefault="00CF0038" w:rsidP="00CF0038">
      <w:r>
        <w:t xml:space="preserve">Para usar un evento, por ejemplo, </w:t>
      </w:r>
      <w:r w:rsidRPr="00CF0038">
        <w:rPr>
          <w:b/>
        </w:rPr>
        <w:t>onclick</w:t>
      </w:r>
      <w:r>
        <w:t xml:space="preserve">, simplemente debemos </w:t>
      </w:r>
      <w:r w:rsidRPr="00CF0038">
        <w:rPr>
          <w:b/>
        </w:rPr>
        <w:t xml:space="preserve">eliminarle el </w:t>
      </w:r>
      <w:r w:rsidRPr="00CF0038">
        <w:rPr>
          <w:b/>
          <w:i/>
        </w:rPr>
        <w:t>on</w:t>
      </w:r>
      <w:r>
        <w:t xml:space="preserve"> del principio y </w:t>
      </w:r>
      <w:r w:rsidRPr="00CF0038">
        <w:rPr>
          <w:b/>
        </w:rPr>
        <w:t xml:space="preserve">ponerlo entre paréntesis </w:t>
      </w:r>
      <w:r>
        <w:t>dentro de nuestra plantilla de angular. Por ejemplo, lo que en JavaScript sería:</w:t>
      </w:r>
    </w:p>
    <w:p w:rsidR="00CF0038" w:rsidRDefault="00CF0038" w:rsidP="00CF0038">
      <w:pPr>
        <w:rPr>
          <w:color w:val="29FF38"/>
        </w:rPr>
      </w:pPr>
      <w:bookmarkStart w:id="36" w:name="OLE_LINK1"/>
      <w:bookmarkStart w:id="37" w:name="OLE_LINK2"/>
      <w:r w:rsidRPr="00CF0038">
        <w:rPr>
          <w:color w:val="29FF38"/>
          <w:highlight w:val="black"/>
        </w:rPr>
        <w:t>&lt;img src=”…” ondrag=”miFuncion()”&gt;</w:t>
      </w:r>
    </w:p>
    <w:bookmarkEnd w:id="36"/>
    <w:bookmarkEnd w:id="37"/>
    <w:p w:rsidR="00CF0038" w:rsidRDefault="00CF0038" w:rsidP="00CF0038">
      <w:r>
        <w:t>En angular2+ sería:</w:t>
      </w:r>
    </w:p>
    <w:p w:rsidR="00CF0038" w:rsidRDefault="00CF0038" w:rsidP="00CF0038">
      <w:pPr>
        <w:rPr>
          <w:color w:val="29FF38"/>
        </w:rPr>
      </w:pPr>
      <w:r w:rsidRPr="00CF0038">
        <w:rPr>
          <w:color w:val="29FF38"/>
          <w:highlight w:val="black"/>
        </w:rPr>
        <w:t xml:space="preserve">&lt;img src=”…” </w:t>
      </w:r>
      <w:r>
        <w:rPr>
          <w:color w:val="29FF38"/>
          <w:highlight w:val="black"/>
        </w:rPr>
        <w:t>(</w:t>
      </w:r>
      <w:r w:rsidRPr="00CF0038">
        <w:rPr>
          <w:color w:val="29FF38"/>
          <w:highlight w:val="black"/>
        </w:rPr>
        <w:t>drag</w:t>
      </w:r>
      <w:r>
        <w:rPr>
          <w:color w:val="29FF38"/>
          <w:highlight w:val="black"/>
        </w:rPr>
        <w:t>)</w:t>
      </w:r>
      <w:r w:rsidRPr="00CF0038">
        <w:rPr>
          <w:color w:val="29FF38"/>
          <w:highlight w:val="black"/>
        </w:rPr>
        <w:t>=”miFuncion()”&gt;</w:t>
      </w:r>
    </w:p>
    <w:p w:rsidR="002329C8" w:rsidRPr="002329C8" w:rsidRDefault="002329C8" w:rsidP="00CF0038">
      <w:r>
        <w:br w:type="page"/>
      </w:r>
    </w:p>
    <w:p w:rsidR="00884363" w:rsidRDefault="00884363" w:rsidP="00C000E3">
      <w:pPr>
        <w:pStyle w:val="Ttulo1"/>
        <w:numPr>
          <w:ilvl w:val="0"/>
          <w:numId w:val="19"/>
        </w:numPr>
      </w:pPr>
      <w:bookmarkStart w:id="38" w:name="_Toc504373828"/>
      <w:r>
        <w:lastRenderedPageBreak/>
        <w:t>Servicios</w:t>
      </w:r>
      <w:bookmarkEnd w:id="38"/>
    </w:p>
    <w:p w:rsidR="00036431" w:rsidRDefault="00016EB3" w:rsidP="00036431">
      <w:pPr>
        <w:rPr>
          <w:lang w:eastAsia="es-AR"/>
        </w:rPr>
      </w:pPr>
      <w:r>
        <w:rPr>
          <w:lang w:eastAsia="es-AR"/>
        </w:rPr>
        <w:t xml:space="preserve">Los servicios se cargan en la fase Bootstrap de la aplicación. Por ello, para poder inyectarlo correctamente en nuestro componente, es necesario </w:t>
      </w:r>
      <w:r w:rsidR="00C968B8">
        <w:rPr>
          <w:lang w:eastAsia="es-AR"/>
        </w:rPr>
        <w:t>agregarlo a la fase de carga de nuestra aplicación y después usarlo correctamente.</w:t>
      </w:r>
      <w:r w:rsidR="00036431" w:rsidRPr="00036431">
        <w:rPr>
          <w:lang w:eastAsia="es-AR"/>
        </w:rPr>
        <w:t xml:space="preserve"> </w:t>
      </w:r>
    </w:p>
    <w:p w:rsidR="00016EB3" w:rsidRPr="00016EB3" w:rsidRDefault="00036431" w:rsidP="00016EB3">
      <w:pPr>
        <w:pStyle w:val="Ttulo2"/>
        <w:numPr>
          <w:ilvl w:val="1"/>
          <w:numId w:val="19"/>
        </w:numPr>
      </w:pPr>
      <w:bookmarkStart w:id="39" w:name="_Toc504373829"/>
      <w:r>
        <w:t>Creando el servicio de geolocalización</w:t>
      </w:r>
      <w:bookmarkEnd w:id="39"/>
    </w:p>
    <w:p w:rsidR="00A43990" w:rsidRDefault="00016EB3" w:rsidP="0095543C">
      <w:pPr>
        <w:rPr>
          <w:lang w:eastAsia="es-AR"/>
        </w:rPr>
      </w:pPr>
      <w:r>
        <w:rPr>
          <w:lang w:eastAsia="es-AR"/>
        </w:rPr>
        <w:t xml:space="preserve">Vamos a crear un servicio que consiga las coordenadas de ubicación del cliente. Para ello, vamos a crear un archivo llamado </w:t>
      </w:r>
      <w:r w:rsidR="00E53AA1" w:rsidRPr="00E53AA1">
        <w:rPr>
          <w:b/>
          <w:lang w:eastAsia="es-AR"/>
        </w:rPr>
        <w:t>geolocalización.service.ts</w:t>
      </w:r>
      <w:r w:rsidR="00E53AA1">
        <w:rPr>
          <w:lang w:eastAsia="es-AR"/>
        </w:rPr>
        <w:t xml:space="preserve"> en netbeans. Va a estar ubicado en </w:t>
      </w:r>
      <w:r w:rsidR="00E53AA1" w:rsidRPr="00E53AA1">
        <w:rPr>
          <w:b/>
          <w:lang w:eastAsia="es-AR"/>
        </w:rPr>
        <w:t>Sources</w:t>
      </w:r>
      <w:r w:rsidR="00E53AA1">
        <w:rPr>
          <w:lang w:eastAsia="es-AR"/>
        </w:rPr>
        <w:t xml:space="preserve"> &gt; </w:t>
      </w:r>
      <w:r w:rsidR="00E53AA1" w:rsidRPr="00E53AA1">
        <w:rPr>
          <w:b/>
          <w:lang w:eastAsia="es-AR"/>
        </w:rPr>
        <w:t>app</w:t>
      </w:r>
      <w:r w:rsidR="00E53AA1">
        <w:rPr>
          <w:lang w:eastAsia="es-AR"/>
        </w:rPr>
        <w:t xml:space="preserve">. Para crear un fichero con extensión </w:t>
      </w:r>
      <w:r w:rsidR="00E53AA1" w:rsidRPr="00E53AA1">
        <w:rPr>
          <w:b/>
          <w:lang w:eastAsia="es-AR"/>
        </w:rPr>
        <w:t>.ts</w:t>
      </w:r>
      <w:r w:rsidR="00E53AA1">
        <w:rPr>
          <w:lang w:eastAsia="es-AR"/>
        </w:rPr>
        <w:t>, debemos buscar typescript en el cuadro de búsqueda que aparece al crear un archivo.</w:t>
      </w:r>
    </w:p>
    <w:p w:rsidR="00036431" w:rsidRDefault="00A43990" w:rsidP="00036431">
      <w:r w:rsidRPr="00A43990">
        <w:rPr>
          <w:b/>
          <w:lang w:eastAsia="es-AR"/>
        </w:rPr>
        <w:t>OJO</w:t>
      </w:r>
      <w:r>
        <w:rPr>
          <w:lang w:eastAsia="es-AR"/>
        </w:rPr>
        <w:t>: la extensión .ts se agrega automáticamente. Revisar que nuestro fichero no tiene el .ts duplicado al final.</w:t>
      </w:r>
    </w:p>
    <w:p w:rsidR="00A43990" w:rsidRDefault="00640840" w:rsidP="0095543C">
      <w:pPr>
        <w:rPr>
          <w:lang w:eastAsia="es-AR"/>
        </w:rPr>
      </w:pPr>
      <w:r>
        <w:rPr>
          <w:lang w:eastAsia="es-AR"/>
        </w:rPr>
        <w:t>Rellenamos el archivo con el siguiente contenido: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>import {Injectable} from '@angular/core';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bookmarkStart w:id="40" w:name="OLE_LINK4"/>
      <w:bookmarkStart w:id="41" w:name="OLE_LINK5"/>
      <w:bookmarkStart w:id="42" w:name="OLE_LINK6"/>
      <w:r w:rsidRPr="00640840">
        <w:rPr>
          <w:color w:val="29FF38"/>
          <w:highlight w:val="black"/>
          <w:lang w:eastAsia="es-AR"/>
        </w:rPr>
        <w:t>@Injectable()</w:t>
      </w:r>
    </w:p>
    <w:bookmarkEnd w:id="40"/>
    <w:bookmarkEnd w:id="41"/>
    <w:bookmarkEnd w:id="42"/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>export class GeolocalizacionService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getCoords()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if (navigator.geolocation)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    return navigator.geolocation.getCurrentPosition(this.devolverPosicion);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} else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    return "ERROR DE GEOLOCALIZACIÓN";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}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}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</w:t>
      </w:r>
      <w:r w:rsidR="00217F5A" w:rsidRPr="00217F5A">
        <w:rPr>
          <w:color w:val="29FF38"/>
          <w:highlight w:val="black"/>
          <w:lang w:eastAsia="es-AR"/>
        </w:rPr>
        <w:t>private</w:t>
      </w:r>
      <w:r w:rsidR="00217F5A">
        <w:rPr>
          <w:color w:val="29FF38"/>
          <w:highlight w:val="black"/>
          <w:lang w:eastAsia="es-AR"/>
        </w:rPr>
        <w:t xml:space="preserve"> </w:t>
      </w:r>
      <w:r w:rsidRPr="00640840">
        <w:rPr>
          <w:color w:val="29FF38"/>
          <w:highlight w:val="black"/>
          <w:lang w:eastAsia="es-AR"/>
        </w:rPr>
        <w:t>devolverPosicion(position: any)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/* Devuelve un objeto con las propiedades lat y lng */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return {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    "lat": position.coords.latitude,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    "lng": position.coords.longitude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    };</w:t>
      </w:r>
    </w:p>
    <w:p w:rsidR="00640840" w:rsidRPr="00640840" w:rsidRDefault="00640840" w:rsidP="00640840">
      <w:pPr>
        <w:spacing w:after="0"/>
        <w:rPr>
          <w:color w:val="29FF38"/>
          <w:highlight w:val="black"/>
          <w:lang w:eastAsia="es-AR"/>
        </w:rPr>
      </w:pPr>
      <w:r w:rsidRPr="00640840">
        <w:rPr>
          <w:color w:val="29FF38"/>
          <w:highlight w:val="black"/>
          <w:lang w:eastAsia="es-AR"/>
        </w:rPr>
        <w:t xml:space="preserve">    }</w:t>
      </w:r>
    </w:p>
    <w:p w:rsidR="00640840" w:rsidRDefault="00640840" w:rsidP="00640840">
      <w:pPr>
        <w:spacing w:after="0"/>
        <w:rPr>
          <w:color w:val="29FF38"/>
          <w:lang w:eastAsia="es-AR"/>
        </w:rPr>
      </w:pPr>
      <w:r w:rsidRPr="00640840">
        <w:rPr>
          <w:color w:val="29FF38"/>
          <w:highlight w:val="black"/>
          <w:lang w:eastAsia="es-AR"/>
        </w:rPr>
        <w:t>}</w:t>
      </w:r>
    </w:p>
    <w:p w:rsidR="00640840" w:rsidRDefault="00640840" w:rsidP="00640840">
      <w:pPr>
        <w:spacing w:after="0"/>
        <w:rPr>
          <w:lang w:eastAsia="es-AR"/>
        </w:rPr>
      </w:pPr>
      <w:r>
        <w:rPr>
          <w:lang w:eastAsia="es-AR"/>
        </w:rPr>
        <w:t xml:space="preserve">El código es simple si se conoce la api de geolocalización de JavaScript. Devuelve un objeto con las propiedades </w:t>
      </w:r>
      <w:r w:rsidRPr="00640840">
        <w:rPr>
          <w:b/>
          <w:lang w:eastAsia="es-AR"/>
        </w:rPr>
        <w:t>lat</w:t>
      </w:r>
      <w:r>
        <w:rPr>
          <w:lang w:eastAsia="es-AR"/>
        </w:rPr>
        <w:t xml:space="preserve"> y </w:t>
      </w:r>
      <w:r w:rsidRPr="00640840">
        <w:rPr>
          <w:b/>
          <w:lang w:eastAsia="es-AR"/>
        </w:rPr>
        <w:t>lng</w:t>
      </w:r>
      <w:r>
        <w:rPr>
          <w:lang w:eastAsia="es-AR"/>
        </w:rPr>
        <w:t>, que contiene respectivamente la latitud y la longitud.</w:t>
      </w:r>
      <w:r w:rsidR="008F3F3B">
        <w:rPr>
          <w:lang w:eastAsia="es-AR"/>
        </w:rPr>
        <w:t xml:space="preserve"> Cabe destacar la etiqueta </w:t>
      </w:r>
      <w:r w:rsidR="008F3F3B" w:rsidRPr="00E64723">
        <w:rPr>
          <w:b/>
          <w:lang w:eastAsia="es-AR"/>
        </w:rPr>
        <w:t>@Injectable()</w:t>
      </w:r>
      <w:r w:rsidR="00E64723">
        <w:rPr>
          <w:lang w:eastAsia="es-AR"/>
        </w:rPr>
        <w:t xml:space="preserve">, la cual </w:t>
      </w:r>
      <w:r w:rsidR="00036431">
        <w:rPr>
          <w:lang w:eastAsia="es-AR"/>
        </w:rPr>
        <w:t>permite inyectar el servicio en los componentes.</w:t>
      </w:r>
    </w:p>
    <w:p w:rsidR="0060770D" w:rsidRDefault="00036431" w:rsidP="00640840">
      <w:pPr>
        <w:spacing w:after="0"/>
        <w:rPr>
          <w:lang w:eastAsia="es-AR"/>
        </w:rPr>
      </w:pPr>
      <w:r w:rsidRPr="00036431">
        <w:rPr>
          <w:b/>
          <w:lang w:eastAsia="es-AR"/>
        </w:rPr>
        <w:t>Nota</w:t>
      </w:r>
      <w:r>
        <w:rPr>
          <w:lang w:eastAsia="es-AR"/>
        </w:rPr>
        <w:t>: El nombre de la clase debe ser igual al nombre del archivo, respetando mayúsculas y minúsculas, para seguir buenas prácticas.</w:t>
      </w:r>
    </w:p>
    <w:p w:rsidR="00036431" w:rsidRDefault="0060770D" w:rsidP="002C5102">
      <w:pPr>
        <w:rPr>
          <w:lang w:eastAsia="es-AR"/>
        </w:rPr>
      </w:pPr>
      <w:r>
        <w:rPr>
          <w:lang w:eastAsia="es-AR"/>
        </w:rPr>
        <w:br w:type="page"/>
      </w:r>
    </w:p>
    <w:p w:rsidR="00036431" w:rsidRDefault="00036431" w:rsidP="00036431">
      <w:pPr>
        <w:pStyle w:val="Ttulo2"/>
        <w:numPr>
          <w:ilvl w:val="1"/>
          <w:numId w:val="19"/>
        </w:numPr>
      </w:pPr>
      <w:bookmarkStart w:id="43" w:name="_Toc504373830"/>
      <w:r>
        <w:lastRenderedPageBreak/>
        <w:t>Inyectando el servicio</w:t>
      </w:r>
      <w:r w:rsidR="00A52AA5">
        <w:t xml:space="preserve"> al bootstrap</w:t>
      </w:r>
      <w:bookmarkEnd w:id="43"/>
    </w:p>
    <w:p w:rsidR="00036431" w:rsidRDefault="002C5102" w:rsidP="00036431">
      <w:pPr>
        <w:rPr>
          <w:lang w:eastAsia="es-AR"/>
        </w:rPr>
      </w:pPr>
      <w:r>
        <w:rPr>
          <w:lang w:eastAsia="es-AR"/>
        </w:rPr>
        <w:t xml:space="preserve">Para poder inyectar el servicio en nuestro componente, primero lo debemos agregar a nuestra fase de carga (o Bootstrap). Para ello, agregamos esta línea (la cual importará la clase que acabamos de generar) a nuestro fichero </w:t>
      </w:r>
      <w:r w:rsidRPr="002C5102">
        <w:rPr>
          <w:b/>
          <w:lang w:eastAsia="es-AR"/>
        </w:rPr>
        <w:t>app.module.ts</w:t>
      </w:r>
      <w:r>
        <w:rPr>
          <w:lang w:eastAsia="es-AR"/>
        </w:rPr>
        <w:t>.</w:t>
      </w:r>
    </w:p>
    <w:p w:rsidR="00036431" w:rsidRPr="00A52AA5" w:rsidRDefault="00036431" w:rsidP="00036431">
      <w:pPr>
        <w:rPr>
          <w:color w:val="29FF38"/>
          <w:lang w:eastAsia="es-AR"/>
        </w:rPr>
      </w:pPr>
      <w:bookmarkStart w:id="44" w:name="OLE_LINK7"/>
      <w:bookmarkStart w:id="45" w:name="OLE_LINK8"/>
      <w:bookmarkStart w:id="46" w:name="OLE_LINK9"/>
      <w:r w:rsidRPr="00A52AA5">
        <w:rPr>
          <w:color w:val="29FF38"/>
          <w:highlight w:val="black"/>
          <w:lang w:eastAsia="es-AR"/>
        </w:rPr>
        <w:t>import { GeolocalizacionService } from './geolocalizacion.service';</w:t>
      </w:r>
    </w:p>
    <w:bookmarkEnd w:id="44"/>
    <w:bookmarkEnd w:id="45"/>
    <w:bookmarkEnd w:id="46"/>
    <w:p w:rsidR="00A52AA5" w:rsidRDefault="00A52AA5" w:rsidP="00036431">
      <w:pPr>
        <w:rPr>
          <w:lang w:eastAsia="es-AR"/>
        </w:rPr>
      </w:pPr>
      <w:r>
        <w:rPr>
          <w:lang w:eastAsia="es-AR"/>
        </w:rPr>
        <w:t xml:space="preserve">Tras esto, buscamos la línea que pone </w:t>
      </w:r>
      <w:r w:rsidRPr="00A52AA5">
        <w:rPr>
          <w:b/>
          <w:lang w:eastAsia="es-AR"/>
        </w:rPr>
        <w:t>provide</w:t>
      </w:r>
      <w:r>
        <w:rPr>
          <w:b/>
          <w:lang w:eastAsia="es-AR"/>
        </w:rPr>
        <w:t>r</w:t>
      </w:r>
      <w:r w:rsidRPr="00A52AA5">
        <w:rPr>
          <w:b/>
          <w:lang w:eastAsia="es-AR"/>
        </w:rPr>
        <w:t>s</w:t>
      </w:r>
      <w:r>
        <w:rPr>
          <w:lang w:eastAsia="es-AR"/>
        </w:rPr>
        <w:t xml:space="preserve">, y entre los corchetes siguientes, añadimos </w:t>
      </w:r>
      <w:r w:rsidRPr="00A52AA5">
        <w:rPr>
          <w:b/>
          <w:lang w:eastAsia="es-AR"/>
        </w:rPr>
        <w:t>GeolocalizacionService</w:t>
      </w:r>
      <w:r>
        <w:rPr>
          <w:lang w:eastAsia="es-AR"/>
        </w:rPr>
        <w:t>.</w:t>
      </w:r>
    </w:p>
    <w:p w:rsidR="00A52AA5" w:rsidRDefault="00A52AA5" w:rsidP="00A52AA5">
      <w:pPr>
        <w:pStyle w:val="Ttulo2"/>
        <w:numPr>
          <w:ilvl w:val="1"/>
          <w:numId w:val="19"/>
        </w:numPr>
      </w:pPr>
      <w:bookmarkStart w:id="47" w:name="_Toc504373831"/>
      <w:r>
        <w:t>Inyectando el servicio al componente y usándolo</w:t>
      </w:r>
      <w:bookmarkEnd w:id="47"/>
    </w:p>
    <w:p w:rsidR="00A52AA5" w:rsidRDefault="00A52AA5" w:rsidP="00A52AA5">
      <w:pPr>
        <w:rPr>
          <w:lang w:eastAsia="es-AR"/>
        </w:rPr>
      </w:pPr>
      <w:r>
        <w:rPr>
          <w:lang w:eastAsia="es-AR"/>
        </w:rPr>
        <w:t>Para inyectar el servicio al componente, debemos lógicamente importar la clase (ya que sino no sería reconocida):</w:t>
      </w:r>
    </w:p>
    <w:p w:rsidR="00A52AA5" w:rsidRPr="00A52AA5" w:rsidRDefault="00A52AA5" w:rsidP="00A52AA5">
      <w:pPr>
        <w:rPr>
          <w:color w:val="29FF38"/>
          <w:lang w:eastAsia="es-AR"/>
        </w:rPr>
      </w:pPr>
      <w:r w:rsidRPr="00A52AA5">
        <w:rPr>
          <w:color w:val="29FF38"/>
          <w:highlight w:val="black"/>
          <w:lang w:eastAsia="es-AR"/>
        </w:rPr>
        <w:t>import { GeolocalizacionService } from './geolocalizacion.service';</w:t>
      </w:r>
    </w:p>
    <w:p w:rsidR="00A52AA5" w:rsidRDefault="00A52AA5" w:rsidP="00A52AA5">
      <w:pPr>
        <w:rPr>
          <w:lang w:eastAsia="es-AR"/>
        </w:rPr>
      </w:pPr>
      <w:r>
        <w:rPr>
          <w:lang w:eastAsia="es-AR"/>
        </w:rPr>
        <w:t>Y después crear un constructor con el servicio inyectado:</w:t>
      </w:r>
    </w:p>
    <w:p w:rsidR="00A52AA5" w:rsidRPr="00A52AA5" w:rsidRDefault="00A52AA5" w:rsidP="00A52AA5">
      <w:pPr>
        <w:spacing w:after="0"/>
        <w:rPr>
          <w:color w:val="29FF38"/>
          <w:highlight w:val="black"/>
          <w:lang w:eastAsia="es-AR"/>
        </w:rPr>
      </w:pPr>
      <w:r w:rsidRPr="00A52AA5">
        <w:rPr>
          <w:color w:val="29FF38"/>
          <w:highlight w:val="black"/>
          <w:lang w:eastAsia="es-AR"/>
        </w:rPr>
        <w:t>constructor(private geo:</w:t>
      </w:r>
      <w:bookmarkStart w:id="48" w:name="OLE_LINK10"/>
      <w:bookmarkStart w:id="49" w:name="OLE_LINK11"/>
      <w:r w:rsidRPr="00A52AA5">
        <w:rPr>
          <w:color w:val="29FF38"/>
          <w:highlight w:val="black"/>
          <w:lang w:eastAsia="es-AR"/>
        </w:rPr>
        <w:t>GeolocalizacionService</w:t>
      </w:r>
      <w:bookmarkEnd w:id="48"/>
      <w:bookmarkEnd w:id="49"/>
      <w:r w:rsidRPr="00A52AA5">
        <w:rPr>
          <w:color w:val="29FF38"/>
          <w:highlight w:val="black"/>
          <w:lang w:eastAsia="es-AR"/>
        </w:rPr>
        <w:t>)</w:t>
      </w:r>
    </w:p>
    <w:p w:rsidR="00A52AA5" w:rsidRPr="00A52AA5" w:rsidRDefault="00A52AA5" w:rsidP="00A52AA5">
      <w:pPr>
        <w:spacing w:after="0"/>
        <w:rPr>
          <w:color w:val="29FF38"/>
          <w:highlight w:val="black"/>
          <w:lang w:eastAsia="es-AR"/>
        </w:rPr>
      </w:pPr>
      <w:r w:rsidRPr="00A52AA5">
        <w:rPr>
          <w:color w:val="29FF38"/>
          <w:highlight w:val="black"/>
          <w:lang w:eastAsia="es-AR"/>
        </w:rPr>
        <w:t xml:space="preserve">  {</w:t>
      </w:r>
    </w:p>
    <w:p w:rsidR="00A52AA5" w:rsidRPr="00A52AA5" w:rsidRDefault="00A52AA5" w:rsidP="00A52AA5">
      <w:pPr>
        <w:spacing w:after="0"/>
        <w:rPr>
          <w:color w:val="29FF38"/>
          <w:highlight w:val="black"/>
          <w:lang w:eastAsia="es-AR"/>
        </w:rPr>
      </w:pPr>
      <w:r w:rsidRPr="00A52AA5">
        <w:rPr>
          <w:color w:val="29FF38"/>
          <w:highlight w:val="black"/>
          <w:lang w:eastAsia="es-AR"/>
        </w:rPr>
        <w:t xml:space="preserve">      console.log(geo.getCoords());</w:t>
      </w:r>
    </w:p>
    <w:p w:rsidR="00A52AA5" w:rsidRPr="00A52AA5" w:rsidRDefault="00A52AA5" w:rsidP="00A52AA5">
      <w:pPr>
        <w:spacing w:after="0"/>
        <w:rPr>
          <w:color w:val="29FF38"/>
          <w:lang w:eastAsia="es-AR"/>
        </w:rPr>
      </w:pPr>
      <w:r w:rsidRPr="00A52AA5">
        <w:rPr>
          <w:color w:val="29FF38"/>
          <w:highlight w:val="black"/>
          <w:lang w:eastAsia="es-AR"/>
        </w:rPr>
        <w:t xml:space="preserve">  }</w:t>
      </w:r>
    </w:p>
    <w:p w:rsidR="00A710EC" w:rsidRDefault="00A52AA5" w:rsidP="004422CF">
      <w:pPr>
        <w:spacing w:after="0"/>
        <w:rPr>
          <w:lang w:eastAsia="es-AR"/>
        </w:rPr>
      </w:pPr>
      <w:r>
        <w:rPr>
          <w:lang w:eastAsia="es-AR"/>
        </w:rPr>
        <w:t xml:space="preserve">De este modo, tendremos acceso desde todo el componente a la clase </w:t>
      </w:r>
      <w:r w:rsidRPr="00A52AA5">
        <w:rPr>
          <w:b/>
          <w:lang w:eastAsia="es-AR"/>
        </w:rPr>
        <w:t>GeolocalizacionService</w:t>
      </w:r>
      <w:r>
        <w:rPr>
          <w:lang w:eastAsia="es-AR"/>
        </w:rPr>
        <w:t>. Como se puede apreciar, nos mostrará las coordenadas por un console.log una vez se inicie el componente.</w:t>
      </w:r>
      <w:r w:rsidR="007C408B">
        <w:rPr>
          <w:lang w:eastAsia="es-AR"/>
        </w:rPr>
        <w:t xml:space="preserve"> </w:t>
      </w:r>
    </w:p>
    <w:p w:rsidR="007C408B" w:rsidRPr="007C408B" w:rsidRDefault="00A97E13" w:rsidP="00A710EC">
      <w:pPr>
        <w:rPr>
          <w:lang w:eastAsia="es-AR"/>
        </w:rPr>
      </w:pPr>
      <w:r>
        <w:rPr>
          <w:lang w:eastAsia="es-AR"/>
        </w:rPr>
        <w:t>Podemos hacer lo que queramos con esas coordenadas, pasarlas a atributos y mostrarlas a través del componente, pasarlas a un API Rest…</w:t>
      </w:r>
      <w:r w:rsidR="00A710EC">
        <w:rPr>
          <w:lang w:eastAsia="es-AR"/>
        </w:rPr>
        <w:br w:type="page"/>
      </w:r>
    </w:p>
    <w:p w:rsidR="00884363" w:rsidRDefault="00884363" w:rsidP="00884363">
      <w:pPr>
        <w:pStyle w:val="Ttulo1"/>
        <w:numPr>
          <w:ilvl w:val="0"/>
          <w:numId w:val="19"/>
        </w:numPr>
      </w:pPr>
      <w:bookmarkStart w:id="50" w:name="_Toc504373832"/>
      <w:r>
        <w:lastRenderedPageBreak/>
        <w:t>Módulos</w:t>
      </w:r>
      <w:bookmarkEnd w:id="50"/>
    </w:p>
    <w:p w:rsidR="00884363" w:rsidRDefault="00884363" w:rsidP="00884363">
      <w:pPr>
        <w:rPr>
          <w:lang w:eastAsia="es-AR"/>
        </w:rPr>
      </w:pPr>
      <w:r>
        <w:rPr>
          <w:lang w:eastAsia="es-AR"/>
        </w:rPr>
        <w:t>En este tutorial no ahondaremos demasiado en los módulos ya que son ligeramente más complejos, y en nuestro tutorial no tendrían mucha utilidad. Tienen una elevada complejidad, ya que hay que añadirlo y saber su herencia, pero tienen unos usos muy buenos: Traducir la página a tiempo real, un módulo de carga dinámica…</w:t>
      </w:r>
    </w:p>
    <w:p w:rsidR="00A36F61" w:rsidRDefault="00A36F61" w:rsidP="00A36F61">
      <w:pPr>
        <w:pStyle w:val="Ttulo2"/>
        <w:numPr>
          <w:ilvl w:val="1"/>
          <w:numId w:val="19"/>
        </w:numPr>
      </w:pPr>
      <w:bookmarkStart w:id="51" w:name="_Toc504373833"/>
      <w:r>
        <w:t>El Router</w:t>
      </w:r>
      <w:bookmarkEnd w:id="51"/>
    </w:p>
    <w:p w:rsidR="00884363" w:rsidRDefault="00884363" w:rsidP="00884363">
      <w:pPr>
        <w:rPr>
          <w:lang w:eastAsia="es-AR"/>
        </w:rPr>
      </w:pPr>
      <w:r>
        <w:rPr>
          <w:lang w:eastAsia="es-AR"/>
        </w:rPr>
        <w:t xml:space="preserve">En este caso usaremos el módulo para crear un </w:t>
      </w:r>
      <w:r w:rsidRPr="00884363">
        <w:rPr>
          <w:b/>
          <w:lang w:eastAsia="es-AR"/>
        </w:rPr>
        <w:t>Router</w:t>
      </w:r>
      <w:r>
        <w:rPr>
          <w:lang w:eastAsia="es-AR"/>
        </w:rPr>
        <w:t>. El router es la navegación de la página, es decir, definir el nombre de las páginas y a qué componente apuntan. Ésta es realmente una de las magias de Angular, y aunque es algo complejo, allá vamos.</w:t>
      </w:r>
    </w:p>
    <w:p w:rsidR="00A36F61" w:rsidRDefault="00A36F61" w:rsidP="00A36F61">
      <w:pPr>
        <w:pStyle w:val="Ttulo2"/>
        <w:numPr>
          <w:ilvl w:val="1"/>
          <w:numId w:val="19"/>
        </w:numPr>
      </w:pPr>
      <w:bookmarkStart w:id="52" w:name="_Toc504373834"/>
      <w:r>
        <w:t>Creando los componentes necesarios</w:t>
      </w:r>
      <w:bookmarkEnd w:id="52"/>
    </w:p>
    <w:p w:rsidR="00A36F61" w:rsidRPr="00A36F61" w:rsidRDefault="00814FF2" w:rsidP="00884363">
      <w:pPr>
        <w:rPr>
          <w:color w:val="29FF38"/>
          <w:lang w:eastAsia="es-AR"/>
        </w:rPr>
      </w:pPr>
      <w:r>
        <w:rPr>
          <w:lang w:eastAsia="es-AR"/>
        </w:rPr>
        <w:t>En primer lugar agregaremos otro componente. Usaremos el CLI de Angular</w:t>
      </w:r>
      <w:r w:rsidR="00F012FB">
        <w:rPr>
          <w:lang w:eastAsia="es-AR"/>
        </w:rPr>
        <w:t>.</w:t>
      </w:r>
      <w:r w:rsidR="00A36F61">
        <w:rPr>
          <w:lang w:eastAsia="es-AR"/>
        </w:rPr>
        <w:t xml:space="preserve"> Para ello, corremos el siguiente comando en la ruta base del proyecto: </w:t>
      </w:r>
      <w:bookmarkStart w:id="53" w:name="OLE_LINK18"/>
      <w:bookmarkStart w:id="54" w:name="OLE_LINK19"/>
      <w:r w:rsidR="00A36F61" w:rsidRPr="00A36F61">
        <w:rPr>
          <w:color w:val="29FF38"/>
          <w:highlight w:val="black"/>
          <w:lang w:eastAsia="es-AR"/>
        </w:rPr>
        <w:t>ng generate component componente2</w:t>
      </w:r>
      <w:bookmarkEnd w:id="53"/>
      <w:bookmarkEnd w:id="54"/>
    </w:p>
    <w:p w:rsidR="00F012FB" w:rsidRDefault="00F012FB" w:rsidP="00884363">
      <w:r>
        <w:rPr>
          <w:lang w:eastAsia="es-AR"/>
        </w:rPr>
        <w:t xml:space="preserve">Tras esto, modificaremos el selector para el módulo </w:t>
      </w:r>
      <w:r w:rsidRPr="00F012FB">
        <w:rPr>
          <w:b/>
          <w:lang w:eastAsia="es-AR"/>
        </w:rPr>
        <w:t>app.component</w:t>
      </w:r>
      <w:r>
        <w:rPr>
          <w:lang w:eastAsia="es-AR"/>
        </w:rPr>
        <w:t xml:space="preserve"> y </w:t>
      </w:r>
      <w:r w:rsidRPr="00F012FB">
        <w:rPr>
          <w:b/>
          <w:lang w:eastAsia="es-AR"/>
        </w:rPr>
        <w:t>componente2.component</w:t>
      </w:r>
      <w:r>
        <w:rPr>
          <w:lang w:eastAsia="es-AR"/>
        </w:rPr>
        <w:t xml:space="preserve">. </w:t>
      </w:r>
      <w:r w:rsidR="00BD1317">
        <w:rPr>
          <w:lang w:eastAsia="es-AR"/>
        </w:rPr>
        <w:t>Debemos eliminar el atributo selector, para que coja la etiqueta por defecto (</w:t>
      </w:r>
      <w:r w:rsidR="00BD1317" w:rsidRPr="00BD1317">
        <w:rPr>
          <w:b/>
          <w:lang w:eastAsia="es-AR"/>
        </w:rPr>
        <w:t>router-outlet</w:t>
      </w:r>
      <w:r w:rsidR="00BD1317">
        <w:rPr>
          <w:lang w:eastAsia="es-AR"/>
        </w:rPr>
        <w:t>) y no tenga conflictos por duplicidad.</w:t>
      </w:r>
    </w:p>
    <w:p w:rsidR="00A36F61" w:rsidRDefault="00A36F61" w:rsidP="00884363">
      <w:pPr>
        <w:rPr>
          <w:color w:val="29FF38"/>
          <w:lang w:eastAsia="es-AR"/>
        </w:rPr>
      </w:pPr>
      <w:r>
        <w:t xml:space="preserve">Ahora generaremos un nuevo componente que se encargará de ser el menú y será cargado siempre. Los componentes </w:t>
      </w:r>
      <w:r w:rsidRPr="00A36F61">
        <w:rPr>
          <w:b/>
        </w:rPr>
        <w:t>app</w:t>
      </w:r>
      <w:r>
        <w:t xml:space="preserve"> y </w:t>
      </w:r>
      <w:r w:rsidRPr="00A36F61">
        <w:rPr>
          <w:b/>
        </w:rPr>
        <w:t>componente2</w:t>
      </w:r>
      <w:r>
        <w:t xml:space="preserve"> serán cargados en función de la ruta actual. Para ello, volvemos a usar el comando anterior pero con otro nombre de componente:</w:t>
      </w:r>
      <w:r w:rsidRPr="00A36F61">
        <w:rPr>
          <w:color w:val="29FF38"/>
          <w:highlight w:val="black"/>
          <w:lang w:eastAsia="es-AR"/>
        </w:rPr>
        <w:t xml:space="preserve"> n</w:t>
      </w:r>
      <w:r>
        <w:rPr>
          <w:color w:val="29FF38"/>
          <w:highlight w:val="black"/>
          <w:lang w:eastAsia="es-AR"/>
        </w:rPr>
        <w:t xml:space="preserve">g generate component </w:t>
      </w:r>
      <w:r w:rsidR="00AF7406">
        <w:rPr>
          <w:color w:val="29FF38"/>
          <w:highlight w:val="black"/>
          <w:lang w:eastAsia="es-AR"/>
        </w:rPr>
        <w:t>menu</w:t>
      </w:r>
    </w:p>
    <w:p w:rsidR="00AF7406" w:rsidRDefault="00AF7406" w:rsidP="00884363">
      <w:pPr>
        <w:rPr>
          <w:lang w:eastAsia="es-AR"/>
        </w:rPr>
      </w:pPr>
      <w:r>
        <w:rPr>
          <w:lang w:eastAsia="es-AR"/>
        </w:rPr>
        <w:t xml:space="preserve">Ahora debemos abrir el componente menu y cambiarle también el selector. En este caso le introduciremos el selector </w:t>
      </w:r>
      <w:bookmarkStart w:id="55" w:name="OLE_LINK20"/>
      <w:bookmarkStart w:id="56" w:name="OLE_LINK21"/>
      <w:r w:rsidRPr="00AF7406">
        <w:rPr>
          <w:b/>
          <w:lang w:eastAsia="es-AR"/>
        </w:rPr>
        <w:t>app-root</w:t>
      </w:r>
      <w:bookmarkEnd w:id="55"/>
      <w:bookmarkEnd w:id="56"/>
      <w:r>
        <w:rPr>
          <w:lang w:eastAsia="es-AR"/>
        </w:rPr>
        <w:t>.</w:t>
      </w:r>
    </w:p>
    <w:p w:rsidR="00BD1317" w:rsidRDefault="00BD1317" w:rsidP="00884363">
      <w:pPr>
        <w:rPr>
          <w:lang w:eastAsia="es-AR"/>
        </w:rPr>
      </w:pPr>
      <w:r>
        <w:rPr>
          <w:lang w:eastAsia="es-AR"/>
        </w:rPr>
        <w:t>Para que nuestra aplicación funcione correctamente a posteriori, debemos modificar la plantilla del menu para que sea igual que esta:</w:t>
      </w:r>
    </w:p>
    <w:p w:rsidR="00B5260E" w:rsidRPr="00B5260E" w:rsidRDefault="00B5260E" w:rsidP="00B5260E">
      <w:pPr>
        <w:spacing w:after="0"/>
        <w:rPr>
          <w:color w:val="29FF38"/>
          <w:highlight w:val="black"/>
        </w:rPr>
      </w:pPr>
      <w:r w:rsidRPr="00B5260E">
        <w:rPr>
          <w:color w:val="29FF38"/>
          <w:highlight w:val="black"/>
        </w:rPr>
        <w:t>&lt;div&gt;</w:t>
      </w:r>
    </w:p>
    <w:p w:rsidR="00B5260E" w:rsidRPr="00B5260E" w:rsidRDefault="00B5260E" w:rsidP="00B5260E">
      <w:pPr>
        <w:spacing w:after="0"/>
        <w:rPr>
          <w:color w:val="29FF38"/>
          <w:highlight w:val="black"/>
        </w:rPr>
      </w:pPr>
      <w:r w:rsidRPr="00B5260E">
        <w:rPr>
          <w:color w:val="29FF38"/>
          <w:highlight w:val="black"/>
        </w:rPr>
        <w:t xml:space="preserve">    &lt;a routerLink="/inicio" routerLinkActive="active"&gt;Inicio&lt;/a&gt; &lt;a routerLink="/pagina2" routerLinkActive="active"&gt;Página 2&lt;/a&gt;</w:t>
      </w:r>
    </w:p>
    <w:p w:rsidR="00B5260E" w:rsidRPr="00B5260E" w:rsidRDefault="00B5260E" w:rsidP="00B5260E">
      <w:pPr>
        <w:spacing w:after="0"/>
        <w:rPr>
          <w:color w:val="29FF38"/>
          <w:highlight w:val="black"/>
        </w:rPr>
      </w:pPr>
      <w:r w:rsidRPr="00B5260E">
        <w:rPr>
          <w:color w:val="29FF38"/>
          <w:highlight w:val="black"/>
        </w:rPr>
        <w:t>&lt;/div&gt;</w:t>
      </w:r>
    </w:p>
    <w:p w:rsidR="00BD1317" w:rsidRDefault="00B5260E" w:rsidP="00B5260E">
      <w:pPr>
        <w:spacing w:after="0"/>
        <w:rPr>
          <w:color w:val="29FF38"/>
        </w:rPr>
      </w:pPr>
      <w:r w:rsidRPr="00B5260E">
        <w:rPr>
          <w:color w:val="29FF38"/>
          <w:highlight w:val="black"/>
        </w:rPr>
        <w:t>&lt;router-outlet&gt;&lt;/router-outlet&gt;</w:t>
      </w:r>
    </w:p>
    <w:p w:rsidR="00B5260E" w:rsidRDefault="00B5260E" w:rsidP="00B5260E">
      <w:pPr>
        <w:spacing w:after="0"/>
      </w:pPr>
    </w:p>
    <w:p w:rsidR="00B5260E" w:rsidRDefault="00B5260E" w:rsidP="00B5260E">
      <w:pPr>
        <w:spacing w:after="0"/>
      </w:pPr>
      <w:r>
        <w:t>El atributo routerLink es interpretado por angular para que el router se dirija a esa ruta. Debe ser una ruta del proyecto y no externa, además de que debe estar declarada (siguiente punto).</w:t>
      </w:r>
    </w:p>
    <w:p w:rsidR="00B5260E" w:rsidRPr="00B5260E" w:rsidRDefault="00B5260E" w:rsidP="00B5260E">
      <w:pPr>
        <w:spacing w:after="0"/>
      </w:pPr>
      <w:r>
        <w:t xml:space="preserve">La etiqueta </w:t>
      </w:r>
      <w:r w:rsidRPr="00B5260E">
        <w:rPr>
          <w:b/>
        </w:rPr>
        <w:t>router-outlet</w:t>
      </w:r>
      <w:r>
        <w:t xml:space="preserve"> define dónde se pondrá el contenido cuando se cambie de ruta.</w:t>
      </w:r>
    </w:p>
    <w:p w:rsidR="00A36F61" w:rsidRDefault="00A36F61" w:rsidP="00A36F61">
      <w:pPr>
        <w:pStyle w:val="Ttulo2"/>
        <w:numPr>
          <w:ilvl w:val="1"/>
          <w:numId w:val="19"/>
        </w:numPr>
      </w:pPr>
      <w:bookmarkStart w:id="57" w:name="_Toc504373835"/>
      <w:r>
        <w:t>Puesta a punto del módulo principal</w:t>
      </w:r>
      <w:bookmarkEnd w:id="57"/>
    </w:p>
    <w:p w:rsidR="00E97EBC" w:rsidRDefault="00E97EBC" w:rsidP="00884363">
      <w:pPr>
        <w:rPr>
          <w:lang w:eastAsia="es-AR"/>
        </w:rPr>
      </w:pPr>
      <w:r>
        <w:rPr>
          <w:lang w:eastAsia="es-AR"/>
        </w:rPr>
        <w:t xml:space="preserve">Trabajaremos sobre el archivo </w:t>
      </w:r>
      <w:r w:rsidRPr="00E97EBC">
        <w:rPr>
          <w:b/>
          <w:lang w:eastAsia="es-AR"/>
        </w:rPr>
        <w:t>app.module.ts</w:t>
      </w:r>
      <w:r>
        <w:rPr>
          <w:lang w:eastAsia="es-AR"/>
        </w:rPr>
        <w:t>.</w:t>
      </w:r>
    </w:p>
    <w:p w:rsidR="00824DDC" w:rsidRDefault="00824DDC" w:rsidP="00884363">
      <w:pPr>
        <w:rPr>
          <w:lang w:eastAsia="es-AR"/>
        </w:rPr>
      </w:pPr>
      <w:r>
        <w:rPr>
          <w:lang w:eastAsia="es-AR"/>
        </w:rPr>
        <w:t xml:space="preserve">En primer lugar, reemplazamos el contenido entre corchetes de </w:t>
      </w:r>
      <w:r w:rsidRPr="00824DDC">
        <w:rPr>
          <w:b/>
          <w:lang w:eastAsia="es-AR"/>
        </w:rPr>
        <w:t>bootstrap</w:t>
      </w:r>
      <w:r>
        <w:rPr>
          <w:lang w:eastAsia="es-AR"/>
        </w:rPr>
        <w:t xml:space="preserve"> por </w:t>
      </w:r>
      <w:r w:rsidRPr="00824DDC">
        <w:rPr>
          <w:b/>
          <w:lang w:eastAsia="es-AR"/>
        </w:rPr>
        <w:t>MenuComponent</w:t>
      </w:r>
      <w:r>
        <w:rPr>
          <w:lang w:eastAsia="es-AR"/>
        </w:rPr>
        <w:t xml:space="preserve">. De esta forma, estamos diciendo a la aplicación que por defecto nos cargue el menú, y que en función de la ruta, debe cargar otros elementos sobre la etiqueta </w:t>
      </w:r>
      <w:r w:rsidRPr="00B5260E">
        <w:rPr>
          <w:b/>
          <w:lang w:eastAsia="es-AR"/>
        </w:rPr>
        <w:t xml:space="preserve">router-outlet </w:t>
      </w:r>
      <w:r>
        <w:rPr>
          <w:lang w:eastAsia="es-AR"/>
        </w:rPr>
        <w:t>que se ubica en la plantilla del menú.</w:t>
      </w:r>
    </w:p>
    <w:p w:rsidR="00814FF2" w:rsidRDefault="00814FF2" w:rsidP="00884363">
      <w:pPr>
        <w:rPr>
          <w:lang w:eastAsia="es-AR"/>
        </w:rPr>
      </w:pPr>
      <w:r>
        <w:rPr>
          <w:lang w:eastAsia="es-AR"/>
        </w:rPr>
        <w:lastRenderedPageBreak/>
        <w:t xml:space="preserve">Agregamos </w:t>
      </w:r>
      <w:r w:rsidR="006E564C">
        <w:rPr>
          <w:lang w:eastAsia="es-AR"/>
        </w:rPr>
        <w:t>el</w:t>
      </w:r>
      <w:r>
        <w:rPr>
          <w:lang w:eastAsia="es-AR"/>
        </w:rPr>
        <w:t xml:space="preserve"> siguiente </w:t>
      </w:r>
      <w:r w:rsidR="006E564C">
        <w:rPr>
          <w:lang w:eastAsia="es-AR"/>
        </w:rPr>
        <w:t>import</w:t>
      </w:r>
      <w:r w:rsidR="00F012FB">
        <w:rPr>
          <w:lang w:eastAsia="es-AR"/>
        </w:rPr>
        <w:t>, que incluye las librerías necesarias</w:t>
      </w:r>
      <w:r w:rsidR="006E564C">
        <w:rPr>
          <w:lang w:eastAsia="es-AR"/>
        </w:rPr>
        <w:t>:</w:t>
      </w:r>
    </w:p>
    <w:p w:rsidR="00814FF2" w:rsidRDefault="00814FF2" w:rsidP="00884363">
      <w:pPr>
        <w:rPr>
          <w:color w:val="29FF38"/>
          <w:lang w:eastAsia="es-AR"/>
        </w:rPr>
      </w:pPr>
      <w:bookmarkStart w:id="58" w:name="OLE_LINK15"/>
      <w:bookmarkStart w:id="59" w:name="OLE_LINK16"/>
      <w:bookmarkStart w:id="60" w:name="OLE_LINK17"/>
      <w:r w:rsidRPr="006E564C">
        <w:rPr>
          <w:color w:val="29FF38"/>
          <w:highlight w:val="black"/>
          <w:lang w:eastAsia="es-AR"/>
        </w:rPr>
        <w:t>import { RouterModule, Routes } from '@angular/router';</w:t>
      </w:r>
    </w:p>
    <w:p w:rsidR="00824DDC" w:rsidRPr="006E564C" w:rsidRDefault="00824DDC" w:rsidP="00824DDC">
      <w:pPr>
        <w:pStyle w:val="Ttulo3"/>
      </w:pPr>
      <w:bookmarkStart w:id="61" w:name="_Toc504373836"/>
      <w:r>
        <w:t>7.3.1 Agregando rutas</w:t>
      </w:r>
      <w:bookmarkEnd w:id="61"/>
    </w:p>
    <w:bookmarkEnd w:id="58"/>
    <w:bookmarkEnd w:id="59"/>
    <w:bookmarkEnd w:id="60"/>
    <w:p w:rsidR="00814FF2" w:rsidRDefault="00814FF2" w:rsidP="00884363">
      <w:pPr>
        <w:rPr>
          <w:lang w:eastAsia="es-AR"/>
        </w:rPr>
      </w:pPr>
      <w:r>
        <w:rPr>
          <w:lang w:eastAsia="es-AR"/>
        </w:rPr>
        <w:t xml:space="preserve">Y después, antes de la anotación </w:t>
      </w:r>
      <w:r w:rsidRPr="00814FF2">
        <w:rPr>
          <w:b/>
          <w:lang w:eastAsia="es-AR"/>
        </w:rPr>
        <w:t>@NgModule</w:t>
      </w:r>
      <w:r>
        <w:rPr>
          <w:lang w:eastAsia="es-AR"/>
        </w:rPr>
        <w:t>, agregamos las siguientes líneas: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>const appRoutes: Routes = [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{ path: 'inicio', component: AppComponent },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{ path: 'pagina2',      component: Componente2Component },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{ path: '',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  redirectTo: '/inicio',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  pathMatch: 'full'</w:t>
      </w:r>
    </w:p>
    <w:p w:rsidR="00B5260E" w:rsidRPr="00B5260E" w:rsidRDefault="00B5260E" w:rsidP="00B5260E">
      <w:pPr>
        <w:spacing w:after="0"/>
        <w:rPr>
          <w:color w:val="29FF38"/>
          <w:highlight w:val="black"/>
          <w:lang w:eastAsia="es-AR"/>
        </w:rPr>
      </w:pPr>
      <w:r w:rsidRPr="00B5260E">
        <w:rPr>
          <w:color w:val="29FF38"/>
          <w:highlight w:val="black"/>
          <w:lang w:eastAsia="es-AR"/>
        </w:rPr>
        <w:t xml:space="preserve">  }</w:t>
      </w:r>
    </w:p>
    <w:p w:rsidR="00B5260E" w:rsidRDefault="00B5260E" w:rsidP="00B5260E">
      <w:pPr>
        <w:spacing w:after="0"/>
        <w:rPr>
          <w:color w:val="29FF38"/>
          <w:lang w:eastAsia="es-AR"/>
        </w:rPr>
      </w:pPr>
      <w:r w:rsidRPr="00B5260E">
        <w:rPr>
          <w:color w:val="29FF38"/>
          <w:highlight w:val="black"/>
          <w:lang w:eastAsia="es-AR"/>
        </w:rPr>
        <w:t>];</w:t>
      </w:r>
    </w:p>
    <w:p w:rsidR="00B5260E" w:rsidRDefault="00B5260E" w:rsidP="00B5260E">
      <w:pPr>
        <w:spacing w:after="0"/>
        <w:rPr>
          <w:lang w:eastAsia="es-AR"/>
        </w:rPr>
      </w:pPr>
      <w:r>
        <w:rPr>
          <w:lang w:eastAsia="es-AR"/>
        </w:rPr>
        <w:t xml:space="preserve">Con esto estamos definiendo el componente para cada ruta. Por ejemplo, para la ruta </w:t>
      </w:r>
      <w:r w:rsidRPr="00B5260E">
        <w:rPr>
          <w:b/>
          <w:lang w:eastAsia="es-AR"/>
        </w:rPr>
        <w:t>/inicio</w:t>
      </w:r>
      <w:r>
        <w:rPr>
          <w:lang w:eastAsia="es-AR"/>
        </w:rPr>
        <w:t xml:space="preserve">, el componente será </w:t>
      </w:r>
      <w:r w:rsidRPr="00B5260E">
        <w:rPr>
          <w:b/>
          <w:lang w:eastAsia="es-AR"/>
        </w:rPr>
        <w:t>AppComponent</w:t>
      </w:r>
      <w:r>
        <w:rPr>
          <w:lang w:eastAsia="es-AR"/>
        </w:rPr>
        <w:t>, y cargará su contenido.</w:t>
      </w:r>
    </w:p>
    <w:p w:rsidR="00686CE9" w:rsidRDefault="00686CE9" w:rsidP="00B5260E">
      <w:pPr>
        <w:spacing w:after="0"/>
        <w:rPr>
          <w:lang w:eastAsia="es-AR"/>
        </w:rPr>
      </w:pPr>
      <w:r>
        <w:rPr>
          <w:lang w:eastAsia="es-AR"/>
        </w:rPr>
        <w:t xml:space="preserve">Para que estas rutas funcionen, debemos agregar </w:t>
      </w:r>
      <w:r w:rsidR="001501DB">
        <w:rPr>
          <w:lang w:eastAsia="es-AR"/>
        </w:rPr>
        <w:t xml:space="preserve">la línea </w:t>
      </w:r>
      <w:r w:rsidR="00B52B7D" w:rsidRPr="00B52B7D">
        <w:rPr>
          <w:b/>
          <w:lang w:eastAsia="es-AR"/>
        </w:rPr>
        <w:t>RouterModule.forRoot(appRoutes)</w:t>
      </w:r>
      <w:r w:rsidR="00B52B7D">
        <w:rPr>
          <w:lang w:eastAsia="es-AR"/>
        </w:rPr>
        <w:t xml:space="preserve"> dentro de los imports.</w:t>
      </w:r>
    </w:p>
    <w:p w:rsidR="00C87D43" w:rsidRDefault="00C87D43" w:rsidP="00C87D43">
      <w:pPr>
        <w:pStyle w:val="Ttulo2"/>
      </w:pPr>
      <w:bookmarkStart w:id="62" w:name="_Toc504373837"/>
      <w:r>
        <w:t>7.4 Visualizando el Router</w:t>
      </w:r>
      <w:bookmarkEnd w:id="62"/>
    </w:p>
    <w:p w:rsidR="00C87D43" w:rsidRPr="00C87D43" w:rsidRDefault="00C87D43" w:rsidP="00C87D43">
      <w:pPr>
        <w:rPr>
          <w:lang w:eastAsia="es-AR"/>
        </w:rPr>
      </w:pPr>
      <w:r>
        <w:rPr>
          <w:lang w:eastAsia="es-AR"/>
        </w:rPr>
        <w:t>Nuestro proyecto ya no generará errores y podremos visualizarlo de nuevo. Si clickamos en los links superiores, cambiará la vista sin recargar la página y no afectará a los estilos precargados y dem</w:t>
      </w:r>
      <w:r w:rsidR="00187F65">
        <w:rPr>
          <w:lang w:eastAsia="es-AR"/>
        </w:rPr>
        <w:t>ás, cambiando entre componentes.</w:t>
      </w:r>
    </w:p>
    <w:p w:rsidR="00182ABD" w:rsidRDefault="00C87D43" w:rsidP="00C000E3">
      <w:pPr>
        <w:pStyle w:val="Ttulo1"/>
        <w:numPr>
          <w:ilvl w:val="0"/>
          <w:numId w:val="19"/>
        </w:numPr>
      </w:pPr>
      <w:bookmarkStart w:id="63" w:name="_Toc504373838"/>
      <w:r>
        <w:t xml:space="preserve">Compilar </w:t>
      </w:r>
      <w:r w:rsidR="00182ABD">
        <w:t>proyecto y visualizarlo en servidor</w:t>
      </w:r>
      <w:bookmarkEnd w:id="63"/>
    </w:p>
    <w:p w:rsidR="00182ABD" w:rsidRPr="00182ABD" w:rsidRDefault="00182ABD" w:rsidP="00182ABD">
      <w:pPr>
        <w:rPr>
          <w:lang w:eastAsia="es-AR"/>
        </w:rPr>
      </w:pPr>
      <w:r>
        <w:rPr>
          <w:lang w:eastAsia="es-AR"/>
        </w:rPr>
        <w:t xml:space="preserve">Para poder utilizar Angular en cualquier tipo de servidor (Apache, Nginx, etc.) tan sólo necesitamos compilarlo. Para ello, utilizamos un </w:t>
      </w:r>
      <w:r w:rsidRPr="00182ABD">
        <w:rPr>
          <w:b/>
          <w:lang w:eastAsia="es-AR"/>
        </w:rPr>
        <w:t>ng build</w:t>
      </w:r>
      <w:r>
        <w:rPr>
          <w:lang w:eastAsia="es-AR"/>
        </w:rPr>
        <w:t xml:space="preserve"> ó simplemente utilizar nuestra opción </w:t>
      </w:r>
      <w:r w:rsidRPr="00182ABD">
        <w:rPr>
          <w:b/>
          <w:lang w:eastAsia="es-AR"/>
        </w:rPr>
        <w:t>NPM Scrip</w:t>
      </w:r>
      <w:r w:rsidRPr="00BA4DDF">
        <w:rPr>
          <w:b/>
          <w:lang w:eastAsia="es-AR"/>
        </w:rPr>
        <w:t>ts</w:t>
      </w:r>
      <w:r>
        <w:rPr>
          <w:lang w:eastAsia="es-AR"/>
        </w:rPr>
        <w:t xml:space="preserve"> &gt; </w:t>
      </w:r>
      <w:r w:rsidRPr="00182ABD">
        <w:rPr>
          <w:b/>
          <w:lang w:eastAsia="es-AR"/>
        </w:rPr>
        <w:t xml:space="preserve">Compilar </w:t>
      </w:r>
      <w:r>
        <w:rPr>
          <w:lang w:eastAsia="es-AR"/>
        </w:rPr>
        <w:t>de nuestro menú propiedades del proyecto de NetBeans.</w:t>
      </w:r>
      <w:r w:rsidR="00BA4DDF">
        <w:rPr>
          <w:lang w:eastAsia="es-AR"/>
        </w:rPr>
        <w:t xml:space="preserve"> Una vez el comando finalice, en la ubicación principal de nuestro proyecto (en nuestro caso, </w:t>
      </w:r>
      <w:r w:rsidR="00BA4DDF" w:rsidRPr="00BA4DDF">
        <w:rPr>
          <w:b/>
          <w:lang w:eastAsia="es-AR"/>
        </w:rPr>
        <w:t>C:\my-app</w:t>
      </w:r>
      <w:r w:rsidR="00BA4DDF">
        <w:rPr>
          <w:lang w:eastAsia="es-AR"/>
        </w:rPr>
        <w:t>) se habrá generado (si es que no estaba ya) la carpeta dist. Esta carpeta contiene la compilación del proyecto, y se compone de los ficheros HTML y javascript generados y optimizados por nuestro compilador de Angular. Si movemos éstos archivos a nuestra carpeta raíz del servidor, se visualizarán sin problema.</w:t>
      </w:r>
    </w:p>
    <w:p w:rsidR="00091F20" w:rsidRDefault="00091F20" w:rsidP="00091F20">
      <w:pPr>
        <w:pStyle w:val="Ttulo1"/>
        <w:numPr>
          <w:ilvl w:val="0"/>
          <w:numId w:val="19"/>
        </w:numPr>
      </w:pPr>
      <w:bookmarkStart w:id="64" w:name="_Toc504373839"/>
      <w:r>
        <w:t>Como trasladar el proyecto de equipo</w:t>
      </w:r>
      <w:bookmarkEnd w:id="64"/>
    </w:p>
    <w:p w:rsidR="00091F20" w:rsidRDefault="00091F20" w:rsidP="00091F20">
      <w:pPr>
        <w:rPr>
          <w:lang w:eastAsia="es-AR"/>
        </w:rPr>
      </w:pPr>
      <w:r>
        <w:rPr>
          <w:lang w:eastAsia="es-AR"/>
        </w:rPr>
        <w:t xml:space="preserve">Para trasladar el proyecto de ordenador, o simplemente sincronizarlo en un repositorio de GIT, es altamente recomendable excluir las carpetas </w:t>
      </w:r>
      <w:r w:rsidRPr="00091F20">
        <w:rPr>
          <w:b/>
          <w:lang w:eastAsia="es-AR"/>
        </w:rPr>
        <w:t>node_m</w:t>
      </w:r>
      <w:r w:rsidRPr="003D75A4">
        <w:rPr>
          <w:b/>
          <w:lang w:eastAsia="es-AR"/>
        </w:rPr>
        <w:t>odules</w:t>
      </w:r>
      <w:r w:rsidRPr="00091F20">
        <w:rPr>
          <w:lang w:eastAsia="es-AR"/>
        </w:rPr>
        <w:t xml:space="preserve">, </w:t>
      </w:r>
      <w:r w:rsidRPr="00091F20">
        <w:rPr>
          <w:b/>
          <w:lang w:eastAsia="es-AR"/>
        </w:rPr>
        <w:t>dist</w:t>
      </w:r>
      <w:r w:rsidRPr="00091F20">
        <w:rPr>
          <w:lang w:eastAsia="es-AR"/>
        </w:rPr>
        <w:t xml:space="preserve">, </w:t>
      </w:r>
      <w:r w:rsidRPr="00091F20">
        <w:rPr>
          <w:b/>
          <w:lang w:eastAsia="es-AR"/>
        </w:rPr>
        <w:t>e2e</w:t>
      </w:r>
      <w:r>
        <w:rPr>
          <w:lang w:eastAsia="es-AR"/>
        </w:rPr>
        <w:t xml:space="preserve">; debido a que tienen un tamaño considerable y simplemente son inútiles a la hora de trasladarlo de equipo, ya que igualmente usaremos los comandos </w:t>
      </w:r>
      <w:r w:rsidRPr="00091F20">
        <w:rPr>
          <w:b/>
          <w:lang w:eastAsia="es-AR"/>
        </w:rPr>
        <w:t xml:space="preserve">npm install </w:t>
      </w:r>
      <w:r>
        <w:rPr>
          <w:lang w:eastAsia="es-AR"/>
        </w:rPr>
        <w:t xml:space="preserve">y </w:t>
      </w:r>
      <w:r w:rsidRPr="00D6202E">
        <w:rPr>
          <w:b/>
          <w:lang w:eastAsia="es-AR"/>
        </w:rPr>
        <w:t>ng build</w:t>
      </w:r>
      <w:r>
        <w:rPr>
          <w:lang w:eastAsia="es-AR"/>
        </w:rPr>
        <w:t>, los cuales descargan las dependencias necesarias y compilan el proyecto, respectivamente.</w:t>
      </w:r>
    </w:p>
    <w:p w:rsidR="00082B23" w:rsidRPr="00091F20" w:rsidRDefault="00082B23" w:rsidP="00091F20">
      <w:pPr>
        <w:rPr>
          <w:lang w:eastAsia="es-AR"/>
        </w:rPr>
      </w:pPr>
      <w:r>
        <w:rPr>
          <w:lang w:eastAsia="es-AR"/>
        </w:rPr>
        <w:lastRenderedPageBreak/>
        <w:t xml:space="preserve">Para ello, borramos estas carpetas y copiamos el proyecto donde queramos. Lo abrimos en NetBeans tal y como se explicó en los pasos 1 y 2 y corremos los comandos </w:t>
      </w:r>
      <w:r w:rsidRPr="00082B23">
        <w:rPr>
          <w:b/>
          <w:lang w:eastAsia="es-AR"/>
        </w:rPr>
        <w:t>npm install</w:t>
      </w:r>
      <w:r>
        <w:rPr>
          <w:lang w:eastAsia="es-AR"/>
        </w:rPr>
        <w:t xml:space="preserve"> y </w:t>
      </w:r>
      <w:r w:rsidRPr="00082B23">
        <w:rPr>
          <w:b/>
          <w:lang w:eastAsia="es-AR"/>
        </w:rPr>
        <w:t>ng build</w:t>
      </w:r>
      <w:r>
        <w:rPr>
          <w:lang w:eastAsia="es-AR"/>
        </w:rPr>
        <w:t>. Y ya tendríamos el proyecto listo en el nuevo equipo.</w:t>
      </w:r>
    </w:p>
    <w:p w:rsidR="00E400D7" w:rsidRDefault="00E400D7" w:rsidP="00E400D7">
      <w:pPr>
        <w:pStyle w:val="Ttulo1"/>
        <w:numPr>
          <w:ilvl w:val="0"/>
          <w:numId w:val="19"/>
        </w:numPr>
      </w:pPr>
      <w:bookmarkStart w:id="65" w:name="_Toc504373840"/>
      <w:r>
        <w:t>Valoración de la exposición</w:t>
      </w:r>
      <w:bookmarkEnd w:id="65"/>
    </w:p>
    <w:p w:rsidR="00E400D7" w:rsidRPr="00E400D7" w:rsidRDefault="00E400D7" w:rsidP="00E400D7">
      <w:pPr>
        <w:rPr>
          <w:lang w:eastAsia="es-AR"/>
        </w:rPr>
      </w:pPr>
      <w:r>
        <w:rPr>
          <w:lang w:eastAsia="es-AR"/>
        </w:rPr>
        <w:t>En nuestro escritorio de dudas se ha abierto una encuesta. ¡Valora la exposición!</w:t>
      </w:r>
    </w:p>
    <w:sectPr w:rsidR="00E400D7" w:rsidRPr="00E400D7" w:rsidSect="00B5740D">
      <w:headerReference w:type="default" r:id="rId18"/>
      <w:footerReference w:type="default" r:id="rId19"/>
      <w:footerReference w:type="first" r:id="rId20"/>
      <w:type w:val="continuous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F5" w:rsidRDefault="00AF71F5" w:rsidP="006B6475">
      <w:pPr>
        <w:spacing w:after="0" w:line="240" w:lineRule="auto"/>
      </w:pPr>
      <w:r>
        <w:separator/>
      </w:r>
    </w:p>
    <w:p w:rsidR="00AF71F5" w:rsidRDefault="00AF71F5"/>
    <w:p w:rsidR="00AF71F5" w:rsidRDefault="00AF71F5"/>
  </w:endnote>
  <w:endnote w:type="continuationSeparator" w:id="0">
    <w:p w:rsidR="00AF71F5" w:rsidRDefault="00AF71F5" w:rsidP="006B6475">
      <w:pPr>
        <w:spacing w:after="0" w:line="240" w:lineRule="auto"/>
      </w:pPr>
      <w:r>
        <w:continuationSeparator/>
      </w:r>
    </w:p>
    <w:p w:rsidR="00AF71F5" w:rsidRDefault="00AF71F5"/>
    <w:p w:rsidR="00AF71F5" w:rsidRDefault="00AF7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686CE9" w:rsidRPr="00AE0282" w:rsidTr="00541856">
      <w:trPr>
        <w:trHeight w:val="299"/>
      </w:trPr>
      <w:tc>
        <w:tcPr>
          <w:tcW w:w="9923" w:type="dxa"/>
          <w:vAlign w:val="center"/>
        </w:tcPr>
        <w:p w:rsidR="00686CE9" w:rsidRPr="00131CB0" w:rsidRDefault="00686CE9" w:rsidP="006A5F48">
          <w:pPr>
            <w:pStyle w:val="Encabezado"/>
            <w:jc w:val="center"/>
            <w:rPr>
              <w:rFonts w:ascii="Arial" w:hAnsi="Arial" w:cs="Arial"/>
              <w:sz w:val="28"/>
              <w:lang w:val="it-IT"/>
            </w:rPr>
          </w:pPr>
        </w:p>
      </w:tc>
    </w:tr>
    <w:tr w:rsidR="00686CE9" w:rsidRPr="00F873AA" w:rsidTr="00541856">
      <w:trPr>
        <w:trHeight w:val="299"/>
      </w:trPr>
      <w:tc>
        <w:tcPr>
          <w:tcW w:w="9923" w:type="dxa"/>
          <w:vAlign w:val="center"/>
        </w:tcPr>
        <w:p w:rsidR="00686CE9" w:rsidRPr="00131CB0" w:rsidRDefault="00AF71F5" w:rsidP="00385DE0">
          <w:pPr>
            <w:pStyle w:val="Encabezado"/>
            <w:rPr>
              <w:lang w:val="it-IT"/>
            </w:rPr>
          </w:pPr>
          <w:sdt>
            <w:sdtPr>
              <w:rPr>
                <w:rFonts w:ascii="Arial" w:hAnsi="Arial" w:cs="Arial"/>
                <w:i/>
                <w:color w:val="808080" w:themeColor="background1" w:themeShade="80"/>
                <w:sz w:val="28"/>
                <w:lang w:val="it-IT"/>
              </w:rPr>
              <w:alias w:val="Company"/>
              <w:tag w:val=""/>
              <w:id w:val="-178425942"/>
              <w:placeholder>
                <w:docPart w:val="981AAAC8D3DB4295AD92D1F018507CA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686CE9">
                <w:rPr>
                  <w:rFonts w:ascii="Arial" w:hAnsi="Arial" w:cs="Arial"/>
                  <w:i/>
                  <w:color w:val="808080" w:themeColor="background1" w:themeShade="80"/>
                  <w:sz w:val="28"/>
                  <w:lang w:val="es-ES"/>
                </w:rPr>
                <w:t>IES Enrique Tierno Galván</w:t>
              </w:r>
            </w:sdtContent>
          </w:sdt>
          <w:r w:rsidR="00686CE9" w:rsidRPr="005903ED">
            <w:rPr>
              <w:rFonts w:ascii="Arial" w:hAnsi="Arial" w:cs="Arial"/>
              <w:i/>
              <w:color w:val="808080" w:themeColor="background1" w:themeShade="80"/>
              <w:sz w:val="28"/>
              <w:lang w:val="it-IT"/>
            </w:rPr>
            <w:t xml:space="preserve"> </w:t>
          </w:r>
          <w:r w:rsidR="00686CE9">
            <w:rPr>
              <w:rFonts w:ascii="Arial" w:hAnsi="Arial" w:cs="Arial"/>
              <w:i/>
              <w:color w:val="808080" w:themeColor="background1" w:themeShade="80"/>
              <w:sz w:val="28"/>
              <w:lang w:val="it-IT"/>
            </w:rPr>
            <w:t>–</w:t>
          </w:r>
          <w:r w:rsidR="00686CE9" w:rsidRPr="005903ED">
            <w:rPr>
              <w:rFonts w:ascii="Arial" w:hAnsi="Arial" w:cs="Arial"/>
              <w:i/>
              <w:color w:val="808080" w:themeColor="background1" w:themeShade="80"/>
              <w:sz w:val="28"/>
              <w:lang w:val="it-IT"/>
            </w:rPr>
            <w:t xml:space="preserve"> </w:t>
          </w:r>
          <w:r w:rsidR="00686CE9">
            <w:rPr>
              <w:rFonts w:ascii="Arial" w:hAnsi="Arial" w:cs="Arial"/>
              <w:i/>
              <w:color w:val="808080" w:themeColor="background1" w:themeShade="80"/>
              <w:sz w:val="28"/>
              <w:lang w:val="it-IT"/>
            </w:rPr>
            <w:t>Autor:</w:t>
          </w:r>
          <w:r w:rsidR="00686CE9" w:rsidRPr="005903ED">
            <w:rPr>
              <w:rFonts w:ascii="Arial" w:hAnsi="Arial" w:cs="Arial"/>
              <w:i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i/>
                <w:color w:val="808080" w:themeColor="background1" w:themeShade="80"/>
                <w:sz w:val="24"/>
                <w:lang w:val="it-IT"/>
              </w:rPr>
              <w:alias w:val="Autor"/>
              <w:id w:val="-441996075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86CE9">
                <w:rPr>
                  <w:rFonts w:ascii="Arial" w:hAnsi="Arial" w:cs="Arial"/>
                  <w:i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="00686CE9">
            <w:rPr>
              <w:rFonts w:ascii="Arial" w:hAnsi="Arial" w:cs="Arial"/>
              <w:i/>
              <w:color w:val="808080" w:themeColor="background1" w:themeShade="80"/>
              <w:sz w:val="24"/>
              <w:lang w:val="it-IT"/>
            </w:rPr>
            <w:t xml:space="preserve">                                                      </w:t>
          </w:r>
          <w:r w:rsidR="00686CE9" w:rsidRPr="005903ED">
            <w:rPr>
              <w:rFonts w:ascii="Arial" w:hAnsi="Arial" w:cs="Arial"/>
              <w:b/>
              <w:i/>
              <w:sz w:val="24"/>
              <w:lang w:val="it-IT"/>
            </w:rPr>
            <w:fldChar w:fldCharType="begin"/>
          </w:r>
          <w:r w:rsidR="00686CE9" w:rsidRPr="005903ED">
            <w:rPr>
              <w:rFonts w:ascii="Arial" w:hAnsi="Arial" w:cs="Arial"/>
              <w:b/>
              <w:i/>
              <w:sz w:val="24"/>
              <w:lang w:val="it-IT"/>
            </w:rPr>
            <w:instrText xml:space="preserve"> PAGE   \* MERGEFORMAT </w:instrText>
          </w:r>
          <w:r w:rsidR="00686CE9" w:rsidRPr="005903ED">
            <w:rPr>
              <w:rFonts w:ascii="Arial" w:hAnsi="Arial" w:cs="Arial"/>
              <w:b/>
              <w:i/>
              <w:sz w:val="24"/>
              <w:lang w:val="it-IT"/>
            </w:rPr>
            <w:fldChar w:fldCharType="separate"/>
          </w:r>
          <w:r w:rsidR="00A042B0">
            <w:rPr>
              <w:rFonts w:ascii="Arial" w:hAnsi="Arial" w:cs="Arial"/>
              <w:b/>
              <w:i/>
              <w:noProof/>
              <w:sz w:val="24"/>
              <w:lang w:val="it-IT"/>
            </w:rPr>
            <w:t>18</w:t>
          </w:r>
          <w:r w:rsidR="00686CE9" w:rsidRPr="005903ED">
            <w:rPr>
              <w:rFonts w:ascii="Arial" w:hAnsi="Arial" w:cs="Arial"/>
              <w:b/>
              <w:i/>
              <w:noProof/>
              <w:sz w:val="24"/>
              <w:lang w:val="it-IT"/>
            </w:rPr>
            <w:fldChar w:fldCharType="end"/>
          </w:r>
        </w:p>
      </w:tc>
    </w:tr>
  </w:tbl>
  <w:p w:rsidR="00686CE9" w:rsidRDefault="00686CE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0C7190AA" wp14:editId="7BC78745">
              <wp:simplePos x="0" y="0"/>
              <wp:positionH relativeFrom="column">
                <wp:posOffset>5637639</wp:posOffset>
              </wp:positionH>
              <wp:positionV relativeFrom="paragraph">
                <wp:posOffset>-527050</wp:posOffset>
              </wp:positionV>
              <wp:extent cx="730097" cy="936625"/>
              <wp:effectExtent l="0" t="0" r="0" b="0"/>
              <wp:wrapNone/>
              <wp:docPr id="22" name="Isosceles Tri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097" cy="936625"/>
                      </a:xfrm>
                      <a:prstGeom prst="triangl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1356E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2" o:spid="_x0000_s1026" type="#_x0000_t5" style="position:absolute;margin-left:443.9pt;margin-top:-41.5pt;width:57.5pt;height:73.7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" fillcolor="#f2f2f2 [3052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309D6724" wp14:editId="218A9A56">
              <wp:simplePos x="0" y="0"/>
              <wp:positionH relativeFrom="column">
                <wp:posOffset>-650875</wp:posOffset>
              </wp:positionH>
              <wp:positionV relativeFrom="paragraph">
                <wp:posOffset>-4273441</wp:posOffset>
              </wp:positionV>
              <wp:extent cx="288925" cy="4485640"/>
              <wp:effectExtent l="514350" t="0" r="396875" b="0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68978" flipV="1">
                        <a:off x="0" y="0"/>
                        <a:ext cx="288925" cy="4485640"/>
                      </a:xfrm>
                      <a:prstGeom prst="triangl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15653B" id="Isosceles Triangle 18" o:spid="_x0000_s1026" type="#_x0000_t5" style="position:absolute;margin-left:-51.25pt;margin-top:-336.5pt;width:22.75pt;height:353.2pt;rotation:907698fd;flip:y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" fillcolor="#f2f2f2 [3052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5D4F88F1" wp14:editId="4F456C21">
              <wp:simplePos x="0" y="0"/>
              <wp:positionH relativeFrom="column">
                <wp:posOffset>-523721</wp:posOffset>
              </wp:positionH>
              <wp:positionV relativeFrom="paragraph">
                <wp:posOffset>-1301182</wp:posOffset>
              </wp:positionV>
              <wp:extent cx="423223" cy="1887431"/>
              <wp:effectExtent l="342900" t="0" r="148590" b="17780"/>
              <wp:wrapNone/>
              <wp:docPr id="21" name="Isosceles Tri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91183">
                        <a:off x="0" y="0"/>
                        <a:ext cx="423223" cy="1887431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55F76E" id="Isosceles Triangle 21" o:spid="_x0000_s1026" type="#_x0000_t5" style="position:absolute;margin-left:-41.25pt;margin-top:-102.45pt;width:33.3pt;height:148.6pt;rotation:1410316fd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" fillcolor="#4a66ac [3204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E9" w:rsidRDefault="00686CE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4A0CE582" wp14:editId="6BCD9965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41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F5" w:rsidRDefault="00AF71F5" w:rsidP="006B6475">
      <w:pPr>
        <w:spacing w:after="0" w:line="240" w:lineRule="auto"/>
      </w:pPr>
      <w:r>
        <w:separator/>
      </w:r>
    </w:p>
    <w:p w:rsidR="00AF71F5" w:rsidRDefault="00AF71F5"/>
    <w:p w:rsidR="00AF71F5" w:rsidRDefault="00AF71F5"/>
  </w:footnote>
  <w:footnote w:type="continuationSeparator" w:id="0">
    <w:p w:rsidR="00AF71F5" w:rsidRDefault="00AF71F5" w:rsidP="006B6475">
      <w:pPr>
        <w:spacing w:after="0" w:line="240" w:lineRule="auto"/>
      </w:pPr>
      <w:r>
        <w:continuationSeparator/>
      </w:r>
    </w:p>
    <w:p w:rsidR="00AF71F5" w:rsidRDefault="00AF71F5"/>
    <w:p w:rsidR="00AF71F5" w:rsidRDefault="00AF71F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E9" w:rsidRPr="00432E06" w:rsidRDefault="00686CE9" w:rsidP="0040512B">
    <w:pPr>
      <w:pStyle w:val="Encabezado"/>
      <w:tabs>
        <w:tab w:val="clear" w:pos="9360"/>
        <w:tab w:val="right" w:pos="9498"/>
      </w:tabs>
      <w:ind w:left="708" w:right="-312"/>
      <w:jc w:val="right"/>
      <w:rPr>
        <w:rFonts w:ascii="Arial" w:hAnsi="Arial" w:cs="Arial"/>
        <w:i/>
        <w:color w:val="808080" w:themeColor="background1" w:themeShade="80"/>
        <w:sz w:val="16"/>
        <w:szCs w:val="26"/>
        <w:lang w:val="it-IT"/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633C5AA6" wp14:editId="1D6E7A4F">
              <wp:simplePos x="0" y="0"/>
              <wp:positionH relativeFrom="column">
                <wp:posOffset>-667911</wp:posOffset>
              </wp:positionH>
              <wp:positionV relativeFrom="paragraph">
                <wp:posOffset>-14605</wp:posOffset>
              </wp:positionV>
              <wp:extent cx="252730" cy="4937760"/>
              <wp:effectExtent l="266700" t="0" r="147320" b="15240"/>
              <wp:wrapNone/>
              <wp:docPr id="4" name="Isosceles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362493">
                        <a:off x="0" y="0"/>
                        <a:ext cx="252730" cy="4937760"/>
                      </a:xfrm>
                      <a:prstGeom prst="triangle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88A6B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26" type="#_x0000_t5" style="position:absolute;margin-left:-52.6pt;margin-top:-1.15pt;width:19.9pt;height:388.8pt;rotation:395939fd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" fillcolor="#f30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160" behindDoc="1" locked="0" layoutInCell="1" allowOverlap="1" wp14:anchorId="3256E0AC" wp14:editId="49F5F442">
              <wp:simplePos x="0" y="0"/>
              <wp:positionH relativeFrom="column">
                <wp:posOffset>-671195</wp:posOffset>
              </wp:positionH>
              <wp:positionV relativeFrom="paragraph">
                <wp:posOffset>-436813</wp:posOffset>
              </wp:positionV>
              <wp:extent cx="307006" cy="846422"/>
              <wp:effectExtent l="152400" t="38100" r="17145" b="0"/>
              <wp:wrapNone/>
              <wp:docPr id="37" name="Isosceles Tri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08817" flipV="1">
                        <a:off x="0" y="0"/>
                        <a:ext cx="307006" cy="846422"/>
                      </a:xfrm>
                      <a:prstGeom prst="triangle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0409D3" id="Isosceles Triangle 37" o:spid="_x0000_s1026" type="#_x0000_t5" style="position:absolute;margin-left:-52.85pt;margin-top:-34.4pt;width:24.15pt;height:66.65pt;rotation:1410316fd;flip:y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" fillcolor="#4a66ac [3204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7BA876A4" wp14:editId="08DC7CA6">
              <wp:simplePos x="0" y="0"/>
              <wp:positionH relativeFrom="column">
                <wp:posOffset>-1035708</wp:posOffset>
              </wp:positionH>
              <wp:positionV relativeFrom="paragraph">
                <wp:posOffset>-164611</wp:posOffset>
              </wp:positionV>
              <wp:extent cx="535869" cy="1647543"/>
              <wp:effectExtent l="15558" t="422592" r="0" b="185103"/>
              <wp:wrapNone/>
              <wp:docPr id="34" name="Isosceles Tri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199701" flipV="1">
                        <a:off x="0" y="0"/>
                        <a:ext cx="535869" cy="1647543"/>
                      </a:xfrm>
                      <a:prstGeom prst="triangl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40EA4" id="Isosceles Triangle 34" o:spid="_x0000_s1026" type="#_x0000_t5" style="position:absolute;margin-left:-81.55pt;margin-top:-12.95pt;width:42.2pt;height:129.75pt;rotation:3714033fd;flip:y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" fillcolor="#f2f2f2 [3052]" stroked="f" strokeweight="2pt"/>
          </w:pict>
        </mc:Fallback>
      </mc:AlternateContent>
    </w:r>
  </w:p>
  <w:p w:rsidR="00686CE9" w:rsidRDefault="00686CE9" w:rsidP="0040512B">
    <w:pPr>
      <w:pStyle w:val="Encabezado"/>
      <w:ind w:left="708"/>
      <w:jc w:val="right"/>
      <w:rPr>
        <w:rFonts w:ascii="Arial" w:hAnsi="Arial" w:cs="Arial"/>
        <w:i/>
        <w:color w:val="808080" w:themeColor="background1" w:themeShade="80"/>
        <w:sz w:val="26"/>
        <w:szCs w:val="26"/>
        <w:lang w:val="it-IT"/>
        <w14:textOutline w14:w="0" w14:cap="flat" w14:cmpd="sng" w14:algn="ctr">
          <w14:noFill/>
          <w14:prstDash w14:val="solid"/>
          <w14:round/>
        </w14:textOutline>
      </w:rPr>
    </w:pPr>
    <w:r w:rsidRPr="00470E71">
      <w:rPr>
        <w:noProof/>
        <w:lang w:val="es-ES" w:eastAsia="es-ES"/>
      </w:rPr>
      <w:drawing>
        <wp:anchor distT="0" distB="0" distL="114300" distR="114300" simplePos="0" relativeHeight="251672064" behindDoc="1" locked="0" layoutInCell="1" allowOverlap="1" wp14:anchorId="0DA6A494" wp14:editId="4D04850D">
          <wp:simplePos x="0" y="0"/>
          <wp:positionH relativeFrom="column">
            <wp:posOffset>5025390</wp:posOffset>
          </wp:positionH>
          <wp:positionV relativeFrom="paragraph">
            <wp:posOffset>27414</wp:posOffset>
          </wp:positionV>
          <wp:extent cx="1331595" cy="412115"/>
          <wp:effectExtent l="0" t="0" r="1905" b="6985"/>
          <wp:wrapNone/>
          <wp:docPr id="40" name="Picture 40" descr="http://spanglishexchange.com/wp-content/uploads/2015/03/logo-spanglish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panglishexchange.com/wp-content/uploads/2015/03/logo-spanglis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86CE9" w:rsidRDefault="00686CE9" w:rsidP="0040512B">
    <w:pPr>
      <w:pStyle w:val="Encabezado"/>
      <w:ind w:left="708"/>
      <w:jc w:val="right"/>
      <w:rPr>
        <w:rFonts w:ascii="Arial" w:hAnsi="Arial" w:cs="Arial"/>
        <w:i/>
        <w:color w:val="808080" w:themeColor="background1" w:themeShade="80"/>
        <w:sz w:val="26"/>
        <w:szCs w:val="26"/>
        <w:lang w:val="it-IT"/>
        <w14:textOutline w14:w="0" w14:cap="flat" w14:cmpd="sng" w14:algn="ctr">
          <w14:noFill/>
          <w14:prstDash w14:val="solid"/>
          <w14:round/>
        </w14:textOutline>
      </w:rPr>
    </w:pPr>
  </w:p>
  <w:p w:rsidR="00686CE9" w:rsidRPr="00541856" w:rsidRDefault="00AF71F5" w:rsidP="0040512B">
    <w:pPr>
      <w:pStyle w:val="Encabezado"/>
      <w:ind w:left="708" w:right="-453"/>
      <w:jc w:val="right"/>
      <w:rPr>
        <w:sz w:val="44"/>
      </w:rPr>
    </w:pPr>
    <w:sdt>
      <w:sdtPr>
        <w:rPr>
          <w:rFonts w:ascii="Arial" w:hAnsi="Arial" w:cs="Arial"/>
          <w:i/>
          <w:color w:val="808080" w:themeColor="background1" w:themeShade="80"/>
          <w:sz w:val="24"/>
          <w:szCs w:val="26"/>
          <w:lang w:val="it-IT"/>
          <w14:textOutline w14:w="0" w14:cap="flat" w14:cmpd="sng" w14:algn="ctr">
            <w14:noFill/>
            <w14:prstDash w14:val="solid"/>
            <w14:round/>
          </w14:textOutline>
        </w:rPr>
        <w:alias w:val="Título"/>
        <w:id w:val="-1402691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6CE9">
          <w:rPr>
            <w:rFonts w:ascii="Arial" w:hAnsi="Arial" w:cs="Arial"/>
            <w:i/>
            <w:color w:val="808080" w:themeColor="background1" w:themeShade="80"/>
            <w:sz w:val="24"/>
            <w:szCs w:val="26"/>
            <w:lang w:val="es-ES"/>
            <w14:textOutline w14:w="0" w14:cap="flat" w14:cmpd="sng" w14:algn="ctr">
              <w14:noFill/>
              <w14:prstDash w14:val="solid"/>
              <w14:round/>
            </w14:textOutline>
          </w:rPr>
          <w:t>Angular 5</w:t>
        </w:r>
      </w:sdtContent>
    </w:sdt>
    <w:r w:rsidR="00686CE9" w:rsidRPr="00541856">
      <w:rPr>
        <w:noProof/>
        <w:sz w:val="44"/>
        <w:lang w:eastAsia="es-AR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2E0"/>
    <w:multiLevelType w:val="hybridMultilevel"/>
    <w:tmpl w:val="662ABDDE"/>
    <w:lvl w:ilvl="0" w:tplc="867843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25B2"/>
    <w:multiLevelType w:val="hybridMultilevel"/>
    <w:tmpl w:val="B9F450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256F"/>
    <w:multiLevelType w:val="hybridMultilevel"/>
    <w:tmpl w:val="9222964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051B"/>
    <w:multiLevelType w:val="hybridMultilevel"/>
    <w:tmpl w:val="200CF2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33BD"/>
    <w:multiLevelType w:val="hybridMultilevel"/>
    <w:tmpl w:val="0FA22E36"/>
    <w:lvl w:ilvl="0" w:tplc="F1920E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80F"/>
    <w:multiLevelType w:val="hybridMultilevel"/>
    <w:tmpl w:val="5FB28F16"/>
    <w:lvl w:ilvl="0" w:tplc="11A09BA4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C4A076E"/>
    <w:multiLevelType w:val="hybridMultilevel"/>
    <w:tmpl w:val="50B6B8A6"/>
    <w:lvl w:ilvl="0" w:tplc="867843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1E87"/>
    <w:multiLevelType w:val="hybridMultilevel"/>
    <w:tmpl w:val="98AC6966"/>
    <w:lvl w:ilvl="0" w:tplc="095C87F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185"/>
    <w:multiLevelType w:val="hybridMultilevel"/>
    <w:tmpl w:val="68A058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A4241"/>
    <w:multiLevelType w:val="hybridMultilevel"/>
    <w:tmpl w:val="715C79D4"/>
    <w:lvl w:ilvl="0" w:tplc="A2ECA15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9966814"/>
    <w:multiLevelType w:val="multilevel"/>
    <w:tmpl w:val="235CF8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D647834"/>
    <w:multiLevelType w:val="hybridMultilevel"/>
    <w:tmpl w:val="6D0A91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226D"/>
    <w:multiLevelType w:val="hybridMultilevel"/>
    <w:tmpl w:val="0E90E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51339"/>
    <w:multiLevelType w:val="multilevel"/>
    <w:tmpl w:val="DEDA0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A84D63"/>
    <w:multiLevelType w:val="hybridMultilevel"/>
    <w:tmpl w:val="0960F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4460E"/>
    <w:multiLevelType w:val="multilevel"/>
    <w:tmpl w:val="7DB05E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9E2162"/>
    <w:multiLevelType w:val="multilevel"/>
    <w:tmpl w:val="7DB05E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0C035F"/>
    <w:multiLevelType w:val="hybridMultilevel"/>
    <w:tmpl w:val="3214864C"/>
    <w:lvl w:ilvl="0" w:tplc="867843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3512D39"/>
    <w:multiLevelType w:val="hybridMultilevel"/>
    <w:tmpl w:val="42DC65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55E"/>
    <w:multiLevelType w:val="hybridMultilevel"/>
    <w:tmpl w:val="EB8C05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B7957"/>
    <w:multiLevelType w:val="hybridMultilevel"/>
    <w:tmpl w:val="9C8AF8C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2"/>
  </w:num>
  <w:num w:numId="5">
    <w:abstractNumId w:val="19"/>
  </w:num>
  <w:num w:numId="6">
    <w:abstractNumId w:val="1"/>
  </w:num>
  <w:num w:numId="7">
    <w:abstractNumId w:val="17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4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0"/>
  </w:num>
  <w:num w:numId="19">
    <w:abstractNumId w:val="15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161AB"/>
    <w:rsid w:val="00016EB3"/>
    <w:rsid w:val="00033052"/>
    <w:rsid w:val="00036431"/>
    <w:rsid w:val="00065586"/>
    <w:rsid w:val="000660FB"/>
    <w:rsid w:val="00075E80"/>
    <w:rsid w:val="00082B23"/>
    <w:rsid w:val="0008465E"/>
    <w:rsid w:val="0008470B"/>
    <w:rsid w:val="00091F20"/>
    <w:rsid w:val="000A3E2B"/>
    <w:rsid w:val="000A7EB1"/>
    <w:rsid w:val="000B048A"/>
    <w:rsid w:val="000C058D"/>
    <w:rsid w:val="000C168C"/>
    <w:rsid w:val="000C292E"/>
    <w:rsid w:val="000E079A"/>
    <w:rsid w:val="000E46A3"/>
    <w:rsid w:val="000F3637"/>
    <w:rsid w:val="000F3A57"/>
    <w:rsid w:val="00113FEF"/>
    <w:rsid w:val="001158B8"/>
    <w:rsid w:val="00120C8B"/>
    <w:rsid w:val="00131CB0"/>
    <w:rsid w:val="00144140"/>
    <w:rsid w:val="00145C8D"/>
    <w:rsid w:val="001501DB"/>
    <w:rsid w:val="00153A22"/>
    <w:rsid w:val="00165CFA"/>
    <w:rsid w:val="001704F3"/>
    <w:rsid w:val="001776C3"/>
    <w:rsid w:val="00180149"/>
    <w:rsid w:val="00182ABD"/>
    <w:rsid w:val="00185CFE"/>
    <w:rsid w:val="00187F65"/>
    <w:rsid w:val="0019363D"/>
    <w:rsid w:val="00194681"/>
    <w:rsid w:val="001B151F"/>
    <w:rsid w:val="001C439E"/>
    <w:rsid w:val="002010B1"/>
    <w:rsid w:val="00215F5A"/>
    <w:rsid w:val="00217B73"/>
    <w:rsid w:val="00217F5A"/>
    <w:rsid w:val="002208D9"/>
    <w:rsid w:val="00221232"/>
    <w:rsid w:val="00232691"/>
    <w:rsid w:val="002329C8"/>
    <w:rsid w:val="0023461E"/>
    <w:rsid w:val="0025094C"/>
    <w:rsid w:val="0026214B"/>
    <w:rsid w:val="0027361D"/>
    <w:rsid w:val="0029176E"/>
    <w:rsid w:val="002970C2"/>
    <w:rsid w:val="002B0D7B"/>
    <w:rsid w:val="002B4017"/>
    <w:rsid w:val="002C5102"/>
    <w:rsid w:val="00304073"/>
    <w:rsid w:val="003059E5"/>
    <w:rsid w:val="003207AA"/>
    <w:rsid w:val="003318B7"/>
    <w:rsid w:val="00345CB9"/>
    <w:rsid w:val="0037509D"/>
    <w:rsid w:val="0038002B"/>
    <w:rsid w:val="00385390"/>
    <w:rsid w:val="00385DE0"/>
    <w:rsid w:val="0039203E"/>
    <w:rsid w:val="0039315F"/>
    <w:rsid w:val="003D75A4"/>
    <w:rsid w:val="003E7E3D"/>
    <w:rsid w:val="0040512B"/>
    <w:rsid w:val="00415BCB"/>
    <w:rsid w:val="00432E06"/>
    <w:rsid w:val="00432F7D"/>
    <w:rsid w:val="004422CF"/>
    <w:rsid w:val="00447106"/>
    <w:rsid w:val="00450191"/>
    <w:rsid w:val="00453ACE"/>
    <w:rsid w:val="00466DBC"/>
    <w:rsid w:val="00470E71"/>
    <w:rsid w:val="00472C72"/>
    <w:rsid w:val="00474C54"/>
    <w:rsid w:val="00477F34"/>
    <w:rsid w:val="00487322"/>
    <w:rsid w:val="0049523E"/>
    <w:rsid w:val="00497C00"/>
    <w:rsid w:val="004A20D1"/>
    <w:rsid w:val="004A5314"/>
    <w:rsid w:val="004A6E77"/>
    <w:rsid w:val="004B7051"/>
    <w:rsid w:val="004D57B2"/>
    <w:rsid w:val="004F6E2F"/>
    <w:rsid w:val="00515273"/>
    <w:rsid w:val="0053624F"/>
    <w:rsid w:val="00541856"/>
    <w:rsid w:val="00542F14"/>
    <w:rsid w:val="00546DCC"/>
    <w:rsid w:val="005517B2"/>
    <w:rsid w:val="00553954"/>
    <w:rsid w:val="00576B14"/>
    <w:rsid w:val="0058728C"/>
    <w:rsid w:val="005903ED"/>
    <w:rsid w:val="00595E60"/>
    <w:rsid w:val="005A4047"/>
    <w:rsid w:val="005C6A34"/>
    <w:rsid w:val="005C6A62"/>
    <w:rsid w:val="005D43A9"/>
    <w:rsid w:val="005E008D"/>
    <w:rsid w:val="005F5700"/>
    <w:rsid w:val="005F5DD5"/>
    <w:rsid w:val="0060770D"/>
    <w:rsid w:val="00613AEA"/>
    <w:rsid w:val="00615C25"/>
    <w:rsid w:val="006246D7"/>
    <w:rsid w:val="00640840"/>
    <w:rsid w:val="006539D9"/>
    <w:rsid w:val="006571B0"/>
    <w:rsid w:val="00657418"/>
    <w:rsid w:val="00671AF4"/>
    <w:rsid w:val="00686CE9"/>
    <w:rsid w:val="006915EC"/>
    <w:rsid w:val="0069227C"/>
    <w:rsid w:val="006A26C8"/>
    <w:rsid w:val="006A4D8D"/>
    <w:rsid w:val="006A5F48"/>
    <w:rsid w:val="006B4A43"/>
    <w:rsid w:val="006B6475"/>
    <w:rsid w:val="006D29E1"/>
    <w:rsid w:val="006E564C"/>
    <w:rsid w:val="00705D46"/>
    <w:rsid w:val="007160C4"/>
    <w:rsid w:val="0073612A"/>
    <w:rsid w:val="00751268"/>
    <w:rsid w:val="00751F2F"/>
    <w:rsid w:val="007742DF"/>
    <w:rsid w:val="00775C2D"/>
    <w:rsid w:val="00775EF9"/>
    <w:rsid w:val="007B7BBB"/>
    <w:rsid w:val="007B7C0E"/>
    <w:rsid w:val="007C14F1"/>
    <w:rsid w:val="007C3BEB"/>
    <w:rsid w:val="007C408B"/>
    <w:rsid w:val="007D01F7"/>
    <w:rsid w:val="007F012A"/>
    <w:rsid w:val="00800C68"/>
    <w:rsid w:val="00810A2D"/>
    <w:rsid w:val="00814FF2"/>
    <w:rsid w:val="00816E5B"/>
    <w:rsid w:val="00824DDC"/>
    <w:rsid w:val="0082623A"/>
    <w:rsid w:val="0086428F"/>
    <w:rsid w:val="008657B7"/>
    <w:rsid w:val="00873167"/>
    <w:rsid w:val="00884363"/>
    <w:rsid w:val="008A6151"/>
    <w:rsid w:val="008A6BEB"/>
    <w:rsid w:val="008D0D6C"/>
    <w:rsid w:val="008D12FE"/>
    <w:rsid w:val="008E0453"/>
    <w:rsid w:val="008E0D23"/>
    <w:rsid w:val="008F1CFF"/>
    <w:rsid w:val="008F3F3B"/>
    <w:rsid w:val="008F68CD"/>
    <w:rsid w:val="00926740"/>
    <w:rsid w:val="00927D8D"/>
    <w:rsid w:val="00952096"/>
    <w:rsid w:val="0095543C"/>
    <w:rsid w:val="00955F39"/>
    <w:rsid w:val="00957460"/>
    <w:rsid w:val="00961905"/>
    <w:rsid w:val="00965593"/>
    <w:rsid w:val="009707E8"/>
    <w:rsid w:val="00983878"/>
    <w:rsid w:val="0099560B"/>
    <w:rsid w:val="009A1770"/>
    <w:rsid w:val="009A69B7"/>
    <w:rsid w:val="009B05D4"/>
    <w:rsid w:val="009B2229"/>
    <w:rsid w:val="009B42D2"/>
    <w:rsid w:val="009C6226"/>
    <w:rsid w:val="009D681C"/>
    <w:rsid w:val="009D6F39"/>
    <w:rsid w:val="009E04E0"/>
    <w:rsid w:val="009E75E3"/>
    <w:rsid w:val="009F350A"/>
    <w:rsid w:val="00A042B0"/>
    <w:rsid w:val="00A06702"/>
    <w:rsid w:val="00A268AA"/>
    <w:rsid w:val="00A2799E"/>
    <w:rsid w:val="00A31053"/>
    <w:rsid w:val="00A36F61"/>
    <w:rsid w:val="00A40FB8"/>
    <w:rsid w:val="00A42F53"/>
    <w:rsid w:val="00A43990"/>
    <w:rsid w:val="00A50F0B"/>
    <w:rsid w:val="00A52AA5"/>
    <w:rsid w:val="00A65A29"/>
    <w:rsid w:val="00A710EC"/>
    <w:rsid w:val="00A74518"/>
    <w:rsid w:val="00A8046A"/>
    <w:rsid w:val="00A86391"/>
    <w:rsid w:val="00A910A0"/>
    <w:rsid w:val="00A97E13"/>
    <w:rsid w:val="00AB4BE4"/>
    <w:rsid w:val="00AC16A9"/>
    <w:rsid w:val="00AC65EB"/>
    <w:rsid w:val="00AC7B4D"/>
    <w:rsid w:val="00AD130D"/>
    <w:rsid w:val="00AD2D91"/>
    <w:rsid w:val="00AE0282"/>
    <w:rsid w:val="00AF5EDA"/>
    <w:rsid w:val="00AF71F5"/>
    <w:rsid w:val="00AF7406"/>
    <w:rsid w:val="00B04025"/>
    <w:rsid w:val="00B06C62"/>
    <w:rsid w:val="00B10741"/>
    <w:rsid w:val="00B2163C"/>
    <w:rsid w:val="00B24233"/>
    <w:rsid w:val="00B32586"/>
    <w:rsid w:val="00B346DF"/>
    <w:rsid w:val="00B35300"/>
    <w:rsid w:val="00B377EC"/>
    <w:rsid w:val="00B41A6D"/>
    <w:rsid w:val="00B5260E"/>
    <w:rsid w:val="00B52B7D"/>
    <w:rsid w:val="00B549BC"/>
    <w:rsid w:val="00B5740D"/>
    <w:rsid w:val="00B62DB8"/>
    <w:rsid w:val="00B636DE"/>
    <w:rsid w:val="00B64ECE"/>
    <w:rsid w:val="00B75A84"/>
    <w:rsid w:val="00B834B1"/>
    <w:rsid w:val="00B857C6"/>
    <w:rsid w:val="00BA33D1"/>
    <w:rsid w:val="00BA3EEF"/>
    <w:rsid w:val="00BA4DDF"/>
    <w:rsid w:val="00BC36DC"/>
    <w:rsid w:val="00BC55AD"/>
    <w:rsid w:val="00BD0B95"/>
    <w:rsid w:val="00BD1317"/>
    <w:rsid w:val="00BD1CC5"/>
    <w:rsid w:val="00BE44C9"/>
    <w:rsid w:val="00BF4B6A"/>
    <w:rsid w:val="00C000E3"/>
    <w:rsid w:val="00C001DA"/>
    <w:rsid w:val="00C148E7"/>
    <w:rsid w:val="00C37DF7"/>
    <w:rsid w:val="00C62825"/>
    <w:rsid w:val="00C74BF0"/>
    <w:rsid w:val="00C80109"/>
    <w:rsid w:val="00C879D6"/>
    <w:rsid w:val="00C87D43"/>
    <w:rsid w:val="00C926AF"/>
    <w:rsid w:val="00C968B8"/>
    <w:rsid w:val="00C97A95"/>
    <w:rsid w:val="00CB560F"/>
    <w:rsid w:val="00CC717C"/>
    <w:rsid w:val="00CD5596"/>
    <w:rsid w:val="00CF0038"/>
    <w:rsid w:val="00D111B0"/>
    <w:rsid w:val="00D170A4"/>
    <w:rsid w:val="00D22DF7"/>
    <w:rsid w:val="00D42E04"/>
    <w:rsid w:val="00D510B0"/>
    <w:rsid w:val="00D51644"/>
    <w:rsid w:val="00D564EE"/>
    <w:rsid w:val="00D6202E"/>
    <w:rsid w:val="00D71338"/>
    <w:rsid w:val="00D9420E"/>
    <w:rsid w:val="00D96E5B"/>
    <w:rsid w:val="00DB3981"/>
    <w:rsid w:val="00DE2BF0"/>
    <w:rsid w:val="00DE4184"/>
    <w:rsid w:val="00E12F21"/>
    <w:rsid w:val="00E22A18"/>
    <w:rsid w:val="00E400D7"/>
    <w:rsid w:val="00E41F4D"/>
    <w:rsid w:val="00E44524"/>
    <w:rsid w:val="00E53AA1"/>
    <w:rsid w:val="00E627DB"/>
    <w:rsid w:val="00E64723"/>
    <w:rsid w:val="00E65350"/>
    <w:rsid w:val="00E818E5"/>
    <w:rsid w:val="00E9533F"/>
    <w:rsid w:val="00E97EBC"/>
    <w:rsid w:val="00EA1C24"/>
    <w:rsid w:val="00EA50F2"/>
    <w:rsid w:val="00EA6AE6"/>
    <w:rsid w:val="00EB6577"/>
    <w:rsid w:val="00ED113E"/>
    <w:rsid w:val="00EE6B57"/>
    <w:rsid w:val="00F012FB"/>
    <w:rsid w:val="00F01E64"/>
    <w:rsid w:val="00F23F7E"/>
    <w:rsid w:val="00F24CFD"/>
    <w:rsid w:val="00F44232"/>
    <w:rsid w:val="00F45ED1"/>
    <w:rsid w:val="00F4776B"/>
    <w:rsid w:val="00F73A60"/>
    <w:rsid w:val="00F74795"/>
    <w:rsid w:val="00F873AA"/>
    <w:rsid w:val="00F92E05"/>
    <w:rsid w:val="00FA2996"/>
    <w:rsid w:val="00FA397F"/>
    <w:rsid w:val="00FB31E3"/>
    <w:rsid w:val="00FB5255"/>
    <w:rsid w:val="00FC2DE4"/>
    <w:rsid w:val="00FC6DE0"/>
    <w:rsid w:val="00FD739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AA5"/>
  </w:style>
  <w:style w:type="paragraph" w:styleId="Ttulo1">
    <w:name w:val="heading 1"/>
    <w:basedOn w:val="Normal"/>
    <w:next w:val="Normal"/>
    <w:link w:val="Ttulo1Car"/>
    <w:uiPriority w:val="9"/>
    <w:qFormat/>
    <w:rsid w:val="00470E71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5AA2AE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29DD1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476B1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0E71"/>
    <w:rPr>
      <w:rFonts w:eastAsiaTheme="majorEastAsia" w:cstheme="majorBidi"/>
      <w:b/>
      <w:bCs/>
      <w:color w:val="5AA2AE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629DD1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476B1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476B1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476B1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6A5F48"/>
    <w:rPr>
      <w:rFonts w:asciiTheme="majorHAnsi" w:eastAsiaTheme="majorEastAsia" w:hAnsiTheme="majorHAnsi" w:cstheme="majorBidi"/>
      <w:b/>
      <w:bCs/>
      <w:i/>
      <w:iCs/>
      <w:color w:val="629DD1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629DD1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297FD5" w:themeColor="accent3"/>
    </w:rPr>
  </w:style>
  <w:style w:type="paragraph" w:styleId="Prrafodelista">
    <w:name w:val="List Paragraph"/>
    <w:basedOn w:val="Normal"/>
    <w:uiPriority w:val="34"/>
    <w:qFormat/>
    <w:rsid w:val="00F01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exposedshow">
    <w:name w:val="text_exposed_show"/>
    <w:basedOn w:val="Fuentedeprrafopredeter"/>
    <w:rsid w:val="0099560B"/>
  </w:style>
  <w:style w:type="character" w:customStyle="1" w:styleId="pln">
    <w:name w:val="pln"/>
    <w:basedOn w:val="Fuentedeprrafopredeter"/>
    <w:rsid w:val="00AC7B4D"/>
  </w:style>
  <w:style w:type="character" w:customStyle="1" w:styleId="pun">
    <w:name w:val="pun"/>
    <w:basedOn w:val="Fuentedeprrafopredeter"/>
    <w:rsid w:val="00AC7B4D"/>
  </w:style>
  <w:style w:type="character" w:customStyle="1" w:styleId="lit">
    <w:name w:val="lit"/>
    <w:basedOn w:val="Fuentedeprrafopredeter"/>
    <w:rsid w:val="00AC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4200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Everlaw/nbts/releases/download/v2.5.3.0/netbeanstypescript-2.5.3.0.nbm" TargetMode="External"/><Relationship Id="rId17" Type="http://schemas.openxmlformats.org/officeDocument/2006/relationships/hyperlink" Target="https://www.w3schools.com/jsref/dom_obj_event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api/common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dist/v9.4.0/node-v9.4.0-x64.m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.io/guide/displaying-da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ngular.io/guide/lifecycle-hooks" TargetMode="Externa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1AAAC8D3DB4295AD92D1F018507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09613-019D-4E20-8EAB-3ACF1C4BD42A}"/>
      </w:docPartPr>
      <w:docPartBody>
        <w:p w:rsidR="00712C40" w:rsidRDefault="00DF6571">
          <w:r w:rsidRPr="00CE2152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71"/>
    <w:rsid w:val="00051737"/>
    <w:rsid w:val="00181209"/>
    <w:rsid w:val="00307A64"/>
    <w:rsid w:val="00325540"/>
    <w:rsid w:val="004B2213"/>
    <w:rsid w:val="00712C40"/>
    <w:rsid w:val="00797418"/>
    <w:rsid w:val="00B61DFF"/>
    <w:rsid w:val="00CF6C43"/>
    <w:rsid w:val="00DF3659"/>
    <w:rsid w:val="00D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71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65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91063-16DA-437F-9BE7-6F2FAD4B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482</TotalTime>
  <Pages>19</Pages>
  <Words>4912</Words>
  <Characters>27021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Angular 5</vt:lpstr>
      <vt:lpstr>Franchise Business Plan</vt:lpstr>
    </vt:vector>
  </TitlesOfParts>
  <Company>IES Enrique Tierno Galván</Company>
  <LinksUpToDate>false</LinksUpToDate>
  <CharactersWithSpaces>31870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5</dc:title>
  <dc:subject>Andrei García Cuadra</dc:subject>
  <dc:creator>Andrei García Cuadra</dc:creator>
  <cp:lastModifiedBy>Andrei García</cp:lastModifiedBy>
  <cp:revision>127</cp:revision>
  <cp:lastPrinted>2018-02-08T09:49:00Z</cp:lastPrinted>
  <dcterms:created xsi:type="dcterms:W3CDTF">2016-08-11T17:39:00Z</dcterms:created>
  <dcterms:modified xsi:type="dcterms:W3CDTF">2018-02-08T09:50:00Z</dcterms:modified>
</cp:coreProperties>
</file>